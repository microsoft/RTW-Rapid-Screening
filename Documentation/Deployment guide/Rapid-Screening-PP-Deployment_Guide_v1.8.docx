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58615736"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B4574C">
        <w:rPr>
          <w:sz w:val="24"/>
          <w:szCs w:val="2"/>
        </w:rPr>
        <w:t>7</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10650" w:type="dxa"/>
        <w:tblLook w:val="04A0" w:firstRow="1" w:lastRow="0" w:firstColumn="1" w:lastColumn="0" w:noHBand="0" w:noVBand="1"/>
      </w:tblPr>
      <w:tblGrid>
        <w:gridCol w:w="1874"/>
        <w:gridCol w:w="1874"/>
        <w:gridCol w:w="1874"/>
        <w:gridCol w:w="5028"/>
      </w:tblGrid>
      <w:tr w:rsidR="000F67CE" w14:paraId="3A1862C0" w14:textId="77777777" w:rsidTr="005C0938">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4"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4"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5028"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54913A7D" w14:textId="77777777" w:rsidR="000F67CE" w:rsidRDefault="000F67CE">
            <w:pPr>
              <w:spacing w:after="0"/>
              <w:rPr>
                <w:noProof/>
              </w:rPr>
            </w:pPr>
            <w:r>
              <w:rPr>
                <w:noProof/>
              </w:rPr>
              <w:t>V1.0</w:t>
            </w:r>
          </w:p>
        </w:tc>
        <w:tc>
          <w:tcPr>
            <w:tcW w:w="1874"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4" w:type="dxa"/>
            <w:hideMark/>
          </w:tcPr>
          <w:p w14:paraId="09553620" w14:textId="52AF9600" w:rsidR="000F67CE" w:rsidRDefault="00502C75">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tcPr>
          <w:p w14:paraId="2E864CAD" w14:textId="515692A4" w:rsidR="00403531" w:rsidRDefault="00403531" w:rsidP="00403531">
            <w:pPr>
              <w:spacing w:after="0"/>
              <w:rPr>
                <w:noProof/>
              </w:rPr>
            </w:pPr>
            <w:r>
              <w:rPr>
                <w:noProof/>
              </w:rPr>
              <w:t>V1.1</w:t>
            </w:r>
          </w:p>
        </w:tc>
        <w:tc>
          <w:tcPr>
            <w:tcW w:w="1874"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4" w:type="dxa"/>
          </w:tcPr>
          <w:p w14:paraId="19DB9ADF" w14:textId="50189439" w:rsidR="00403531" w:rsidRDefault="00502C75"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5C0938">
        <w:trPr>
          <w:trHeight w:val="954"/>
        </w:trPr>
        <w:tc>
          <w:tcPr>
            <w:cnfStyle w:val="001000000000" w:firstRow="0" w:lastRow="0" w:firstColumn="1" w:lastColumn="0" w:oddVBand="0" w:evenVBand="0" w:oddHBand="0" w:evenHBand="0" w:firstRowFirstColumn="0" w:firstRowLastColumn="0" w:lastRowFirstColumn="0" w:lastRowLastColumn="0"/>
            <w:tcW w:w="1874" w:type="dxa"/>
          </w:tcPr>
          <w:p w14:paraId="5EEE6AD8" w14:textId="1F8ED6A0" w:rsidR="00403531" w:rsidRDefault="0024033B" w:rsidP="00403531">
            <w:pPr>
              <w:spacing w:after="0"/>
              <w:rPr>
                <w:noProof/>
              </w:rPr>
            </w:pPr>
            <w:r>
              <w:rPr>
                <w:noProof/>
              </w:rPr>
              <w:t>V1.2</w:t>
            </w:r>
          </w:p>
        </w:tc>
        <w:tc>
          <w:tcPr>
            <w:tcW w:w="1874" w:type="dxa"/>
          </w:tcPr>
          <w:p w14:paraId="7B85BAFB" w14:textId="49326151"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4631935" w14:textId="001539E5"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9909332" w14:textId="77777777" w:rsidR="00CE7B6C" w:rsidRDefault="00E07456" w:rsidP="00CE7B6C">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w:t>
            </w:r>
            <w:r w:rsidR="00CE7B6C">
              <w:rPr>
                <w:noProof/>
              </w:rPr>
              <w:t>Exchange (outlook) requirement</w:t>
            </w:r>
          </w:p>
          <w:p w14:paraId="55F94A8C" w14:textId="1F98D163" w:rsidR="00F463FC" w:rsidRP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 xml:space="preserve">18, </w:t>
            </w:r>
            <w:r w:rsidR="0052302D"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9</w:t>
            </w:r>
          </w:p>
          <w:p w14:paraId="17A6F593" w14:textId="77777777" w:rsidR="002F4B92" w:rsidRDefault="002F4B92" w:rsidP="002F4B92">
            <w:pPr>
              <w:cnfStyle w:val="000000000000" w:firstRow="0" w:lastRow="0" w:firstColumn="0" w:lastColumn="0" w:oddVBand="0" w:evenVBand="0" w:oddHBand="0" w:evenHBand="0" w:firstRowFirstColumn="0" w:firstRowLastColumn="0" w:lastRowFirstColumn="0" w:lastRowLastColumn="0"/>
              <w:rPr>
                <w:noProof/>
              </w:rPr>
            </w:pPr>
            <w:r>
              <w:rPr>
                <w:noProof/>
              </w:rPr>
              <w:t>Added presona and legacy licensing requirmenets</w:t>
            </w:r>
          </w:p>
          <w:p w14:paraId="78CAE0FD" w14:textId="499E9FF7" w:rsid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F4B92">
              <w:rPr>
                <w:rFonts w:asciiTheme="minorHAnsi" w:hAnsiTheme="minorHAnsi"/>
                <w:noProof/>
                <w:sz w:val="20"/>
                <w:szCs w:val="20"/>
              </w:rPr>
              <w:t>P</w:t>
            </w:r>
            <w:r>
              <w:rPr>
                <w:rFonts w:asciiTheme="minorHAnsi" w:hAnsiTheme="minorHAnsi"/>
                <w:noProof/>
                <w:sz w:val="20"/>
                <w:szCs w:val="20"/>
              </w:rPr>
              <w:t xml:space="preserve">age </w:t>
            </w:r>
            <w:r w:rsidRPr="002F4B92">
              <w:rPr>
                <w:rFonts w:asciiTheme="minorHAnsi" w:hAnsiTheme="minorHAnsi"/>
                <w:noProof/>
                <w:sz w:val="20"/>
                <w:szCs w:val="20"/>
              </w:rPr>
              <w:t>14,</w:t>
            </w:r>
            <w:r>
              <w:rPr>
                <w:rFonts w:asciiTheme="minorHAnsi" w:hAnsiTheme="minorHAnsi"/>
                <w:noProof/>
                <w:sz w:val="20"/>
                <w:szCs w:val="20"/>
              </w:rPr>
              <w:t xml:space="preserve"> </w:t>
            </w:r>
            <w:r w:rsidRPr="002F4B92">
              <w:rPr>
                <w:rFonts w:asciiTheme="minorHAnsi" w:hAnsiTheme="minorHAnsi"/>
                <w:noProof/>
                <w:sz w:val="20"/>
                <w:szCs w:val="20"/>
              </w:rPr>
              <w:t>p</w:t>
            </w:r>
            <w:r>
              <w:rPr>
                <w:rFonts w:asciiTheme="minorHAnsi" w:hAnsiTheme="minorHAnsi"/>
                <w:noProof/>
                <w:sz w:val="20"/>
                <w:szCs w:val="20"/>
              </w:rPr>
              <w:t>age</w:t>
            </w:r>
            <w:r w:rsidRPr="002F4B92">
              <w:rPr>
                <w:rFonts w:asciiTheme="minorHAnsi" w:hAnsiTheme="minorHAnsi"/>
                <w:noProof/>
                <w:sz w:val="20"/>
                <w:szCs w:val="20"/>
              </w:rPr>
              <w:t>15</w:t>
            </w:r>
          </w:p>
        </w:tc>
      </w:tr>
      <w:tr w:rsidR="00403531" w14:paraId="2C691B2F" w14:textId="77777777" w:rsidTr="005C0938">
        <w:trPr>
          <w:trHeight w:val="530"/>
        </w:trPr>
        <w:tc>
          <w:tcPr>
            <w:cnfStyle w:val="001000000000" w:firstRow="0" w:lastRow="0" w:firstColumn="1" w:lastColumn="0" w:oddVBand="0" w:evenVBand="0" w:oddHBand="0" w:evenHBand="0" w:firstRowFirstColumn="0" w:firstRowLastColumn="0" w:lastRowFirstColumn="0" w:lastRowLastColumn="0"/>
            <w:tcW w:w="1874" w:type="dxa"/>
          </w:tcPr>
          <w:p w14:paraId="49C52E8E" w14:textId="2A3989A3" w:rsidR="00403531" w:rsidRDefault="003C4A4D" w:rsidP="00403531">
            <w:pPr>
              <w:spacing w:after="0"/>
              <w:rPr>
                <w:noProof/>
              </w:rPr>
            </w:pPr>
            <w:r>
              <w:rPr>
                <w:noProof/>
              </w:rPr>
              <w:t>V1.3</w:t>
            </w:r>
          </w:p>
        </w:tc>
        <w:tc>
          <w:tcPr>
            <w:tcW w:w="1874" w:type="dxa"/>
          </w:tcPr>
          <w:p w14:paraId="2C97DE3F" w14:textId="49292A1C"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935D680" w14:textId="229CE34D"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5E02B2B" w14:textId="4DC47D6F" w:rsidR="009565EA" w:rsidRDefault="003C4A4D" w:rsidP="003C4A4D">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Updating notes for shareing error </w:t>
            </w:r>
            <w:r w:rsidR="007330CB">
              <w:rPr>
                <w:rFonts w:asciiTheme="minorHAnsi" w:hAnsiTheme="minorHAnsi"/>
                <w:noProof/>
              </w:rPr>
              <w:t>workaround</w:t>
            </w:r>
          </w:p>
          <w:p w14:paraId="0172CE83" w14:textId="1A6106BD" w:rsidR="003C4A4D" w:rsidRPr="003C4A4D" w:rsidRDefault="003C4A4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B31EB6">
              <w:rPr>
                <w:rFonts w:asciiTheme="minorHAnsi" w:hAnsiTheme="minorHAnsi"/>
                <w:noProof/>
                <w:sz w:val="20"/>
                <w:szCs w:val="24"/>
              </w:rPr>
              <w:t>P</w:t>
            </w:r>
            <w:r w:rsidR="00B31EB6" w:rsidRPr="00B31EB6">
              <w:rPr>
                <w:rFonts w:asciiTheme="minorHAnsi" w:hAnsiTheme="minorHAnsi"/>
                <w:noProof/>
                <w:sz w:val="20"/>
                <w:szCs w:val="24"/>
              </w:rPr>
              <w:t>72, p73, p74, p75</w:t>
            </w:r>
          </w:p>
        </w:tc>
      </w:tr>
      <w:tr w:rsidR="003C4A4D" w14:paraId="499D33B9" w14:textId="77777777" w:rsidTr="005C0938">
        <w:trPr>
          <w:trHeight w:val="539"/>
        </w:trPr>
        <w:tc>
          <w:tcPr>
            <w:cnfStyle w:val="001000000000" w:firstRow="0" w:lastRow="0" w:firstColumn="1" w:lastColumn="0" w:oddVBand="0" w:evenVBand="0" w:oddHBand="0" w:evenHBand="0" w:firstRowFirstColumn="0" w:firstRowLastColumn="0" w:lastRowFirstColumn="0" w:lastRowLastColumn="0"/>
            <w:tcW w:w="1874" w:type="dxa"/>
          </w:tcPr>
          <w:p w14:paraId="57449844" w14:textId="1FE17439" w:rsidR="003C4A4D" w:rsidRDefault="00AB739D" w:rsidP="003C4A4D">
            <w:pPr>
              <w:spacing w:after="0"/>
              <w:rPr>
                <w:noProof/>
              </w:rPr>
            </w:pPr>
            <w:r>
              <w:rPr>
                <w:noProof/>
              </w:rPr>
              <w:t>V1.4</w:t>
            </w:r>
          </w:p>
        </w:tc>
        <w:tc>
          <w:tcPr>
            <w:tcW w:w="1874" w:type="dxa"/>
          </w:tcPr>
          <w:p w14:paraId="7D9244E6" w14:textId="37F1123E"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6F6A2C21" w14:textId="1FBFCF12"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4FE42B90" w14:textId="0047FDED" w:rsidR="003C4A4D" w:rsidRDefault="00470162" w:rsidP="00470162">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470162">
              <w:rPr>
                <w:rFonts w:asciiTheme="minorHAnsi" w:hAnsiTheme="minorHAnsi"/>
                <w:noProof/>
              </w:rPr>
              <w:t xml:space="preserve">Power BI </w:t>
            </w:r>
            <w:r w:rsidR="00DB4752">
              <w:rPr>
                <w:rFonts w:asciiTheme="minorHAnsi" w:hAnsiTheme="minorHAnsi"/>
                <w:noProof/>
              </w:rPr>
              <w:t xml:space="preserve">deployment </w:t>
            </w:r>
            <w:r w:rsidRPr="00470162">
              <w:rPr>
                <w:rFonts w:asciiTheme="minorHAnsi" w:hAnsiTheme="minorHAnsi"/>
                <w:noProof/>
              </w:rPr>
              <w:t>Update</w:t>
            </w:r>
          </w:p>
          <w:p w14:paraId="572BE280" w14:textId="21CC4201" w:rsidR="00332B0B" w:rsidRDefault="00332B0B" w:rsidP="00332B0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332B0B">
              <w:rPr>
                <w:rFonts w:asciiTheme="minorHAnsi" w:hAnsiTheme="minorHAnsi"/>
                <w:noProof/>
                <w:sz w:val="20"/>
                <w:szCs w:val="24"/>
              </w:rPr>
              <w:t>Pages79</w:t>
            </w:r>
            <w:r>
              <w:rPr>
                <w:rFonts w:asciiTheme="minorHAnsi" w:hAnsiTheme="minorHAnsi"/>
                <w:noProof/>
              </w:rPr>
              <w:t xml:space="preserve"> to 82</w:t>
            </w:r>
          </w:p>
        </w:tc>
      </w:tr>
      <w:tr w:rsidR="00AB739D" w14:paraId="73DB45D7" w14:textId="77777777" w:rsidTr="005C0938">
        <w:trPr>
          <w:trHeight w:val="1917"/>
        </w:trPr>
        <w:tc>
          <w:tcPr>
            <w:cnfStyle w:val="001000000000" w:firstRow="0" w:lastRow="0" w:firstColumn="1" w:lastColumn="0" w:oddVBand="0" w:evenVBand="0" w:oddHBand="0" w:evenHBand="0" w:firstRowFirstColumn="0" w:firstRowLastColumn="0" w:lastRowFirstColumn="0" w:lastRowLastColumn="0"/>
            <w:tcW w:w="1874" w:type="dxa"/>
          </w:tcPr>
          <w:p w14:paraId="2ED61746" w14:textId="023E5AE1" w:rsidR="00AB739D" w:rsidRDefault="00AB739D" w:rsidP="00AB739D">
            <w:pPr>
              <w:spacing w:after="0"/>
              <w:rPr>
                <w:noProof/>
              </w:rPr>
            </w:pPr>
            <w:r>
              <w:rPr>
                <w:noProof/>
              </w:rPr>
              <w:t>V1.5</w:t>
            </w:r>
          </w:p>
        </w:tc>
        <w:tc>
          <w:tcPr>
            <w:tcW w:w="1874" w:type="dxa"/>
          </w:tcPr>
          <w:p w14:paraId="6647B4D0" w14:textId="30748C6A"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2</w:t>
            </w:r>
            <w:r w:rsidR="00391061">
              <w:rPr>
                <w:noProof/>
              </w:rPr>
              <w:t>1</w:t>
            </w:r>
            <w:r>
              <w:rPr>
                <w:noProof/>
              </w:rPr>
              <w:t>, 2021</w:t>
            </w:r>
          </w:p>
        </w:tc>
        <w:tc>
          <w:tcPr>
            <w:tcW w:w="1874" w:type="dxa"/>
          </w:tcPr>
          <w:p w14:paraId="67F08E57" w14:textId="4DD09723"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642E790"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Self screening additions </w:t>
            </w:r>
          </w:p>
          <w:p w14:paraId="5FBA74F3" w14:textId="77777777" w:rsidR="00AB739D" w:rsidRPr="00D90AE2"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D90AE2">
              <w:rPr>
                <w:rFonts w:asciiTheme="minorHAnsi" w:hAnsiTheme="minorHAnsi"/>
                <w:noProof/>
                <w:sz w:val="20"/>
                <w:szCs w:val="20"/>
              </w:rPr>
              <w:t>p54 self screening settings</w:t>
            </w:r>
          </w:p>
          <w:p w14:paraId="0F256EDD" w14:textId="77777777" w:rsidR="00AB739D" w:rsidRPr="00D90AE2" w:rsidRDefault="00AB739D" w:rsidP="00AB739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D90AE2">
              <w:rPr>
                <w:rFonts w:asciiTheme="minorHAnsi" w:hAnsiTheme="minorHAnsi" w:cstheme="minorHAnsi"/>
                <w:noProof/>
              </w:rPr>
              <w:t>Added environment variables</w:t>
            </w:r>
          </w:p>
          <w:p w14:paraId="2A1ACCEF" w14:textId="77777777" w:rsidR="00AB739D" w:rsidRPr="0022667F"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D90AE2">
              <w:rPr>
                <w:rFonts w:asciiTheme="minorHAnsi" w:hAnsiTheme="minorHAnsi"/>
                <w:noProof/>
                <w:sz w:val="20"/>
                <w:szCs w:val="20"/>
              </w:rPr>
              <w:t>p54, p55</w:t>
            </w:r>
          </w:p>
          <w:p w14:paraId="6134AC9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Facility note for self screening</w:t>
            </w:r>
          </w:p>
          <w:p w14:paraId="3CCDE670" w14:textId="77777777" w:rsidR="00AB739D" w:rsidRPr="009565EA"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p56</w:t>
            </w:r>
          </w:p>
          <w:p w14:paraId="420E186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 xml:space="preserve">facility type note for self screening </w:t>
            </w:r>
          </w:p>
          <w:p w14:paraId="12918656" w14:textId="31CAE65C" w:rsidR="00AB739D" w:rsidRDefault="00AB739D" w:rsidP="00ED310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AB739D">
              <w:rPr>
                <w:rFonts w:asciiTheme="minorHAnsi" w:hAnsiTheme="minorHAnsi"/>
                <w:noProof/>
                <w:sz w:val="20"/>
                <w:szCs w:val="20"/>
              </w:rPr>
              <w:t>p49</w:t>
            </w:r>
          </w:p>
        </w:tc>
      </w:tr>
      <w:tr w:rsidR="00AB739D" w14:paraId="542C0626"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3E133693" w14:textId="3A1B8525" w:rsidR="00AB739D" w:rsidRDefault="00905177" w:rsidP="005C0938">
            <w:pPr>
              <w:spacing w:after="0"/>
              <w:rPr>
                <w:noProof/>
              </w:rPr>
            </w:pPr>
            <w:r>
              <w:rPr>
                <w:noProof/>
              </w:rPr>
              <w:t>V1.6</w:t>
            </w:r>
          </w:p>
        </w:tc>
        <w:tc>
          <w:tcPr>
            <w:tcW w:w="1874" w:type="dxa"/>
          </w:tcPr>
          <w:p w14:paraId="02218DC8" w14:textId="55FFAF4B" w:rsidR="00AB739D" w:rsidRDefault="00905177"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May 19, 2021</w:t>
            </w:r>
          </w:p>
        </w:tc>
        <w:tc>
          <w:tcPr>
            <w:tcW w:w="1874" w:type="dxa"/>
          </w:tcPr>
          <w:p w14:paraId="5C48E61B" w14:textId="77777777" w:rsidR="00AB739D" w:rsidRDefault="00AB739D" w:rsidP="005C0938">
            <w:pPr>
              <w:spacing w:after="0"/>
              <w:cnfStyle w:val="000000000000" w:firstRow="0" w:lastRow="0" w:firstColumn="0" w:lastColumn="0" w:oddVBand="0" w:evenVBand="0" w:oddHBand="0" w:evenHBand="0" w:firstRowFirstColumn="0" w:firstRowLastColumn="0" w:lastRowFirstColumn="0" w:lastRowLastColumn="0"/>
              <w:rPr>
                <w:noProof/>
              </w:rPr>
            </w:pPr>
          </w:p>
        </w:tc>
        <w:tc>
          <w:tcPr>
            <w:tcW w:w="5028" w:type="dxa"/>
          </w:tcPr>
          <w:p w14:paraId="3524A746" w14:textId="77777777" w:rsidR="00AB739D" w:rsidRPr="005C0938" w:rsidRDefault="005C0938"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5C0938">
              <w:rPr>
                <w:rFonts w:asciiTheme="minorHAnsi" w:hAnsiTheme="minorHAnsi" w:cstheme="minorHAnsi"/>
                <w:noProof/>
              </w:rPr>
              <w:t xml:space="preserve">Added Appointment Booking Email </w:t>
            </w:r>
          </w:p>
          <w:p w14:paraId="74D89837"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5C0938">
              <w:rPr>
                <w:rFonts w:asciiTheme="minorHAnsi" w:hAnsiTheme="minorHAnsi"/>
                <w:noProof/>
                <w:sz w:val="20"/>
                <w:szCs w:val="20"/>
              </w:rPr>
              <w:t>pg. 52</w:t>
            </w:r>
          </w:p>
          <w:p w14:paraId="6A237F6F"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Updated Solution Settings image</w:t>
            </w:r>
          </w:p>
          <w:p w14:paraId="4949F004"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55</w:t>
            </w:r>
          </w:p>
          <w:p w14:paraId="4A8210E9"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new Environment Variables</w:t>
            </w:r>
          </w:p>
          <w:p w14:paraId="2651AC94" w14:textId="453FC5BA"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56-57</w:t>
            </w:r>
          </w:p>
          <w:p w14:paraId="3A914551" w14:textId="632AD25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Colour Template</w:t>
            </w:r>
          </w:p>
          <w:p w14:paraId="7CD3B841" w14:textId="7B6F4785"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69-71</w:t>
            </w:r>
          </w:p>
          <w:p w14:paraId="7717A429" w14:textId="2CA1DE2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Auto Generated Operating Hours</w:t>
            </w:r>
          </w:p>
          <w:p w14:paraId="7C7ACDFB" w14:textId="05D1AA45" w:rsidR="00CD0BB1" w:rsidRPr="00CD0BB1" w:rsidRDefault="005C0938" w:rsidP="00CD0BB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72</w:t>
            </w:r>
          </w:p>
          <w:p w14:paraId="04017D6E" w14:textId="775305AF" w:rsidR="00191451" w:rsidRDefault="00191451" w:rsidP="00191451">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Field-level Security </w:t>
            </w:r>
          </w:p>
          <w:p w14:paraId="7F841443" w14:textId="1710440A" w:rsidR="00191451" w:rsidRPr="00191451" w:rsidRDefault="00191451" w:rsidP="0019145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90</w:t>
            </w:r>
          </w:p>
          <w:p w14:paraId="73B07957" w14:textId="4852AA07" w:rsidR="005C0938" w:rsidRP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p>
        </w:tc>
      </w:tr>
      <w:tr w:rsidR="00502C75" w14:paraId="138198E3"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2932DE36" w14:textId="60AC6136" w:rsidR="00502C75" w:rsidRDefault="00502C75" w:rsidP="005C0938">
            <w:pPr>
              <w:spacing w:after="0"/>
              <w:rPr>
                <w:noProof/>
              </w:rPr>
            </w:pPr>
            <w:r>
              <w:rPr>
                <w:noProof/>
              </w:rPr>
              <w:lastRenderedPageBreak/>
              <w:t>V1.7</w:t>
            </w:r>
          </w:p>
        </w:tc>
        <w:tc>
          <w:tcPr>
            <w:tcW w:w="1874" w:type="dxa"/>
          </w:tcPr>
          <w:p w14:paraId="1F839775" w14:textId="32DC1E07"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August 26, 2021</w:t>
            </w:r>
          </w:p>
        </w:tc>
        <w:tc>
          <w:tcPr>
            <w:tcW w:w="1874" w:type="dxa"/>
          </w:tcPr>
          <w:p w14:paraId="1656352E" w14:textId="45763E2E"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0442D8BE" w14:textId="65B45936" w:rsidR="00502C75" w:rsidRPr="005C0938" w:rsidRDefault="00502C75"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Pr>
                <w:rFonts w:asciiTheme="minorHAnsi" w:hAnsiTheme="minorHAnsi" w:cstheme="minorHAnsi"/>
                <w:noProof/>
              </w:rPr>
              <w:t>Fixed typos</w:t>
            </w: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66D6DE74" w14:textId="77777777" w:rsidR="004C1355" w:rsidRDefault="004C1355">
      <w:pPr>
        <w:pStyle w:val="TOCHeading"/>
        <w:rPr>
          <w:rFonts w:ascii="Segoe UI" w:eastAsia="Times New Roman" w:hAnsi="Segoe UI" w:cs="Segoe UI"/>
          <w:color w:val="000000" w:themeColor="text1"/>
          <w:kern w:val="24"/>
          <w:sz w:val="20"/>
          <w:szCs w:val="20"/>
        </w:rPr>
      </w:pPr>
      <w:bookmarkStart w:id="0" w:name="OLE_LINK35"/>
      <w:bookmarkStart w:id="1" w:name="OLE_LINK36"/>
    </w:p>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0FDE8667" w:rsidR="00424F1C" w:rsidRDefault="00424F1C">
          <w:pPr>
            <w:pStyle w:val="TOCHeading"/>
          </w:pPr>
          <w:r>
            <w:t>Table of Contents</w:t>
          </w:r>
        </w:p>
        <w:p w14:paraId="28C7165E" w14:textId="038BDC99" w:rsidR="00573D11" w:rsidRDefault="00424F1C">
          <w:pPr>
            <w:pStyle w:val="TOC1"/>
            <w:rPr>
              <w:rFonts w:asciiTheme="minorHAnsi" w:eastAsiaTheme="minorEastAsia" w:hAnsiTheme="minorHAnsi" w:cstheme="minorBidi"/>
              <w:noProof/>
              <w:color w:val="auto"/>
              <w:kern w:val="0"/>
              <w:sz w:val="22"/>
              <w:szCs w:val="22"/>
            </w:rPr>
          </w:pPr>
          <w:r>
            <w:fldChar w:fldCharType="begin"/>
          </w:r>
          <w:r>
            <w:instrText xml:space="preserve"> TOC \o "1-3" \h \z \u </w:instrText>
          </w:r>
          <w:r>
            <w:fldChar w:fldCharType="separate"/>
          </w:r>
          <w:hyperlink w:anchor="_Toc80893315" w:history="1">
            <w:r w:rsidR="00573D11" w:rsidRPr="00205AAD">
              <w:rPr>
                <w:rStyle w:val="Hyperlink"/>
                <w:noProof/>
              </w:rPr>
              <w:t>Executive Summary</w:t>
            </w:r>
            <w:r w:rsidR="00573D11">
              <w:rPr>
                <w:noProof/>
                <w:webHidden/>
              </w:rPr>
              <w:tab/>
            </w:r>
            <w:r w:rsidR="00573D11">
              <w:rPr>
                <w:noProof/>
                <w:webHidden/>
              </w:rPr>
              <w:fldChar w:fldCharType="begin"/>
            </w:r>
            <w:r w:rsidR="00573D11">
              <w:rPr>
                <w:noProof/>
                <w:webHidden/>
              </w:rPr>
              <w:instrText xml:space="preserve"> PAGEREF _Toc80893315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78B1E764" w14:textId="11459AAB" w:rsidR="00573D11" w:rsidRDefault="00A5752E">
          <w:pPr>
            <w:pStyle w:val="TOC2"/>
            <w:rPr>
              <w:rFonts w:asciiTheme="minorHAnsi" w:eastAsiaTheme="minorEastAsia" w:hAnsiTheme="minorHAnsi" w:cstheme="minorBidi"/>
              <w:noProof/>
              <w:color w:val="auto"/>
              <w:kern w:val="0"/>
              <w:sz w:val="22"/>
              <w:szCs w:val="22"/>
            </w:rPr>
          </w:pPr>
          <w:hyperlink w:anchor="_Toc80893316" w:history="1">
            <w:r w:rsidR="00573D11" w:rsidRPr="00205AAD">
              <w:rPr>
                <w:rStyle w:val="Hyperlink"/>
                <w:noProof/>
              </w:rPr>
              <w:t>The System Overview</w:t>
            </w:r>
            <w:r w:rsidR="00573D11">
              <w:rPr>
                <w:noProof/>
                <w:webHidden/>
              </w:rPr>
              <w:tab/>
            </w:r>
            <w:r w:rsidR="00573D11">
              <w:rPr>
                <w:noProof/>
                <w:webHidden/>
              </w:rPr>
              <w:fldChar w:fldCharType="begin"/>
            </w:r>
            <w:r w:rsidR="00573D11">
              <w:rPr>
                <w:noProof/>
                <w:webHidden/>
              </w:rPr>
              <w:instrText xml:space="preserve"> PAGEREF _Toc80893316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5C06DFF6" w14:textId="4F52B739" w:rsidR="00573D11" w:rsidRDefault="00A5752E">
          <w:pPr>
            <w:pStyle w:val="TOC2"/>
            <w:rPr>
              <w:rFonts w:asciiTheme="minorHAnsi" w:eastAsiaTheme="minorEastAsia" w:hAnsiTheme="minorHAnsi" w:cstheme="minorBidi"/>
              <w:noProof/>
              <w:color w:val="auto"/>
              <w:kern w:val="0"/>
              <w:sz w:val="22"/>
              <w:szCs w:val="22"/>
            </w:rPr>
          </w:pPr>
          <w:hyperlink w:anchor="_Toc80893317" w:history="1">
            <w:r w:rsidR="00573D11" w:rsidRPr="00205AAD">
              <w:rPr>
                <w:rStyle w:val="Hyperlink"/>
                <w:noProof/>
              </w:rPr>
              <w:t>The Document Outline</w:t>
            </w:r>
            <w:r w:rsidR="00573D11">
              <w:rPr>
                <w:noProof/>
                <w:webHidden/>
              </w:rPr>
              <w:tab/>
            </w:r>
            <w:r w:rsidR="00573D11">
              <w:rPr>
                <w:noProof/>
                <w:webHidden/>
              </w:rPr>
              <w:fldChar w:fldCharType="begin"/>
            </w:r>
            <w:r w:rsidR="00573D11">
              <w:rPr>
                <w:noProof/>
                <w:webHidden/>
              </w:rPr>
              <w:instrText xml:space="preserve"> PAGEREF _Toc80893317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0ECACB4B" w14:textId="09FD0B1B" w:rsidR="00573D11" w:rsidRDefault="00A5752E">
          <w:pPr>
            <w:pStyle w:val="TOC1"/>
            <w:rPr>
              <w:rFonts w:asciiTheme="minorHAnsi" w:eastAsiaTheme="minorEastAsia" w:hAnsiTheme="minorHAnsi" w:cstheme="minorBidi"/>
              <w:noProof/>
              <w:color w:val="auto"/>
              <w:kern w:val="0"/>
              <w:sz w:val="22"/>
              <w:szCs w:val="22"/>
            </w:rPr>
          </w:pPr>
          <w:hyperlink w:anchor="_Toc80893318" w:history="1">
            <w:r w:rsidR="00573D11" w:rsidRPr="00205AAD">
              <w:rPr>
                <w:rStyle w:val="Hyperlink"/>
                <w:noProof/>
              </w:rPr>
              <w:t>Technical Specification</w:t>
            </w:r>
            <w:r w:rsidR="00573D11">
              <w:rPr>
                <w:noProof/>
                <w:webHidden/>
              </w:rPr>
              <w:tab/>
            </w:r>
            <w:r w:rsidR="00573D11">
              <w:rPr>
                <w:noProof/>
                <w:webHidden/>
              </w:rPr>
              <w:fldChar w:fldCharType="begin"/>
            </w:r>
            <w:r w:rsidR="00573D11">
              <w:rPr>
                <w:noProof/>
                <w:webHidden/>
              </w:rPr>
              <w:instrText xml:space="preserve"> PAGEREF _Toc80893318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14E5B771" w14:textId="1FC11D08" w:rsidR="00573D11" w:rsidRDefault="00A5752E">
          <w:pPr>
            <w:pStyle w:val="TOC2"/>
            <w:rPr>
              <w:rFonts w:asciiTheme="minorHAnsi" w:eastAsiaTheme="minorEastAsia" w:hAnsiTheme="minorHAnsi" w:cstheme="minorBidi"/>
              <w:noProof/>
              <w:color w:val="auto"/>
              <w:kern w:val="0"/>
              <w:sz w:val="22"/>
              <w:szCs w:val="22"/>
            </w:rPr>
          </w:pPr>
          <w:hyperlink w:anchor="_Toc80893319" w:history="1">
            <w:r w:rsidR="00573D11" w:rsidRPr="00205AAD">
              <w:rPr>
                <w:rStyle w:val="Hyperlink"/>
                <w:noProof/>
              </w:rPr>
              <w:t>An Architecture Overview</w:t>
            </w:r>
            <w:r w:rsidR="00573D11">
              <w:rPr>
                <w:noProof/>
                <w:webHidden/>
              </w:rPr>
              <w:tab/>
            </w:r>
            <w:r w:rsidR="00573D11">
              <w:rPr>
                <w:noProof/>
                <w:webHidden/>
              </w:rPr>
              <w:fldChar w:fldCharType="begin"/>
            </w:r>
            <w:r w:rsidR="00573D11">
              <w:rPr>
                <w:noProof/>
                <w:webHidden/>
              </w:rPr>
              <w:instrText xml:space="preserve"> PAGEREF _Toc80893319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4BBB308F" w14:textId="2F8BE8ED" w:rsidR="00573D11" w:rsidRDefault="00A5752E">
          <w:pPr>
            <w:pStyle w:val="TOC2"/>
            <w:rPr>
              <w:rFonts w:asciiTheme="minorHAnsi" w:eastAsiaTheme="minorEastAsia" w:hAnsiTheme="minorHAnsi" w:cstheme="minorBidi"/>
              <w:noProof/>
              <w:color w:val="auto"/>
              <w:kern w:val="0"/>
              <w:sz w:val="22"/>
              <w:szCs w:val="22"/>
            </w:rPr>
          </w:pPr>
          <w:hyperlink w:anchor="_Toc80893320" w:history="1">
            <w:r w:rsidR="00573D11" w:rsidRPr="00205AAD">
              <w:rPr>
                <w:rStyle w:val="Hyperlink"/>
                <w:noProof/>
              </w:rPr>
              <w:t>The Architecture Diagram</w:t>
            </w:r>
            <w:r w:rsidR="00573D11">
              <w:rPr>
                <w:noProof/>
                <w:webHidden/>
              </w:rPr>
              <w:tab/>
            </w:r>
            <w:r w:rsidR="00573D11">
              <w:rPr>
                <w:noProof/>
                <w:webHidden/>
              </w:rPr>
              <w:fldChar w:fldCharType="begin"/>
            </w:r>
            <w:r w:rsidR="00573D11">
              <w:rPr>
                <w:noProof/>
                <w:webHidden/>
              </w:rPr>
              <w:instrText xml:space="preserve"> PAGEREF _Toc80893320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6742B4DD" w14:textId="77B26399" w:rsidR="00573D11" w:rsidRDefault="00A5752E">
          <w:pPr>
            <w:pStyle w:val="TOC2"/>
            <w:rPr>
              <w:rFonts w:asciiTheme="minorHAnsi" w:eastAsiaTheme="minorEastAsia" w:hAnsiTheme="minorHAnsi" w:cstheme="minorBidi"/>
              <w:noProof/>
              <w:color w:val="auto"/>
              <w:kern w:val="0"/>
              <w:sz w:val="22"/>
              <w:szCs w:val="22"/>
            </w:rPr>
          </w:pPr>
          <w:hyperlink w:anchor="_Toc80893321" w:history="1">
            <w:r w:rsidR="00573D11" w:rsidRPr="00205AAD">
              <w:rPr>
                <w:rStyle w:val="Hyperlink"/>
                <w:noProof/>
              </w:rPr>
              <w:t>Design Reference</w:t>
            </w:r>
            <w:r w:rsidR="00573D11">
              <w:rPr>
                <w:noProof/>
                <w:webHidden/>
              </w:rPr>
              <w:tab/>
            </w:r>
            <w:r w:rsidR="00573D11">
              <w:rPr>
                <w:noProof/>
                <w:webHidden/>
              </w:rPr>
              <w:fldChar w:fldCharType="begin"/>
            </w:r>
            <w:r w:rsidR="00573D11">
              <w:rPr>
                <w:noProof/>
                <w:webHidden/>
              </w:rPr>
              <w:instrText xml:space="preserve"> PAGEREF _Toc80893321 \h </w:instrText>
            </w:r>
            <w:r w:rsidR="00573D11">
              <w:rPr>
                <w:noProof/>
                <w:webHidden/>
              </w:rPr>
            </w:r>
            <w:r w:rsidR="00573D11">
              <w:rPr>
                <w:noProof/>
                <w:webHidden/>
              </w:rPr>
              <w:fldChar w:fldCharType="separate"/>
            </w:r>
            <w:r w:rsidR="00573D11">
              <w:rPr>
                <w:noProof/>
                <w:webHidden/>
              </w:rPr>
              <w:t>8</w:t>
            </w:r>
            <w:r w:rsidR="00573D11">
              <w:rPr>
                <w:noProof/>
                <w:webHidden/>
              </w:rPr>
              <w:fldChar w:fldCharType="end"/>
            </w:r>
          </w:hyperlink>
        </w:p>
        <w:p w14:paraId="0521771A" w14:textId="2EC8A3F8" w:rsidR="00573D11" w:rsidRDefault="00A5752E">
          <w:pPr>
            <w:pStyle w:val="TOC1"/>
            <w:rPr>
              <w:rFonts w:asciiTheme="minorHAnsi" w:eastAsiaTheme="minorEastAsia" w:hAnsiTheme="minorHAnsi" w:cstheme="minorBidi"/>
              <w:noProof/>
              <w:color w:val="auto"/>
              <w:kern w:val="0"/>
              <w:sz w:val="22"/>
              <w:szCs w:val="22"/>
            </w:rPr>
          </w:pPr>
          <w:hyperlink w:anchor="_Toc80893322" w:history="1">
            <w:r w:rsidR="00573D11" w:rsidRPr="00205AAD">
              <w:rPr>
                <w:rStyle w:val="Hyperlink"/>
                <w:noProof/>
              </w:rPr>
              <w:t>Prerequisites and Requirements</w:t>
            </w:r>
            <w:r w:rsidR="00573D11">
              <w:rPr>
                <w:noProof/>
                <w:webHidden/>
              </w:rPr>
              <w:tab/>
            </w:r>
            <w:r w:rsidR="00573D11">
              <w:rPr>
                <w:noProof/>
                <w:webHidden/>
              </w:rPr>
              <w:fldChar w:fldCharType="begin"/>
            </w:r>
            <w:r w:rsidR="00573D11">
              <w:rPr>
                <w:noProof/>
                <w:webHidden/>
              </w:rPr>
              <w:instrText xml:space="preserve"> PAGEREF _Toc80893322 \h </w:instrText>
            </w:r>
            <w:r w:rsidR="00573D11">
              <w:rPr>
                <w:noProof/>
                <w:webHidden/>
              </w:rPr>
            </w:r>
            <w:r w:rsidR="00573D11">
              <w:rPr>
                <w:noProof/>
                <w:webHidden/>
              </w:rPr>
              <w:fldChar w:fldCharType="separate"/>
            </w:r>
            <w:r w:rsidR="00573D11">
              <w:rPr>
                <w:noProof/>
                <w:webHidden/>
              </w:rPr>
              <w:t>10</w:t>
            </w:r>
            <w:r w:rsidR="00573D11">
              <w:rPr>
                <w:noProof/>
                <w:webHidden/>
              </w:rPr>
              <w:fldChar w:fldCharType="end"/>
            </w:r>
          </w:hyperlink>
        </w:p>
        <w:p w14:paraId="6FE2DABD" w14:textId="155A1E6D" w:rsidR="00573D11" w:rsidRDefault="00A5752E">
          <w:pPr>
            <w:pStyle w:val="TOC2"/>
            <w:rPr>
              <w:rFonts w:asciiTheme="minorHAnsi" w:eastAsiaTheme="minorEastAsia" w:hAnsiTheme="minorHAnsi" w:cstheme="minorBidi"/>
              <w:noProof/>
              <w:color w:val="auto"/>
              <w:kern w:val="0"/>
              <w:sz w:val="22"/>
              <w:szCs w:val="22"/>
            </w:rPr>
          </w:pPr>
          <w:hyperlink w:anchor="_Toc80893323" w:history="1">
            <w:r w:rsidR="00573D11" w:rsidRPr="00205AAD">
              <w:rPr>
                <w:rStyle w:val="Hyperlink"/>
                <w:noProof/>
              </w:rPr>
              <w:t>Business Requirements and Decision Points</w:t>
            </w:r>
            <w:r w:rsidR="00573D11">
              <w:rPr>
                <w:noProof/>
                <w:webHidden/>
              </w:rPr>
              <w:tab/>
            </w:r>
            <w:r w:rsidR="00573D11">
              <w:rPr>
                <w:noProof/>
                <w:webHidden/>
              </w:rPr>
              <w:fldChar w:fldCharType="begin"/>
            </w:r>
            <w:r w:rsidR="00573D11">
              <w:rPr>
                <w:noProof/>
                <w:webHidden/>
              </w:rPr>
              <w:instrText xml:space="preserve"> PAGEREF _Toc80893323 \h </w:instrText>
            </w:r>
            <w:r w:rsidR="00573D11">
              <w:rPr>
                <w:noProof/>
                <w:webHidden/>
              </w:rPr>
            </w:r>
            <w:r w:rsidR="00573D11">
              <w:rPr>
                <w:noProof/>
                <w:webHidden/>
              </w:rPr>
              <w:fldChar w:fldCharType="separate"/>
            </w:r>
            <w:r w:rsidR="00573D11">
              <w:rPr>
                <w:noProof/>
                <w:webHidden/>
              </w:rPr>
              <w:t>10</w:t>
            </w:r>
            <w:r w:rsidR="00573D11">
              <w:rPr>
                <w:noProof/>
                <w:webHidden/>
              </w:rPr>
              <w:fldChar w:fldCharType="end"/>
            </w:r>
          </w:hyperlink>
        </w:p>
        <w:p w14:paraId="6CEE6AA3" w14:textId="0483579D" w:rsidR="00573D11" w:rsidRDefault="00A5752E">
          <w:pPr>
            <w:pStyle w:val="TOC2"/>
            <w:rPr>
              <w:rFonts w:asciiTheme="minorHAnsi" w:eastAsiaTheme="minorEastAsia" w:hAnsiTheme="minorHAnsi" w:cstheme="minorBidi"/>
              <w:noProof/>
              <w:color w:val="auto"/>
              <w:kern w:val="0"/>
              <w:sz w:val="22"/>
              <w:szCs w:val="22"/>
            </w:rPr>
          </w:pPr>
          <w:hyperlink w:anchor="_Toc80893324" w:history="1">
            <w:r w:rsidR="00573D11" w:rsidRPr="00205AAD">
              <w:rPr>
                <w:rStyle w:val="Hyperlink"/>
                <w:noProof/>
              </w:rPr>
              <w:t>License Requirements</w:t>
            </w:r>
            <w:r w:rsidR="00573D11">
              <w:rPr>
                <w:noProof/>
                <w:webHidden/>
              </w:rPr>
              <w:tab/>
            </w:r>
            <w:r w:rsidR="00573D11">
              <w:rPr>
                <w:noProof/>
                <w:webHidden/>
              </w:rPr>
              <w:fldChar w:fldCharType="begin"/>
            </w:r>
            <w:r w:rsidR="00573D11">
              <w:rPr>
                <w:noProof/>
                <w:webHidden/>
              </w:rPr>
              <w:instrText xml:space="preserve"> PAGEREF _Toc80893324 \h </w:instrText>
            </w:r>
            <w:r w:rsidR="00573D11">
              <w:rPr>
                <w:noProof/>
                <w:webHidden/>
              </w:rPr>
            </w:r>
            <w:r w:rsidR="00573D11">
              <w:rPr>
                <w:noProof/>
                <w:webHidden/>
              </w:rPr>
              <w:fldChar w:fldCharType="separate"/>
            </w:r>
            <w:r w:rsidR="00573D11">
              <w:rPr>
                <w:noProof/>
                <w:webHidden/>
              </w:rPr>
              <w:t>14</w:t>
            </w:r>
            <w:r w:rsidR="00573D11">
              <w:rPr>
                <w:noProof/>
                <w:webHidden/>
              </w:rPr>
              <w:fldChar w:fldCharType="end"/>
            </w:r>
          </w:hyperlink>
        </w:p>
        <w:p w14:paraId="117DD14D" w14:textId="09200661" w:rsidR="00573D11" w:rsidRDefault="00A5752E">
          <w:pPr>
            <w:pStyle w:val="TOC3"/>
            <w:tabs>
              <w:tab w:val="right" w:leader="dot" w:pos="9910"/>
            </w:tabs>
            <w:rPr>
              <w:rFonts w:cstheme="minorBidi"/>
              <w:noProof/>
            </w:rPr>
          </w:pPr>
          <w:hyperlink w:anchor="_Toc80893325" w:history="1">
            <w:r w:rsidR="00573D11" w:rsidRPr="00205AAD">
              <w:rPr>
                <w:rStyle w:val="Hyperlink"/>
                <w:noProof/>
              </w:rPr>
              <w:t>Persona Description</w:t>
            </w:r>
            <w:r w:rsidR="00573D11">
              <w:rPr>
                <w:noProof/>
                <w:webHidden/>
              </w:rPr>
              <w:tab/>
            </w:r>
            <w:r w:rsidR="00573D11">
              <w:rPr>
                <w:noProof/>
                <w:webHidden/>
              </w:rPr>
              <w:fldChar w:fldCharType="begin"/>
            </w:r>
            <w:r w:rsidR="00573D11">
              <w:rPr>
                <w:noProof/>
                <w:webHidden/>
              </w:rPr>
              <w:instrText xml:space="preserve"> PAGEREF _Toc80893325 \h </w:instrText>
            </w:r>
            <w:r w:rsidR="00573D11">
              <w:rPr>
                <w:noProof/>
                <w:webHidden/>
              </w:rPr>
            </w:r>
            <w:r w:rsidR="00573D11">
              <w:rPr>
                <w:noProof/>
                <w:webHidden/>
              </w:rPr>
              <w:fldChar w:fldCharType="separate"/>
            </w:r>
            <w:r w:rsidR="00573D11">
              <w:rPr>
                <w:noProof/>
                <w:webHidden/>
              </w:rPr>
              <w:t>14</w:t>
            </w:r>
            <w:r w:rsidR="00573D11">
              <w:rPr>
                <w:noProof/>
                <w:webHidden/>
              </w:rPr>
              <w:fldChar w:fldCharType="end"/>
            </w:r>
          </w:hyperlink>
        </w:p>
        <w:p w14:paraId="22D3219C" w14:textId="4E48C98F" w:rsidR="00573D11" w:rsidRDefault="00A5752E">
          <w:pPr>
            <w:pStyle w:val="TOC3"/>
            <w:tabs>
              <w:tab w:val="right" w:leader="dot" w:pos="9910"/>
            </w:tabs>
            <w:rPr>
              <w:rFonts w:cstheme="minorBidi"/>
              <w:noProof/>
            </w:rPr>
          </w:pPr>
          <w:hyperlink w:anchor="_Toc80893326" w:history="1">
            <w:r w:rsidR="00573D11" w:rsidRPr="00205AAD">
              <w:rPr>
                <w:rStyle w:val="Hyperlink"/>
                <w:noProof/>
              </w:rPr>
              <w:t>Persona Licenses</w:t>
            </w:r>
            <w:r w:rsidR="00573D11">
              <w:rPr>
                <w:noProof/>
                <w:webHidden/>
              </w:rPr>
              <w:tab/>
            </w:r>
            <w:r w:rsidR="00573D11">
              <w:rPr>
                <w:noProof/>
                <w:webHidden/>
              </w:rPr>
              <w:fldChar w:fldCharType="begin"/>
            </w:r>
            <w:r w:rsidR="00573D11">
              <w:rPr>
                <w:noProof/>
                <w:webHidden/>
              </w:rPr>
              <w:instrText xml:space="preserve"> PAGEREF _Toc80893326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18BD1EB6" w14:textId="2718D7EF" w:rsidR="00573D11" w:rsidRDefault="00A5752E">
          <w:pPr>
            <w:pStyle w:val="TOC2"/>
            <w:rPr>
              <w:rFonts w:asciiTheme="minorHAnsi" w:eastAsiaTheme="minorEastAsia" w:hAnsiTheme="minorHAnsi" w:cstheme="minorBidi"/>
              <w:noProof/>
              <w:color w:val="auto"/>
              <w:kern w:val="0"/>
              <w:sz w:val="22"/>
              <w:szCs w:val="22"/>
            </w:rPr>
          </w:pPr>
          <w:hyperlink w:anchor="_Toc80893327" w:history="1">
            <w:r w:rsidR="00573D11" w:rsidRPr="00205AAD">
              <w:rPr>
                <w:rStyle w:val="Hyperlink"/>
                <w:noProof/>
              </w:rPr>
              <w:t>Device Requirements</w:t>
            </w:r>
            <w:r w:rsidR="00573D11">
              <w:rPr>
                <w:noProof/>
                <w:webHidden/>
              </w:rPr>
              <w:tab/>
            </w:r>
            <w:r w:rsidR="00573D11">
              <w:rPr>
                <w:noProof/>
                <w:webHidden/>
              </w:rPr>
              <w:fldChar w:fldCharType="begin"/>
            </w:r>
            <w:r w:rsidR="00573D11">
              <w:rPr>
                <w:noProof/>
                <w:webHidden/>
              </w:rPr>
              <w:instrText xml:space="preserve"> PAGEREF _Toc80893327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2A4FF912" w14:textId="5995C75E" w:rsidR="00573D11" w:rsidRDefault="00A5752E">
          <w:pPr>
            <w:pStyle w:val="TOC3"/>
            <w:tabs>
              <w:tab w:val="right" w:leader="dot" w:pos="9910"/>
            </w:tabs>
            <w:rPr>
              <w:rFonts w:cstheme="minorBidi"/>
              <w:noProof/>
            </w:rPr>
          </w:pPr>
          <w:hyperlink w:anchor="_Toc80893328" w:history="1">
            <w:r w:rsidR="00573D11" w:rsidRPr="00205AAD">
              <w:rPr>
                <w:rStyle w:val="Hyperlink"/>
                <w:noProof/>
              </w:rPr>
              <w:t>Employee</w:t>
            </w:r>
            <w:r w:rsidR="00573D11">
              <w:rPr>
                <w:noProof/>
                <w:webHidden/>
              </w:rPr>
              <w:tab/>
            </w:r>
            <w:r w:rsidR="00573D11">
              <w:rPr>
                <w:noProof/>
                <w:webHidden/>
              </w:rPr>
              <w:fldChar w:fldCharType="begin"/>
            </w:r>
            <w:r w:rsidR="00573D11">
              <w:rPr>
                <w:noProof/>
                <w:webHidden/>
              </w:rPr>
              <w:instrText xml:space="preserve"> PAGEREF _Toc80893328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5912EFEB" w14:textId="628D42FD" w:rsidR="00573D11" w:rsidRDefault="00A5752E">
          <w:pPr>
            <w:pStyle w:val="TOC3"/>
            <w:tabs>
              <w:tab w:val="right" w:leader="dot" w:pos="9910"/>
            </w:tabs>
            <w:rPr>
              <w:rFonts w:cstheme="minorBidi"/>
              <w:noProof/>
            </w:rPr>
          </w:pPr>
          <w:hyperlink w:anchor="_Toc80893329" w:history="1">
            <w:r w:rsidR="00573D11" w:rsidRPr="00205AAD">
              <w:rPr>
                <w:rStyle w:val="Hyperlink"/>
                <w:noProof/>
              </w:rPr>
              <w:t>Health and Safety Officer</w:t>
            </w:r>
            <w:r w:rsidR="00573D11">
              <w:rPr>
                <w:noProof/>
                <w:webHidden/>
              </w:rPr>
              <w:tab/>
            </w:r>
            <w:r w:rsidR="00573D11">
              <w:rPr>
                <w:noProof/>
                <w:webHidden/>
              </w:rPr>
              <w:fldChar w:fldCharType="begin"/>
            </w:r>
            <w:r w:rsidR="00573D11">
              <w:rPr>
                <w:noProof/>
                <w:webHidden/>
              </w:rPr>
              <w:instrText xml:space="preserve"> PAGEREF _Toc80893329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468AF60B" w14:textId="16FF2FF0" w:rsidR="00573D11" w:rsidRDefault="00A5752E">
          <w:pPr>
            <w:pStyle w:val="TOC2"/>
            <w:rPr>
              <w:rFonts w:asciiTheme="minorHAnsi" w:eastAsiaTheme="minorEastAsia" w:hAnsiTheme="minorHAnsi" w:cstheme="minorBidi"/>
              <w:noProof/>
              <w:color w:val="auto"/>
              <w:kern w:val="0"/>
              <w:sz w:val="22"/>
              <w:szCs w:val="22"/>
            </w:rPr>
          </w:pPr>
          <w:hyperlink w:anchor="_Toc80893330" w:history="1">
            <w:r w:rsidR="00573D11" w:rsidRPr="00205AAD">
              <w:rPr>
                <w:rStyle w:val="Hyperlink"/>
                <w:noProof/>
              </w:rPr>
              <w:t>Power Apps Requirement</w:t>
            </w:r>
            <w:r w:rsidR="00573D11">
              <w:rPr>
                <w:noProof/>
                <w:webHidden/>
              </w:rPr>
              <w:tab/>
            </w:r>
            <w:r w:rsidR="00573D11">
              <w:rPr>
                <w:noProof/>
                <w:webHidden/>
              </w:rPr>
              <w:fldChar w:fldCharType="begin"/>
            </w:r>
            <w:r w:rsidR="00573D11">
              <w:rPr>
                <w:noProof/>
                <w:webHidden/>
              </w:rPr>
              <w:instrText xml:space="preserve"> PAGEREF _Toc80893330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5C0DDE82" w14:textId="36FFDA02" w:rsidR="00573D11" w:rsidRDefault="00A5752E">
          <w:pPr>
            <w:pStyle w:val="TOC3"/>
            <w:tabs>
              <w:tab w:val="right" w:leader="dot" w:pos="9910"/>
            </w:tabs>
            <w:rPr>
              <w:rFonts w:cstheme="minorBidi"/>
              <w:noProof/>
            </w:rPr>
          </w:pPr>
          <w:hyperlink w:anchor="_Toc80893331" w:history="1">
            <w:r w:rsidR="00573D11" w:rsidRPr="00205AAD">
              <w:rPr>
                <w:rStyle w:val="Hyperlink"/>
                <w:noProof/>
              </w:rPr>
              <w:t>The Azure Active Directory</w:t>
            </w:r>
            <w:r w:rsidR="00573D11">
              <w:rPr>
                <w:noProof/>
                <w:webHidden/>
              </w:rPr>
              <w:tab/>
            </w:r>
            <w:r w:rsidR="00573D11">
              <w:rPr>
                <w:noProof/>
                <w:webHidden/>
              </w:rPr>
              <w:fldChar w:fldCharType="begin"/>
            </w:r>
            <w:r w:rsidR="00573D11">
              <w:rPr>
                <w:noProof/>
                <w:webHidden/>
              </w:rPr>
              <w:instrText xml:space="preserve"> PAGEREF _Toc80893331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1B1E0B41" w14:textId="4DFBC6B7" w:rsidR="00573D11" w:rsidRDefault="00A5752E">
          <w:pPr>
            <w:pStyle w:val="TOC3"/>
            <w:tabs>
              <w:tab w:val="right" w:leader="dot" w:pos="9910"/>
            </w:tabs>
            <w:rPr>
              <w:rFonts w:cstheme="minorBidi"/>
              <w:noProof/>
            </w:rPr>
          </w:pPr>
          <w:hyperlink w:anchor="_Toc80893332" w:history="1">
            <w:r w:rsidR="00573D11" w:rsidRPr="00205AAD">
              <w:rPr>
                <w:rStyle w:val="Hyperlink"/>
                <w:noProof/>
              </w:rPr>
              <w:t>Supported OS Platform</w:t>
            </w:r>
            <w:r w:rsidR="00573D11">
              <w:rPr>
                <w:noProof/>
                <w:webHidden/>
              </w:rPr>
              <w:tab/>
            </w:r>
            <w:r w:rsidR="00573D11">
              <w:rPr>
                <w:noProof/>
                <w:webHidden/>
              </w:rPr>
              <w:fldChar w:fldCharType="begin"/>
            </w:r>
            <w:r w:rsidR="00573D11">
              <w:rPr>
                <w:noProof/>
                <w:webHidden/>
              </w:rPr>
              <w:instrText xml:space="preserve"> PAGEREF _Toc80893332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6AA270E9" w14:textId="3F2FAF22" w:rsidR="00573D11" w:rsidRDefault="00A5752E">
          <w:pPr>
            <w:pStyle w:val="TOC3"/>
            <w:tabs>
              <w:tab w:val="right" w:leader="dot" w:pos="9910"/>
            </w:tabs>
            <w:rPr>
              <w:rFonts w:cstheme="minorBidi"/>
              <w:noProof/>
            </w:rPr>
          </w:pPr>
          <w:hyperlink w:anchor="_Toc80893333" w:history="1">
            <w:r w:rsidR="00573D11" w:rsidRPr="00205AAD">
              <w:rPr>
                <w:rStyle w:val="Hyperlink"/>
                <w:noProof/>
              </w:rPr>
              <w:t>A Supported Browser</w:t>
            </w:r>
            <w:r w:rsidR="00573D11">
              <w:rPr>
                <w:noProof/>
                <w:webHidden/>
              </w:rPr>
              <w:tab/>
            </w:r>
            <w:r w:rsidR="00573D11">
              <w:rPr>
                <w:noProof/>
                <w:webHidden/>
              </w:rPr>
              <w:fldChar w:fldCharType="begin"/>
            </w:r>
            <w:r w:rsidR="00573D11">
              <w:rPr>
                <w:noProof/>
                <w:webHidden/>
              </w:rPr>
              <w:instrText xml:space="preserve"> PAGEREF _Toc80893333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74D2929A" w14:textId="53190C4B" w:rsidR="00573D11" w:rsidRDefault="00A5752E">
          <w:pPr>
            <w:pStyle w:val="TOC3"/>
            <w:tabs>
              <w:tab w:val="right" w:leader="dot" w:pos="9910"/>
            </w:tabs>
            <w:rPr>
              <w:rFonts w:cstheme="minorBidi"/>
              <w:noProof/>
            </w:rPr>
          </w:pPr>
          <w:hyperlink w:anchor="_Toc80893334" w:history="1">
            <w:r w:rsidR="00573D11" w:rsidRPr="00205AAD">
              <w:rPr>
                <w:rStyle w:val="Hyperlink"/>
                <w:noProof/>
              </w:rPr>
              <w:t>IP Addresses and Services</w:t>
            </w:r>
            <w:r w:rsidR="00573D11">
              <w:rPr>
                <w:noProof/>
                <w:webHidden/>
              </w:rPr>
              <w:tab/>
            </w:r>
            <w:r w:rsidR="00573D11">
              <w:rPr>
                <w:noProof/>
                <w:webHidden/>
              </w:rPr>
              <w:fldChar w:fldCharType="begin"/>
            </w:r>
            <w:r w:rsidR="00573D11">
              <w:rPr>
                <w:noProof/>
                <w:webHidden/>
              </w:rPr>
              <w:instrText xml:space="preserve"> PAGEREF _Toc80893334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4D4F16BB" w14:textId="0F3F0364" w:rsidR="00573D11" w:rsidRDefault="00A5752E">
          <w:pPr>
            <w:pStyle w:val="TOC3"/>
            <w:tabs>
              <w:tab w:val="right" w:leader="dot" w:pos="9910"/>
            </w:tabs>
            <w:rPr>
              <w:rFonts w:cstheme="minorBidi"/>
              <w:noProof/>
            </w:rPr>
          </w:pPr>
          <w:hyperlink w:anchor="_Toc80893335"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_Toc80893335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6E27D647" w14:textId="6AC383C1" w:rsidR="00573D11" w:rsidRDefault="00A5752E">
          <w:pPr>
            <w:pStyle w:val="TOC2"/>
            <w:rPr>
              <w:rFonts w:asciiTheme="minorHAnsi" w:eastAsiaTheme="minorEastAsia" w:hAnsiTheme="minorHAnsi" w:cstheme="minorBidi"/>
              <w:noProof/>
              <w:color w:val="auto"/>
              <w:kern w:val="0"/>
              <w:sz w:val="22"/>
              <w:szCs w:val="22"/>
            </w:rPr>
          </w:pPr>
          <w:hyperlink w:anchor="_Toc80893336" w:history="1">
            <w:r w:rsidR="00573D11" w:rsidRPr="00205AAD">
              <w:rPr>
                <w:rStyle w:val="Hyperlink"/>
                <w:noProof/>
              </w:rPr>
              <w:t>Power BI Requirement</w:t>
            </w:r>
            <w:r w:rsidR="00573D11">
              <w:rPr>
                <w:noProof/>
                <w:webHidden/>
              </w:rPr>
              <w:tab/>
            </w:r>
            <w:r w:rsidR="00573D11">
              <w:rPr>
                <w:noProof/>
                <w:webHidden/>
              </w:rPr>
              <w:fldChar w:fldCharType="begin"/>
            </w:r>
            <w:r w:rsidR="00573D11">
              <w:rPr>
                <w:noProof/>
                <w:webHidden/>
              </w:rPr>
              <w:instrText xml:space="preserve"> PAGEREF _Toc80893336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954538A" w14:textId="6173DD43" w:rsidR="00573D11" w:rsidRDefault="00A5752E">
          <w:pPr>
            <w:pStyle w:val="TOC3"/>
            <w:tabs>
              <w:tab w:val="right" w:leader="dot" w:pos="9910"/>
            </w:tabs>
            <w:rPr>
              <w:rFonts w:cstheme="minorBidi"/>
              <w:noProof/>
            </w:rPr>
          </w:pPr>
          <w:hyperlink w:anchor="_Toc80893337"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_Toc80893337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3157E6C" w14:textId="10BAF111" w:rsidR="00573D11" w:rsidRDefault="00A5752E">
          <w:pPr>
            <w:pStyle w:val="TOC3"/>
            <w:tabs>
              <w:tab w:val="right" w:leader="dot" w:pos="9910"/>
            </w:tabs>
            <w:rPr>
              <w:rFonts w:cstheme="minorBidi"/>
              <w:noProof/>
            </w:rPr>
          </w:pPr>
          <w:hyperlink w:anchor="_Toc80893338" w:history="1">
            <w:r w:rsidR="00573D11" w:rsidRPr="00205AAD">
              <w:rPr>
                <w:rStyle w:val="Hyperlink"/>
                <w:noProof/>
              </w:rPr>
              <w:t>Power BI System Requirements</w:t>
            </w:r>
            <w:r w:rsidR="00573D11">
              <w:rPr>
                <w:noProof/>
                <w:webHidden/>
              </w:rPr>
              <w:tab/>
            </w:r>
            <w:r w:rsidR="00573D11">
              <w:rPr>
                <w:noProof/>
                <w:webHidden/>
              </w:rPr>
              <w:fldChar w:fldCharType="begin"/>
            </w:r>
            <w:r w:rsidR="00573D11">
              <w:rPr>
                <w:noProof/>
                <w:webHidden/>
              </w:rPr>
              <w:instrText xml:space="preserve"> PAGEREF _Toc80893338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6A9FABEE" w14:textId="0695A041" w:rsidR="00573D11" w:rsidRDefault="00A5752E">
          <w:pPr>
            <w:pStyle w:val="TOC2"/>
            <w:rPr>
              <w:rFonts w:asciiTheme="minorHAnsi" w:eastAsiaTheme="minorEastAsia" w:hAnsiTheme="minorHAnsi" w:cstheme="minorBidi"/>
              <w:noProof/>
              <w:color w:val="auto"/>
              <w:kern w:val="0"/>
              <w:sz w:val="22"/>
              <w:szCs w:val="22"/>
            </w:rPr>
          </w:pPr>
          <w:hyperlink w:anchor="_Toc80893339" w:history="1">
            <w:r w:rsidR="00573D11" w:rsidRPr="00205AAD">
              <w:rPr>
                <w:rStyle w:val="Hyperlink"/>
                <w:noProof/>
              </w:rPr>
              <w:t>Power Automate Requirement</w:t>
            </w:r>
            <w:r w:rsidR="00573D11">
              <w:rPr>
                <w:noProof/>
                <w:webHidden/>
              </w:rPr>
              <w:tab/>
            </w:r>
            <w:r w:rsidR="00573D11">
              <w:rPr>
                <w:noProof/>
                <w:webHidden/>
              </w:rPr>
              <w:fldChar w:fldCharType="begin"/>
            </w:r>
            <w:r w:rsidR="00573D11">
              <w:rPr>
                <w:noProof/>
                <w:webHidden/>
              </w:rPr>
              <w:instrText xml:space="preserve"> PAGEREF _Toc80893339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A93BA3C" w14:textId="595F3512" w:rsidR="00573D11" w:rsidRDefault="00A5752E">
          <w:pPr>
            <w:pStyle w:val="TOC3"/>
            <w:tabs>
              <w:tab w:val="right" w:leader="dot" w:pos="9910"/>
            </w:tabs>
            <w:rPr>
              <w:rFonts w:cstheme="minorBidi"/>
              <w:noProof/>
            </w:rPr>
          </w:pPr>
          <w:hyperlink w:anchor="_Toc80893340"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_Toc80893340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605C4212" w14:textId="0C1A246C" w:rsidR="00573D11" w:rsidRDefault="00A5752E">
          <w:pPr>
            <w:pStyle w:val="TOC2"/>
            <w:rPr>
              <w:rFonts w:asciiTheme="minorHAnsi" w:eastAsiaTheme="minorEastAsia" w:hAnsiTheme="minorHAnsi" w:cstheme="minorBidi"/>
              <w:noProof/>
              <w:color w:val="auto"/>
              <w:kern w:val="0"/>
              <w:sz w:val="22"/>
              <w:szCs w:val="22"/>
            </w:rPr>
          </w:pPr>
          <w:hyperlink w:anchor="_Toc80893341" w:history="1">
            <w:r w:rsidR="00573D11" w:rsidRPr="00205AAD">
              <w:rPr>
                <w:rStyle w:val="Hyperlink"/>
                <w:noProof/>
              </w:rPr>
              <w:t>Power Platform Environment Requirement</w:t>
            </w:r>
            <w:r w:rsidR="00573D11">
              <w:rPr>
                <w:noProof/>
                <w:webHidden/>
              </w:rPr>
              <w:tab/>
            </w:r>
            <w:r w:rsidR="00573D11">
              <w:rPr>
                <w:noProof/>
                <w:webHidden/>
              </w:rPr>
              <w:fldChar w:fldCharType="begin"/>
            </w:r>
            <w:r w:rsidR="00573D11">
              <w:rPr>
                <w:noProof/>
                <w:webHidden/>
              </w:rPr>
              <w:instrText xml:space="preserve"> PAGEREF _Toc80893341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4E5FA82C" w14:textId="1D0750C3" w:rsidR="00573D11" w:rsidRDefault="00A5752E">
          <w:pPr>
            <w:pStyle w:val="TOC3"/>
            <w:tabs>
              <w:tab w:val="right" w:leader="dot" w:pos="9910"/>
            </w:tabs>
            <w:rPr>
              <w:rFonts w:cstheme="minorBidi"/>
              <w:noProof/>
            </w:rPr>
          </w:pPr>
          <w:hyperlink w:anchor="_Toc80893342" w:history="1">
            <w:r w:rsidR="00573D11" w:rsidRPr="00205AAD">
              <w:rPr>
                <w:rStyle w:val="Hyperlink"/>
                <w:noProof/>
              </w:rPr>
              <w:t>Environment</w:t>
            </w:r>
            <w:r w:rsidR="00573D11">
              <w:rPr>
                <w:noProof/>
                <w:webHidden/>
              </w:rPr>
              <w:tab/>
            </w:r>
            <w:r w:rsidR="00573D11">
              <w:rPr>
                <w:noProof/>
                <w:webHidden/>
              </w:rPr>
              <w:fldChar w:fldCharType="begin"/>
            </w:r>
            <w:r w:rsidR="00573D11">
              <w:rPr>
                <w:noProof/>
                <w:webHidden/>
              </w:rPr>
              <w:instrText xml:space="preserve"> PAGEREF _Toc80893342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46C36E96" w14:textId="147B0D73" w:rsidR="00573D11" w:rsidRDefault="00A5752E">
          <w:pPr>
            <w:pStyle w:val="TOC3"/>
            <w:tabs>
              <w:tab w:val="right" w:leader="dot" w:pos="9910"/>
            </w:tabs>
            <w:rPr>
              <w:rFonts w:cstheme="minorBidi"/>
              <w:noProof/>
            </w:rPr>
          </w:pPr>
          <w:hyperlink w:anchor="_Toc80893343" w:history="1">
            <w:r w:rsidR="00573D11" w:rsidRPr="00205AAD">
              <w:rPr>
                <w:rStyle w:val="Hyperlink"/>
                <w:noProof/>
              </w:rPr>
              <w:t>DLP (DATA LOSS PREVENTION) Policies</w:t>
            </w:r>
            <w:r w:rsidR="00573D11">
              <w:rPr>
                <w:noProof/>
                <w:webHidden/>
              </w:rPr>
              <w:tab/>
            </w:r>
            <w:r w:rsidR="00573D11">
              <w:rPr>
                <w:noProof/>
                <w:webHidden/>
              </w:rPr>
              <w:fldChar w:fldCharType="begin"/>
            </w:r>
            <w:r w:rsidR="00573D11">
              <w:rPr>
                <w:noProof/>
                <w:webHidden/>
              </w:rPr>
              <w:instrText xml:space="preserve"> PAGEREF _Toc80893343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527638B9" w14:textId="44931BB4" w:rsidR="00573D11" w:rsidRDefault="00A5752E">
          <w:pPr>
            <w:pStyle w:val="TOC2"/>
            <w:rPr>
              <w:rFonts w:asciiTheme="minorHAnsi" w:eastAsiaTheme="minorEastAsia" w:hAnsiTheme="minorHAnsi" w:cstheme="minorBidi"/>
              <w:noProof/>
              <w:color w:val="auto"/>
              <w:kern w:val="0"/>
              <w:sz w:val="22"/>
              <w:szCs w:val="22"/>
            </w:rPr>
          </w:pPr>
          <w:hyperlink w:anchor="_Toc80893344" w:history="1">
            <w:r w:rsidR="00573D11" w:rsidRPr="00205AAD">
              <w:rPr>
                <w:rStyle w:val="Hyperlink"/>
                <w:noProof/>
              </w:rPr>
              <w:t>Azure Active Directory Requirement</w:t>
            </w:r>
            <w:r w:rsidR="00573D11">
              <w:rPr>
                <w:noProof/>
                <w:webHidden/>
              </w:rPr>
              <w:tab/>
            </w:r>
            <w:r w:rsidR="00573D11">
              <w:rPr>
                <w:noProof/>
                <w:webHidden/>
              </w:rPr>
              <w:fldChar w:fldCharType="begin"/>
            </w:r>
            <w:r w:rsidR="00573D11">
              <w:rPr>
                <w:noProof/>
                <w:webHidden/>
              </w:rPr>
              <w:instrText xml:space="preserve"> PAGEREF _Toc80893344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1C6AEEF2" w14:textId="44ABB771" w:rsidR="00573D11" w:rsidRDefault="00A5752E">
          <w:pPr>
            <w:pStyle w:val="TOC3"/>
            <w:tabs>
              <w:tab w:val="right" w:leader="dot" w:pos="9910"/>
            </w:tabs>
            <w:rPr>
              <w:rFonts w:cstheme="minorBidi"/>
              <w:noProof/>
            </w:rPr>
          </w:pPr>
          <w:hyperlink w:anchor="_Toc80893345" w:history="1">
            <w:r w:rsidR="00573D11" w:rsidRPr="00205AAD">
              <w:rPr>
                <w:rStyle w:val="Hyperlink"/>
                <w:noProof/>
              </w:rPr>
              <w:t>Azure AD Security Groups</w:t>
            </w:r>
            <w:r w:rsidR="00573D11">
              <w:rPr>
                <w:noProof/>
                <w:webHidden/>
              </w:rPr>
              <w:tab/>
            </w:r>
            <w:r w:rsidR="00573D11">
              <w:rPr>
                <w:noProof/>
                <w:webHidden/>
              </w:rPr>
              <w:fldChar w:fldCharType="begin"/>
            </w:r>
            <w:r w:rsidR="00573D11">
              <w:rPr>
                <w:noProof/>
                <w:webHidden/>
              </w:rPr>
              <w:instrText xml:space="preserve"> PAGEREF _Toc80893345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4D5D764E" w14:textId="06FC5AAF" w:rsidR="00573D11" w:rsidRDefault="00A5752E">
          <w:pPr>
            <w:pStyle w:val="TOC2"/>
            <w:rPr>
              <w:rFonts w:asciiTheme="minorHAnsi" w:eastAsiaTheme="minorEastAsia" w:hAnsiTheme="minorHAnsi" w:cstheme="minorBidi"/>
              <w:noProof/>
              <w:color w:val="auto"/>
              <w:kern w:val="0"/>
              <w:sz w:val="22"/>
              <w:szCs w:val="22"/>
            </w:rPr>
          </w:pPr>
          <w:hyperlink w:anchor="_Toc80893346" w:history="1">
            <w:r w:rsidR="00573D11" w:rsidRPr="00205AAD">
              <w:rPr>
                <w:rStyle w:val="Hyperlink"/>
                <w:noProof/>
              </w:rPr>
              <w:t>Exchange/Outlook Requirement</w:t>
            </w:r>
            <w:r w:rsidR="00573D11">
              <w:rPr>
                <w:noProof/>
                <w:webHidden/>
              </w:rPr>
              <w:tab/>
            </w:r>
            <w:r w:rsidR="00573D11">
              <w:rPr>
                <w:noProof/>
                <w:webHidden/>
              </w:rPr>
              <w:fldChar w:fldCharType="begin"/>
            </w:r>
            <w:r w:rsidR="00573D11">
              <w:rPr>
                <w:noProof/>
                <w:webHidden/>
              </w:rPr>
              <w:instrText xml:space="preserve"> PAGEREF _Toc80893346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1590779D" w14:textId="7E9C7C7A" w:rsidR="00573D11" w:rsidRDefault="00A5752E">
          <w:pPr>
            <w:pStyle w:val="TOC2"/>
            <w:rPr>
              <w:rFonts w:asciiTheme="minorHAnsi" w:eastAsiaTheme="minorEastAsia" w:hAnsiTheme="minorHAnsi" w:cstheme="minorBidi"/>
              <w:noProof/>
              <w:color w:val="auto"/>
              <w:kern w:val="0"/>
              <w:sz w:val="22"/>
              <w:szCs w:val="22"/>
            </w:rPr>
          </w:pPr>
          <w:hyperlink w:anchor="_Toc80893347" w:history="1">
            <w:r w:rsidR="00573D11" w:rsidRPr="00205AAD">
              <w:rPr>
                <w:rStyle w:val="Hyperlink"/>
                <w:noProof/>
              </w:rPr>
              <w:t>Service Users Requirement</w:t>
            </w:r>
            <w:r w:rsidR="00573D11">
              <w:rPr>
                <w:noProof/>
                <w:webHidden/>
              </w:rPr>
              <w:tab/>
            </w:r>
            <w:r w:rsidR="00573D11">
              <w:rPr>
                <w:noProof/>
                <w:webHidden/>
              </w:rPr>
              <w:fldChar w:fldCharType="begin"/>
            </w:r>
            <w:r w:rsidR="00573D11">
              <w:rPr>
                <w:noProof/>
                <w:webHidden/>
              </w:rPr>
              <w:instrText xml:space="preserve"> PAGEREF _Toc80893347 \h </w:instrText>
            </w:r>
            <w:r w:rsidR="00573D11">
              <w:rPr>
                <w:noProof/>
                <w:webHidden/>
              </w:rPr>
            </w:r>
            <w:r w:rsidR="00573D11">
              <w:rPr>
                <w:noProof/>
                <w:webHidden/>
              </w:rPr>
              <w:fldChar w:fldCharType="separate"/>
            </w:r>
            <w:r w:rsidR="00573D11">
              <w:rPr>
                <w:noProof/>
                <w:webHidden/>
              </w:rPr>
              <w:t>19</w:t>
            </w:r>
            <w:r w:rsidR="00573D11">
              <w:rPr>
                <w:noProof/>
                <w:webHidden/>
              </w:rPr>
              <w:fldChar w:fldCharType="end"/>
            </w:r>
          </w:hyperlink>
        </w:p>
        <w:p w14:paraId="62497D60" w14:textId="6CFD91C8" w:rsidR="00573D11" w:rsidRDefault="00A5752E">
          <w:pPr>
            <w:pStyle w:val="TOC2"/>
            <w:rPr>
              <w:rFonts w:asciiTheme="minorHAnsi" w:eastAsiaTheme="minorEastAsia" w:hAnsiTheme="minorHAnsi" w:cstheme="minorBidi"/>
              <w:noProof/>
              <w:color w:val="auto"/>
              <w:kern w:val="0"/>
              <w:sz w:val="22"/>
              <w:szCs w:val="22"/>
            </w:rPr>
          </w:pPr>
          <w:hyperlink w:anchor="_Toc80893348" w:history="1">
            <w:r w:rsidR="00573D11" w:rsidRPr="00205AAD">
              <w:rPr>
                <w:rStyle w:val="Hyperlink"/>
                <w:noProof/>
              </w:rPr>
              <w:t>Solution Deployment Permission Requirement</w:t>
            </w:r>
            <w:r w:rsidR="00573D11">
              <w:rPr>
                <w:noProof/>
                <w:webHidden/>
              </w:rPr>
              <w:tab/>
            </w:r>
            <w:r w:rsidR="00573D11">
              <w:rPr>
                <w:noProof/>
                <w:webHidden/>
              </w:rPr>
              <w:fldChar w:fldCharType="begin"/>
            </w:r>
            <w:r w:rsidR="00573D11">
              <w:rPr>
                <w:noProof/>
                <w:webHidden/>
              </w:rPr>
              <w:instrText xml:space="preserve"> PAGEREF _Toc80893348 \h </w:instrText>
            </w:r>
            <w:r w:rsidR="00573D11">
              <w:rPr>
                <w:noProof/>
                <w:webHidden/>
              </w:rPr>
            </w:r>
            <w:r w:rsidR="00573D11">
              <w:rPr>
                <w:noProof/>
                <w:webHidden/>
              </w:rPr>
              <w:fldChar w:fldCharType="separate"/>
            </w:r>
            <w:r w:rsidR="00573D11">
              <w:rPr>
                <w:noProof/>
                <w:webHidden/>
              </w:rPr>
              <w:t>19</w:t>
            </w:r>
            <w:r w:rsidR="00573D11">
              <w:rPr>
                <w:noProof/>
                <w:webHidden/>
              </w:rPr>
              <w:fldChar w:fldCharType="end"/>
            </w:r>
          </w:hyperlink>
        </w:p>
        <w:p w14:paraId="385BC6AF" w14:textId="03AB4030" w:rsidR="00573D11" w:rsidRDefault="00A5752E">
          <w:pPr>
            <w:pStyle w:val="TOC1"/>
            <w:rPr>
              <w:rFonts w:asciiTheme="minorHAnsi" w:eastAsiaTheme="minorEastAsia" w:hAnsiTheme="minorHAnsi" w:cstheme="minorBidi"/>
              <w:noProof/>
              <w:color w:val="auto"/>
              <w:kern w:val="0"/>
              <w:sz w:val="22"/>
              <w:szCs w:val="22"/>
            </w:rPr>
          </w:pPr>
          <w:hyperlink w:anchor="_Toc80893349" w:history="1">
            <w:r w:rsidR="00573D11" w:rsidRPr="00205AAD">
              <w:rPr>
                <w:rStyle w:val="Hyperlink"/>
                <w:noProof/>
              </w:rPr>
              <w:t>Deployment Steps</w:t>
            </w:r>
            <w:r w:rsidR="00573D11">
              <w:rPr>
                <w:noProof/>
                <w:webHidden/>
              </w:rPr>
              <w:tab/>
            </w:r>
            <w:r w:rsidR="00573D11">
              <w:rPr>
                <w:noProof/>
                <w:webHidden/>
              </w:rPr>
              <w:fldChar w:fldCharType="begin"/>
            </w:r>
            <w:r w:rsidR="00573D11">
              <w:rPr>
                <w:noProof/>
                <w:webHidden/>
              </w:rPr>
              <w:instrText xml:space="preserve"> PAGEREF _Toc80893349 \h </w:instrText>
            </w:r>
            <w:r w:rsidR="00573D11">
              <w:rPr>
                <w:noProof/>
                <w:webHidden/>
              </w:rPr>
            </w:r>
            <w:r w:rsidR="00573D11">
              <w:rPr>
                <w:noProof/>
                <w:webHidden/>
              </w:rPr>
              <w:fldChar w:fldCharType="separate"/>
            </w:r>
            <w:r w:rsidR="00573D11">
              <w:rPr>
                <w:noProof/>
                <w:webHidden/>
              </w:rPr>
              <w:t>20</w:t>
            </w:r>
            <w:r w:rsidR="00573D11">
              <w:rPr>
                <w:noProof/>
                <w:webHidden/>
              </w:rPr>
              <w:fldChar w:fldCharType="end"/>
            </w:r>
          </w:hyperlink>
        </w:p>
        <w:p w14:paraId="33E1F640" w14:textId="26F43B87" w:rsidR="00573D11" w:rsidRDefault="00A5752E">
          <w:pPr>
            <w:pStyle w:val="TOC2"/>
            <w:rPr>
              <w:rFonts w:asciiTheme="minorHAnsi" w:eastAsiaTheme="minorEastAsia" w:hAnsiTheme="minorHAnsi" w:cstheme="minorBidi"/>
              <w:noProof/>
              <w:color w:val="auto"/>
              <w:kern w:val="0"/>
              <w:sz w:val="22"/>
              <w:szCs w:val="22"/>
            </w:rPr>
          </w:pPr>
          <w:hyperlink w:anchor="_Toc80893350" w:history="1">
            <w:r w:rsidR="00573D11" w:rsidRPr="00205AAD">
              <w:rPr>
                <w:rStyle w:val="Hyperlink"/>
                <w:noProof/>
              </w:rPr>
              <w:t>1. Azure Active Directory (AAD) Security Groups Setup</w:t>
            </w:r>
            <w:r w:rsidR="00573D11">
              <w:rPr>
                <w:noProof/>
                <w:webHidden/>
              </w:rPr>
              <w:tab/>
            </w:r>
            <w:r w:rsidR="00573D11">
              <w:rPr>
                <w:noProof/>
                <w:webHidden/>
              </w:rPr>
              <w:fldChar w:fldCharType="begin"/>
            </w:r>
            <w:r w:rsidR="00573D11">
              <w:rPr>
                <w:noProof/>
                <w:webHidden/>
              </w:rPr>
              <w:instrText xml:space="preserve"> PAGEREF _Toc80893350 \h </w:instrText>
            </w:r>
            <w:r w:rsidR="00573D11">
              <w:rPr>
                <w:noProof/>
                <w:webHidden/>
              </w:rPr>
            </w:r>
            <w:r w:rsidR="00573D11">
              <w:rPr>
                <w:noProof/>
                <w:webHidden/>
              </w:rPr>
              <w:fldChar w:fldCharType="separate"/>
            </w:r>
            <w:r w:rsidR="00573D11">
              <w:rPr>
                <w:noProof/>
                <w:webHidden/>
              </w:rPr>
              <w:t>20</w:t>
            </w:r>
            <w:r w:rsidR="00573D11">
              <w:rPr>
                <w:noProof/>
                <w:webHidden/>
              </w:rPr>
              <w:fldChar w:fldCharType="end"/>
            </w:r>
          </w:hyperlink>
        </w:p>
        <w:p w14:paraId="7EB0C472" w14:textId="7C6DD4EC" w:rsidR="00573D11" w:rsidRDefault="00A5752E">
          <w:pPr>
            <w:pStyle w:val="TOC2"/>
            <w:rPr>
              <w:rFonts w:asciiTheme="minorHAnsi" w:eastAsiaTheme="minorEastAsia" w:hAnsiTheme="minorHAnsi" w:cstheme="minorBidi"/>
              <w:noProof/>
              <w:color w:val="auto"/>
              <w:kern w:val="0"/>
              <w:sz w:val="22"/>
              <w:szCs w:val="22"/>
            </w:rPr>
          </w:pPr>
          <w:hyperlink w:anchor="_Toc80893351" w:history="1">
            <w:r w:rsidR="00573D11" w:rsidRPr="00205AAD">
              <w:rPr>
                <w:rStyle w:val="Hyperlink"/>
                <w:noProof/>
              </w:rPr>
              <w:t>2. The Power Platform Environment Setup</w:t>
            </w:r>
            <w:r w:rsidR="00573D11">
              <w:rPr>
                <w:noProof/>
                <w:webHidden/>
              </w:rPr>
              <w:tab/>
            </w:r>
            <w:r w:rsidR="00573D11">
              <w:rPr>
                <w:noProof/>
                <w:webHidden/>
              </w:rPr>
              <w:fldChar w:fldCharType="begin"/>
            </w:r>
            <w:r w:rsidR="00573D11">
              <w:rPr>
                <w:noProof/>
                <w:webHidden/>
              </w:rPr>
              <w:instrText xml:space="preserve"> PAGEREF _Toc80893351 \h </w:instrText>
            </w:r>
            <w:r w:rsidR="00573D11">
              <w:rPr>
                <w:noProof/>
                <w:webHidden/>
              </w:rPr>
            </w:r>
            <w:r w:rsidR="00573D11">
              <w:rPr>
                <w:noProof/>
                <w:webHidden/>
              </w:rPr>
              <w:fldChar w:fldCharType="separate"/>
            </w:r>
            <w:r w:rsidR="00573D11">
              <w:rPr>
                <w:noProof/>
                <w:webHidden/>
              </w:rPr>
              <w:t>23</w:t>
            </w:r>
            <w:r w:rsidR="00573D11">
              <w:rPr>
                <w:noProof/>
                <w:webHidden/>
              </w:rPr>
              <w:fldChar w:fldCharType="end"/>
            </w:r>
          </w:hyperlink>
        </w:p>
        <w:p w14:paraId="5E6D4964" w14:textId="316E858D" w:rsidR="00573D11" w:rsidRDefault="00A5752E">
          <w:pPr>
            <w:pStyle w:val="TOC2"/>
            <w:rPr>
              <w:rFonts w:asciiTheme="minorHAnsi" w:eastAsiaTheme="minorEastAsia" w:hAnsiTheme="minorHAnsi" w:cstheme="minorBidi"/>
              <w:noProof/>
              <w:color w:val="auto"/>
              <w:kern w:val="0"/>
              <w:sz w:val="22"/>
              <w:szCs w:val="22"/>
            </w:rPr>
          </w:pPr>
          <w:hyperlink w:anchor="_Toc80893352" w:history="1">
            <w:r w:rsidR="00573D11" w:rsidRPr="00205AAD">
              <w:rPr>
                <w:rStyle w:val="Hyperlink"/>
                <w:noProof/>
              </w:rPr>
              <w:t>3. Assigning Licenses</w:t>
            </w:r>
            <w:r w:rsidR="00573D11">
              <w:rPr>
                <w:noProof/>
                <w:webHidden/>
              </w:rPr>
              <w:tab/>
            </w:r>
            <w:r w:rsidR="00573D11">
              <w:rPr>
                <w:noProof/>
                <w:webHidden/>
              </w:rPr>
              <w:fldChar w:fldCharType="begin"/>
            </w:r>
            <w:r w:rsidR="00573D11">
              <w:rPr>
                <w:noProof/>
                <w:webHidden/>
              </w:rPr>
              <w:instrText xml:space="preserve"> PAGEREF _Toc80893352 \h </w:instrText>
            </w:r>
            <w:r w:rsidR="00573D11">
              <w:rPr>
                <w:noProof/>
                <w:webHidden/>
              </w:rPr>
            </w:r>
            <w:r w:rsidR="00573D11">
              <w:rPr>
                <w:noProof/>
                <w:webHidden/>
              </w:rPr>
              <w:fldChar w:fldCharType="separate"/>
            </w:r>
            <w:r w:rsidR="00573D11">
              <w:rPr>
                <w:noProof/>
                <w:webHidden/>
              </w:rPr>
              <w:t>26</w:t>
            </w:r>
            <w:r w:rsidR="00573D11">
              <w:rPr>
                <w:noProof/>
                <w:webHidden/>
              </w:rPr>
              <w:fldChar w:fldCharType="end"/>
            </w:r>
          </w:hyperlink>
        </w:p>
        <w:p w14:paraId="21A56476" w14:textId="713AB742" w:rsidR="00573D11" w:rsidRDefault="00A5752E">
          <w:pPr>
            <w:pStyle w:val="TOC3"/>
            <w:tabs>
              <w:tab w:val="right" w:leader="dot" w:pos="9910"/>
            </w:tabs>
            <w:rPr>
              <w:rFonts w:cstheme="minorBidi"/>
              <w:noProof/>
            </w:rPr>
          </w:pPr>
          <w:hyperlink w:anchor="_Toc80893353" w:history="1">
            <w:r w:rsidR="00573D11" w:rsidRPr="00205AAD">
              <w:rPr>
                <w:rStyle w:val="Hyperlink"/>
                <w:noProof/>
              </w:rPr>
              <w:t>Power Apps</w:t>
            </w:r>
            <w:r w:rsidR="00573D11">
              <w:rPr>
                <w:noProof/>
                <w:webHidden/>
              </w:rPr>
              <w:tab/>
            </w:r>
            <w:r w:rsidR="00573D11">
              <w:rPr>
                <w:noProof/>
                <w:webHidden/>
              </w:rPr>
              <w:fldChar w:fldCharType="begin"/>
            </w:r>
            <w:r w:rsidR="00573D11">
              <w:rPr>
                <w:noProof/>
                <w:webHidden/>
              </w:rPr>
              <w:instrText xml:space="preserve"> PAGEREF _Toc80893353 \h </w:instrText>
            </w:r>
            <w:r w:rsidR="00573D11">
              <w:rPr>
                <w:noProof/>
                <w:webHidden/>
              </w:rPr>
            </w:r>
            <w:r w:rsidR="00573D11">
              <w:rPr>
                <w:noProof/>
                <w:webHidden/>
              </w:rPr>
              <w:fldChar w:fldCharType="separate"/>
            </w:r>
            <w:r w:rsidR="00573D11">
              <w:rPr>
                <w:noProof/>
                <w:webHidden/>
              </w:rPr>
              <w:t>26</w:t>
            </w:r>
            <w:r w:rsidR="00573D11">
              <w:rPr>
                <w:noProof/>
                <w:webHidden/>
              </w:rPr>
              <w:fldChar w:fldCharType="end"/>
            </w:r>
          </w:hyperlink>
        </w:p>
        <w:p w14:paraId="610BC241" w14:textId="26560AC0" w:rsidR="00573D11" w:rsidRDefault="00A5752E">
          <w:pPr>
            <w:pStyle w:val="TOC3"/>
            <w:tabs>
              <w:tab w:val="right" w:leader="dot" w:pos="9910"/>
            </w:tabs>
            <w:rPr>
              <w:rFonts w:cstheme="minorBidi"/>
              <w:noProof/>
            </w:rPr>
          </w:pPr>
          <w:hyperlink w:anchor="_Toc80893354" w:history="1">
            <w:r w:rsidR="00573D11" w:rsidRPr="00205AAD">
              <w:rPr>
                <w:rStyle w:val="Hyperlink"/>
                <w:noProof/>
              </w:rPr>
              <w:t>Power Automate</w:t>
            </w:r>
            <w:r w:rsidR="00573D11">
              <w:rPr>
                <w:noProof/>
                <w:webHidden/>
              </w:rPr>
              <w:tab/>
            </w:r>
            <w:r w:rsidR="00573D11">
              <w:rPr>
                <w:noProof/>
                <w:webHidden/>
              </w:rPr>
              <w:fldChar w:fldCharType="begin"/>
            </w:r>
            <w:r w:rsidR="00573D11">
              <w:rPr>
                <w:noProof/>
                <w:webHidden/>
              </w:rPr>
              <w:instrText xml:space="preserve"> PAGEREF _Toc80893354 \h </w:instrText>
            </w:r>
            <w:r w:rsidR="00573D11">
              <w:rPr>
                <w:noProof/>
                <w:webHidden/>
              </w:rPr>
            </w:r>
            <w:r w:rsidR="00573D11">
              <w:rPr>
                <w:noProof/>
                <w:webHidden/>
              </w:rPr>
              <w:fldChar w:fldCharType="separate"/>
            </w:r>
            <w:r w:rsidR="00573D11">
              <w:rPr>
                <w:noProof/>
                <w:webHidden/>
              </w:rPr>
              <w:t>27</w:t>
            </w:r>
            <w:r w:rsidR="00573D11">
              <w:rPr>
                <w:noProof/>
                <w:webHidden/>
              </w:rPr>
              <w:fldChar w:fldCharType="end"/>
            </w:r>
          </w:hyperlink>
        </w:p>
        <w:p w14:paraId="1B282B15" w14:textId="0644046F" w:rsidR="00573D11" w:rsidRDefault="00A5752E">
          <w:pPr>
            <w:pStyle w:val="TOC2"/>
            <w:rPr>
              <w:rFonts w:asciiTheme="minorHAnsi" w:eastAsiaTheme="minorEastAsia" w:hAnsiTheme="minorHAnsi" w:cstheme="minorBidi"/>
              <w:noProof/>
              <w:color w:val="auto"/>
              <w:kern w:val="0"/>
              <w:sz w:val="22"/>
              <w:szCs w:val="22"/>
            </w:rPr>
          </w:pPr>
          <w:hyperlink w:anchor="_Toc80893355" w:history="1">
            <w:r w:rsidR="00573D11" w:rsidRPr="00205AAD">
              <w:rPr>
                <w:rStyle w:val="Hyperlink"/>
                <w:noProof/>
              </w:rPr>
              <w:t>3. Solution Deployment in the Development Environment</w:t>
            </w:r>
            <w:r w:rsidR="00573D11">
              <w:rPr>
                <w:noProof/>
                <w:webHidden/>
              </w:rPr>
              <w:tab/>
            </w:r>
            <w:r w:rsidR="00573D11">
              <w:rPr>
                <w:noProof/>
                <w:webHidden/>
              </w:rPr>
              <w:fldChar w:fldCharType="begin"/>
            </w:r>
            <w:r w:rsidR="00573D11">
              <w:rPr>
                <w:noProof/>
                <w:webHidden/>
              </w:rPr>
              <w:instrText xml:space="preserve"> PAGEREF _Toc80893355 \h </w:instrText>
            </w:r>
            <w:r w:rsidR="00573D11">
              <w:rPr>
                <w:noProof/>
                <w:webHidden/>
              </w:rPr>
            </w:r>
            <w:r w:rsidR="00573D11">
              <w:rPr>
                <w:noProof/>
                <w:webHidden/>
              </w:rPr>
              <w:fldChar w:fldCharType="separate"/>
            </w:r>
            <w:r w:rsidR="00573D11">
              <w:rPr>
                <w:noProof/>
                <w:webHidden/>
              </w:rPr>
              <w:t>27</w:t>
            </w:r>
            <w:r w:rsidR="00573D11">
              <w:rPr>
                <w:noProof/>
                <w:webHidden/>
              </w:rPr>
              <w:fldChar w:fldCharType="end"/>
            </w:r>
          </w:hyperlink>
        </w:p>
        <w:p w14:paraId="6F097495" w14:textId="6FDC4646" w:rsidR="00573D11" w:rsidRDefault="00A5752E">
          <w:pPr>
            <w:pStyle w:val="TOC2"/>
            <w:rPr>
              <w:rFonts w:asciiTheme="minorHAnsi" w:eastAsiaTheme="minorEastAsia" w:hAnsiTheme="minorHAnsi" w:cstheme="minorBidi"/>
              <w:noProof/>
              <w:color w:val="auto"/>
              <w:kern w:val="0"/>
              <w:sz w:val="22"/>
              <w:szCs w:val="22"/>
            </w:rPr>
          </w:pPr>
          <w:hyperlink w:anchor="_Toc80893356" w:history="1">
            <w:r w:rsidR="00573D11" w:rsidRPr="00205AAD">
              <w:rPr>
                <w:rStyle w:val="Hyperlink"/>
                <w:noProof/>
              </w:rPr>
              <w:t>4. Power Automate Flow Configuration</w:t>
            </w:r>
            <w:r w:rsidR="00573D11">
              <w:rPr>
                <w:noProof/>
                <w:webHidden/>
              </w:rPr>
              <w:tab/>
            </w:r>
            <w:r w:rsidR="00573D11">
              <w:rPr>
                <w:noProof/>
                <w:webHidden/>
              </w:rPr>
              <w:fldChar w:fldCharType="begin"/>
            </w:r>
            <w:r w:rsidR="00573D11">
              <w:rPr>
                <w:noProof/>
                <w:webHidden/>
              </w:rPr>
              <w:instrText xml:space="preserve"> PAGEREF _Toc80893356 \h </w:instrText>
            </w:r>
            <w:r w:rsidR="00573D11">
              <w:rPr>
                <w:noProof/>
                <w:webHidden/>
              </w:rPr>
            </w:r>
            <w:r w:rsidR="00573D11">
              <w:rPr>
                <w:noProof/>
                <w:webHidden/>
              </w:rPr>
              <w:fldChar w:fldCharType="separate"/>
            </w:r>
            <w:r w:rsidR="00573D11">
              <w:rPr>
                <w:noProof/>
                <w:webHidden/>
              </w:rPr>
              <w:t>39</w:t>
            </w:r>
            <w:r w:rsidR="00573D11">
              <w:rPr>
                <w:noProof/>
                <w:webHidden/>
              </w:rPr>
              <w:fldChar w:fldCharType="end"/>
            </w:r>
          </w:hyperlink>
        </w:p>
        <w:p w14:paraId="58CA5B8F" w14:textId="3A33F745" w:rsidR="00573D11" w:rsidRDefault="00A5752E">
          <w:pPr>
            <w:pStyle w:val="TOC2"/>
            <w:rPr>
              <w:rFonts w:asciiTheme="minorHAnsi" w:eastAsiaTheme="minorEastAsia" w:hAnsiTheme="minorHAnsi" w:cstheme="minorBidi"/>
              <w:noProof/>
              <w:color w:val="auto"/>
              <w:kern w:val="0"/>
              <w:sz w:val="22"/>
              <w:szCs w:val="22"/>
            </w:rPr>
          </w:pPr>
          <w:hyperlink w:anchor="_Toc80893357" w:history="1">
            <w:r w:rsidR="00573D11" w:rsidRPr="00205AAD">
              <w:rPr>
                <w:rStyle w:val="Hyperlink"/>
                <w:noProof/>
              </w:rPr>
              <w:t>5. Solution Data Configuration</w:t>
            </w:r>
            <w:r w:rsidR="00573D11">
              <w:rPr>
                <w:noProof/>
                <w:webHidden/>
              </w:rPr>
              <w:tab/>
            </w:r>
            <w:r w:rsidR="00573D11">
              <w:rPr>
                <w:noProof/>
                <w:webHidden/>
              </w:rPr>
              <w:fldChar w:fldCharType="begin"/>
            </w:r>
            <w:r w:rsidR="00573D11">
              <w:rPr>
                <w:noProof/>
                <w:webHidden/>
              </w:rPr>
              <w:instrText xml:space="preserve"> PAGEREF _Toc80893357 \h </w:instrText>
            </w:r>
            <w:r w:rsidR="00573D11">
              <w:rPr>
                <w:noProof/>
                <w:webHidden/>
              </w:rPr>
            </w:r>
            <w:r w:rsidR="00573D11">
              <w:rPr>
                <w:noProof/>
                <w:webHidden/>
              </w:rPr>
              <w:fldChar w:fldCharType="separate"/>
            </w:r>
            <w:r w:rsidR="00573D11">
              <w:rPr>
                <w:noProof/>
                <w:webHidden/>
              </w:rPr>
              <w:t>42</w:t>
            </w:r>
            <w:r w:rsidR="00573D11">
              <w:rPr>
                <w:noProof/>
                <w:webHidden/>
              </w:rPr>
              <w:fldChar w:fldCharType="end"/>
            </w:r>
          </w:hyperlink>
        </w:p>
        <w:p w14:paraId="66275849" w14:textId="6E1183B7" w:rsidR="00573D11" w:rsidRDefault="00A5752E">
          <w:pPr>
            <w:pStyle w:val="TOC3"/>
            <w:tabs>
              <w:tab w:val="right" w:leader="dot" w:pos="9910"/>
            </w:tabs>
            <w:rPr>
              <w:rFonts w:cstheme="minorBidi"/>
              <w:noProof/>
            </w:rPr>
          </w:pPr>
          <w:hyperlink w:anchor="_Toc80893358" w:history="1">
            <w:r w:rsidR="00573D11" w:rsidRPr="00205AAD">
              <w:rPr>
                <w:rStyle w:val="Hyperlink"/>
                <w:noProof/>
              </w:rPr>
              <w:t>Template Data Import</w:t>
            </w:r>
            <w:r w:rsidR="00573D11">
              <w:rPr>
                <w:noProof/>
                <w:webHidden/>
              </w:rPr>
              <w:tab/>
            </w:r>
            <w:r w:rsidR="00573D11">
              <w:rPr>
                <w:noProof/>
                <w:webHidden/>
              </w:rPr>
              <w:fldChar w:fldCharType="begin"/>
            </w:r>
            <w:r w:rsidR="00573D11">
              <w:rPr>
                <w:noProof/>
                <w:webHidden/>
              </w:rPr>
              <w:instrText xml:space="preserve"> PAGEREF _Toc80893358 \h </w:instrText>
            </w:r>
            <w:r w:rsidR="00573D11">
              <w:rPr>
                <w:noProof/>
                <w:webHidden/>
              </w:rPr>
            </w:r>
            <w:r w:rsidR="00573D11">
              <w:rPr>
                <w:noProof/>
                <w:webHidden/>
              </w:rPr>
              <w:fldChar w:fldCharType="separate"/>
            </w:r>
            <w:r w:rsidR="00573D11">
              <w:rPr>
                <w:noProof/>
                <w:webHidden/>
              </w:rPr>
              <w:t>42</w:t>
            </w:r>
            <w:r w:rsidR="00573D11">
              <w:rPr>
                <w:noProof/>
                <w:webHidden/>
              </w:rPr>
              <w:fldChar w:fldCharType="end"/>
            </w:r>
          </w:hyperlink>
        </w:p>
        <w:p w14:paraId="0E72D279" w14:textId="6D551FE8" w:rsidR="00573D11" w:rsidRDefault="00A5752E">
          <w:pPr>
            <w:pStyle w:val="TOC3"/>
            <w:tabs>
              <w:tab w:val="right" w:leader="dot" w:pos="9910"/>
            </w:tabs>
            <w:rPr>
              <w:rFonts w:cstheme="minorBidi"/>
              <w:noProof/>
            </w:rPr>
          </w:pPr>
          <w:hyperlink w:anchor="_Toc80893359" w:history="1">
            <w:r w:rsidR="00573D11" w:rsidRPr="00205AAD">
              <w:rPr>
                <w:rStyle w:val="Hyperlink"/>
                <w:noProof/>
              </w:rPr>
              <w:t>Manual Data Configuration</w:t>
            </w:r>
            <w:r w:rsidR="00573D11">
              <w:rPr>
                <w:noProof/>
                <w:webHidden/>
              </w:rPr>
              <w:tab/>
            </w:r>
            <w:r w:rsidR="00573D11">
              <w:rPr>
                <w:noProof/>
                <w:webHidden/>
              </w:rPr>
              <w:fldChar w:fldCharType="begin"/>
            </w:r>
            <w:r w:rsidR="00573D11">
              <w:rPr>
                <w:noProof/>
                <w:webHidden/>
              </w:rPr>
              <w:instrText xml:space="preserve"> PAGEREF _Toc80893359 \h </w:instrText>
            </w:r>
            <w:r w:rsidR="00573D11">
              <w:rPr>
                <w:noProof/>
                <w:webHidden/>
              </w:rPr>
            </w:r>
            <w:r w:rsidR="00573D11">
              <w:rPr>
                <w:noProof/>
                <w:webHidden/>
              </w:rPr>
              <w:fldChar w:fldCharType="separate"/>
            </w:r>
            <w:r w:rsidR="00573D11">
              <w:rPr>
                <w:noProof/>
                <w:webHidden/>
              </w:rPr>
              <w:t>46</w:t>
            </w:r>
            <w:r w:rsidR="00573D11">
              <w:rPr>
                <w:noProof/>
                <w:webHidden/>
              </w:rPr>
              <w:fldChar w:fldCharType="end"/>
            </w:r>
          </w:hyperlink>
        </w:p>
        <w:p w14:paraId="66011949" w14:textId="1C8D23B8" w:rsidR="00573D11" w:rsidRDefault="00A5752E">
          <w:pPr>
            <w:pStyle w:val="TOC2"/>
            <w:rPr>
              <w:rFonts w:asciiTheme="minorHAnsi" w:eastAsiaTheme="minorEastAsia" w:hAnsiTheme="minorHAnsi" w:cstheme="minorBidi"/>
              <w:noProof/>
              <w:color w:val="auto"/>
              <w:kern w:val="0"/>
              <w:sz w:val="22"/>
              <w:szCs w:val="22"/>
            </w:rPr>
          </w:pPr>
          <w:hyperlink w:anchor="_Toc80893360" w:history="1">
            <w:r w:rsidR="00573D11" w:rsidRPr="00205AAD">
              <w:rPr>
                <w:rStyle w:val="Hyperlink"/>
                <w:noProof/>
              </w:rPr>
              <w:t>6. Sharing Apps</w:t>
            </w:r>
            <w:r w:rsidR="00573D11">
              <w:rPr>
                <w:noProof/>
                <w:webHidden/>
              </w:rPr>
              <w:tab/>
            </w:r>
            <w:r w:rsidR="00573D11">
              <w:rPr>
                <w:noProof/>
                <w:webHidden/>
              </w:rPr>
              <w:fldChar w:fldCharType="begin"/>
            </w:r>
            <w:r w:rsidR="00573D11">
              <w:rPr>
                <w:noProof/>
                <w:webHidden/>
              </w:rPr>
              <w:instrText xml:space="preserve"> PAGEREF _Toc80893360 \h </w:instrText>
            </w:r>
            <w:r w:rsidR="00573D11">
              <w:rPr>
                <w:noProof/>
                <w:webHidden/>
              </w:rPr>
            </w:r>
            <w:r w:rsidR="00573D11">
              <w:rPr>
                <w:noProof/>
                <w:webHidden/>
              </w:rPr>
              <w:fldChar w:fldCharType="separate"/>
            </w:r>
            <w:r w:rsidR="00573D11">
              <w:rPr>
                <w:noProof/>
                <w:webHidden/>
              </w:rPr>
              <w:t>79</w:t>
            </w:r>
            <w:r w:rsidR="00573D11">
              <w:rPr>
                <w:noProof/>
                <w:webHidden/>
              </w:rPr>
              <w:fldChar w:fldCharType="end"/>
            </w:r>
          </w:hyperlink>
        </w:p>
        <w:p w14:paraId="5334019A" w14:textId="712D3153" w:rsidR="00573D11" w:rsidRDefault="00A5752E">
          <w:pPr>
            <w:pStyle w:val="TOC2"/>
            <w:rPr>
              <w:rFonts w:asciiTheme="minorHAnsi" w:eastAsiaTheme="minorEastAsia" w:hAnsiTheme="minorHAnsi" w:cstheme="minorBidi"/>
              <w:noProof/>
              <w:color w:val="auto"/>
              <w:kern w:val="0"/>
              <w:sz w:val="22"/>
              <w:szCs w:val="22"/>
            </w:rPr>
          </w:pPr>
          <w:hyperlink w:anchor="_Toc80893361" w:history="1">
            <w:r w:rsidR="00573D11" w:rsidRPr="00205AAD">
              <w:rPr>
                <w:rStyle w:val="Hyperlink"/>
                <w:noProof/>
              </w:rPr>
              <w:t>7. Launch Apps for the First Time</w:t>
            </w:r>
            <w:r w:rsidR="00573D11">
              <w:rPr>
                <w:noProof/>
                <w:webHidden/>
              </w:rPr>
              <w:tab/>
            </w:r>
            <w:r w:rsidR="00573D11">
              <w:rPr>
                <w:noProof/>
                <w:webHidden/>
              </w:rPr>
              <w:fldChar w:fldCharType="begin"/>
            </w:r>
            <w:r w:rsidR="00573D11">
              <w:rPr>
                <w:noProof/>
                <w:webHidden/>
              </w:rPr>
              <w:instrText xml:space="preserve"> PAGEREF _Toc80893361 \h </w:instrText>
            </w:r>
            <w:r w:rsidR="00573D11">
              <w:rPr>
                <w:noProof/>
                <w:webHidden/>
              </w:rPr>
            </w:r>
            <w:r w:rsidR="00573D11">
              <w:rPr>
                <w:noProof/>
                <w:webHidden/>
              </w:rPr>
              <w:fldChar w:fldCharType="separate"/>
            </w:r>
            <w:r w:rsidR="00573D11">
              <w:rPr>
                <w:noProof/>
                <w:webHidden/>
              </w:rPr>
              <w:t>86</w:t>
            </w:r>
            <w:r w:rsidR="00573D11">
              <w:rPr>
                <w:noProof/>
                <w:webHidden/>
              </w:rPr>
              <w:fldChar w:fldCharType="end"/>
            </w:r>
          </w:hyperlink>
        </w:p>
        <w:p w14:paraId="0D2E42FF" w14:textId="6EA7344B" w:rsidR="00573D11" w:rsidRDefault="00A5752E">
          <w:pPr>
            <w:pStyle w:val="TOC2"/>
            <w:rPr>
              <w:rFonts w:asciiTheme="minorHAnsi" w:eastAsiaTheme="minorEastAsia" w:hAnsiTheme="minorHAnsi" w:cstheme="minorBidi"/>
              <w:noProof/>
              <w:color w:val="auto"/>
              <w:kern w:val="0"/>
              <w:sz w:val="22"/>
              <w:szCs w:val="22"/>
            </w:rPr>
          </w:pPr>
          <w:hyperlink w:anchor="_Toc80893362" w:history="1">
            <w:r w:rsidR="00573D11" w:rsidRPr="00205AAD">
              <w:rPr>
                <w:rStyle w:val="Hyperlink"/>
                <w:noProof/>
              </w:rPr>
              <w:t>8. Add Power Apps in Microsoft Teams</w:t>
            </w:r>
            <w:r w:rsidR="00573D11">
              <w:rPr>
                <w:noProof/>
                <w:webHidden/>
              </w:rPr>
              <w:tab/>
            </w:r>
            <w:r w:rsidR="00573D11">
              <w:rPr>
                <w:noProof/>
                <w:webHidden/>
              </w:rPr>
              <w:fldChar w:fldCharType="begin"/>
            </w:r>
            <w:r w:rsidR="00573D11">
              <w:rPr>
                <w:noProof/>
                <w:webHidden/>
              </w:rPr>
              <w:instrText xml:space="preserve"> PAGEREF _Toc80893362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42CCE024" w14:textId="5CA17FA3" w:rsidR="00573D11" w:rsidRDefault="00A5752E">
          <w:pPr>
            <w:pStyle w:val="TOC1"/>
            <w:rPr>
              <w:rFonts w:asciiTheme="minorHAnsi" w:eastAsiaTheme="minorEastAsia" w:hAnsiTheme="minorHAnsi" w:cstheme="minorBidi"/>
              <w:noProof/>
              <w:color w:val="auto"/>
              <w:kern w:val="0"/>
              <w:sz w:val="22"/>
              <w:szCs w:val="22"/>
            </w:rPr>
          </w:pPr>
          <w:hyperlink w:anchor="_Toc80893363" w:history="1">
            <w:r w:rsidR="00573D11" w:rsidRPr="00205AAD">
              <w:rPr>
                <w:rStyle w:val="Hyperlink"/>
                <w:noProof/>
              </w:rPr>
              <w:t>Post Deployment Steps</w:t>
            </w:r>
            <w:r w:rsidR="00573D11">
              <w:rPr>
                <w:noProof/>
                <w:webHidden/>
              </w:rPr>
              <w:tab/>
            </w:r>
            <w:r w:rsidR="00573D11">
              <w:rPr>
                <w:noProof/>
                <w:webHidden/>
              </w:rPr>
              <w:fldChar w:fldCharType="begin"/>
            </w:r>
            <w:r w:rsidR="00573D11">
              <w:rPr>
                <w:noProof/>
                <w:webHidden/>
              </w:rPr>
              <w:instrText xml:space="preserve"> PAGEREF _Toc80893363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48BFA510" w14:textId="42E70142" w:rsidR="00573D11" w:rsidRDefault="00A5752E">
          <w:pPr>
            <w:pStyle w:val="TOC2"/>
            <w:rPr>
              <w:rFonts w:asciiTheme="minorHAnsi" w:eastAsiaTheme="minorEastAsia" w:hAnsiTheme="minorHAnsi" w:cstheme="minorBidi"/>
              <w:noProof/>
              <w:color w:val="auto"/>
              <w:kern w:val="0"/>
              <w:sz w:val="22"/>
              <w:szCs w:val="22"/>
            </w:rPr>
          </w:pPr>
          <w:hyperlink w:anchor="_Toc80893364" w:history="1">
            <w:r w:rsidR="00573D11" w:rsidRPr="00205AAD">
              <w:rPr>
                <w:rStyle w:val="Hyperlink"/>
                <w:noProof/>
              </w:rPr>
              <w:t>Enable Auditing</w:t>
            </w:r>
            <w:r w:rsidR="00573D11">
              <w:rPr>
                <w:noProof/>
                <w:webHidden/>
              </w:rPr>
              <w:tab/>
            </w:r>
            <w:r w:rsidR="00573D11">
              <w:rPr>
                <w:noProof/>
                <w:webHidden/>
              </w:rPr>
              <w:fldChar w:fldCharType="begin"/>
            </w:r>
            <w:r w:rsidR="00573D11">
              <w:rPr>
                <w:noProof/>
                <w:webHidden/>
              </w:rPr>
              <w:instrText xml:space="preserve"> PAGEREF _Toc80893364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7B2C246F" w14:textId="6029E81F" w:rsidR="00573D11" w:rsidRDefault="00A5752E">
          <w:pPr>
            <w:pStyle w:val="TOC2"/>
            <w:rPr>
              <w:rFonts w:asciiTheme="minorHAnsi" w:eastAsiaTheme="minorEastAsia" w:hAnsiTheme="minorHAnsi" w:cstheme="minorBidi"/>
              <w:noProof/>
              <w:color w:val="auto"/>
              <w:kern w:val="0"/>
              <w:sz w:val="22"/>
              <w:szCs w:val="22"/>
            </w:rPr>
          </w:pPr>
          <w:hyperlink w:anchor="_Toc80893365" w:history="1">
            <w:r w:rsidR="00573D11" w:rsidRPr="00205AAD">
              <w:rPr>
                <w:rStyle w:val="Hyperlink"/>
                <w:noProof/>
              </w:rPr>
              <w:t>Audit &amp; Activity Loging</w:t>
            </w:r>
            <w:r w:rsidR="00573D11">
              <w:rPr>
                <w:noProof/>
                <w:webHidden/>
              </w:rPr>
              <w:tab/>
            </w:r>
            <w:r w:rsidR="00573D11">
              <w:rPr>
                <w:noProof/>
                <w:webHidden/>
              </w:rPr>
              <w:fldChar w:fldCharType="begin"/>
            </w:r>
            <w:r w:rsidR="00573D11">
              <w:rPr>
                <w:noProof/>
                <w:webHidden/>
              </w:rPr>
              <w:instrText xml:space="preserve"> PAGEREF _Toc80893365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677EBD6B" w14:textId="65F58A01" w:rsidR="00573D11" w:rsidRDefault="00A5752E">
          <w:pPr>
            <w:pStyle w:val="TOC2"/>
            <w:rPr>
              <w:rFonts w:asciiTheme="minorHAnsi" w:eastAsiaTheme="minorEastAsia" w:hAnsiTheme="minorHAnsi" w:cstheme="minorBidi"/>
              <w:noProof/>
              <w:color w:val="auto"/>
              <w:kern w:val="0"/>
              <w:sz w:val="22"/>
              <w:szCs w:val="22"/>
            </w:rPr>
          </w:pPr>
          <w:hyperlink w:anchor="_Toc80893366" w:history="1">
            <w:r w:rsidR="00573D11" w:rsidRPr="00205AAD">
              <w:rPr>
                <w:rStyle w:val="Hyperlink"/>
                <w:noProof/>
              </w:rPr>
              <w:t>Availability Monitoring</w:t>
            </w:r>
            <w:r w:rsidR="00573D11">
              <w:rPr>
                <w:noProof/>
                <w:webHidden/>
              </w:rPr>
              <w:tab/>
            </w:r>
            <w:r w:rsidR="00573D11">
              <w:rPr>
                <w:noProof/>
                <w:webHidden/>
              </w:rPr>
              <w:fldChar w:fldCharType="begin"/>
            </w:r>
            <w:r w:rsidR="00573D11">
              <w:rPr>
                <w:noProof/>
                <w:webHidden/>
              </w:rPr>
              <w:instrText xml:space="preserve"> PAGEREF _Toc80893366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04359EE5" w14:textId="32391FAB" w:rsidR="00573D11" w:rsidRDefault="00A5752E">
          <w:pPr>
            <w:pStyle w:val="TOC2"/>
            <w:rPr>
              <w:rFonts w:asciiTheme="minorHAnsi" w:eastAsiaTheme="minorEastAsia" w:hAnsiTheme="minorHAnsi" w:cstheme="minorBidi"/>
              <w:noProof/>
              <w:color w:val="auto"/>
              <w:kern w:val="0"/>
              <w:sz w:val="22"/>
              <w:szCs w:val="22"/>
            </w:rPr>
          </w:pPr>
          <w:hyperlink w:anchor="_Toc80893367" w:history="1">
            <w:r w:rsidR="00573D11" w:rsidRPr="00205AAD">
              <w:rPr>
                <w:rStyle w:val="Hyperlink"/>
                <w:noProof/>
              </w:rPr>
              <w:t>Power Platform Center of Excellence(COE) Starter Kit</w:t>
            </w:r>
            <w:r w:rsidR="00573D11">
              <w:rPr>
                <w:noProof/>
                <w:webHidden/>
              </w:rPr>
              <w:tab/>
            </w:r>
            <w:r w:rsidR="00573D11">
              <w:rPr>
                <w:noProof/>
                <w:webHidden/>
              </w:rPr>
              <w:fldChar w:fldCharType="begin"/>
            </w:r>
            <w:r w:rsidR="00573D11">
              <w:rPr>
                <w:noProof/>
                <w:webHidden/>
              </w:rPr>
              <w:instrText xml:space="preserve"> PAGEREF _Toc80893367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181D75AF" w14:textId="2554E609" w:rsidR="00573D11" w:rsidRDefault="00A5752E">
          <w:pPr>
            <w:pStyle w:val="TOC1"/>
            <w:rPr>
              <w:rFonts w:asciiTheme="minorHAnsi" w:eastAsiaTheme="minorEastAsia" w:hAnsiTheme="minorHAnsi" w:cstheme="minorBidi"/>
              <w:noProof/>
              <w:color w:val="auto"/>
              <w:kern w:val="0"/>
              <w:sz w:val="22"/>
              <w:szCs w:val="22"/>
            </w:rPr>
          </w:pPr>
          <w:hyperlink w:anchor="_Toc80893368" w:history="1">
            <w:r w:rsidR="00573D11" w:rsidRPr="00205AAD">
              <w:rPr>
                <w:rStyle w:val="Hyperlink"/>
                <w:noProof/>
              </w:rPr>
              <w:t>Processes</w:t>
            </w:r>
            <w:r w:rsidR="00573D11">
              <w:rPr>
                <w:noProof/>
                <w:webHidden/>
              </w:rPr>
              <w:tab/>
            </w:r>
            <w:r w:rsidR="00573D11">
              <w:rPr>
                <w:noProof/>
                <w:webHidden/>
              </w:rPr>
              <w:fldChar w:fldCharType="begin"/>
            </w:r>
            <w:r w:rsidR="00573D11">
              <w:rPr>
                <w:noProof/>
                <w:webHidden/>
              </w:rPr>
              <w:instrText xml:space="preserve"> PAGEREF _Toc80893368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3D3880C8" w14:textId="6AA0BFEC" w:rsidR="00573D11" w:rsidRDefault="00A5752E">
          <w:pPr>
            <w:pStyle w:val="TOC2"/>
            <w:rPr>
              <w:rFonts w:asciiTheme="minorHAnsi" w:eastAsiaTheme="minorEastAsia" w:hAnsiTheme="minorHAnsi" w:cstheme="minorBidi"/>
              <w:noProof/>
              <w:color w:val="auto"/>
              <w:kern w:val="0"/>
              <w:sz w:val="22"/>
              <w:szCs w:val="22"/>
            </w:rPr>
          </w:pPr>
          <w:hyperlink w:anchor="_Toc80893369" w:history="1">
            <w:r w:rsidR="00573D11" w:rsidRPr="00205AAD">
              <w:rPr>
                <w:rStyle w:val="Hyperlink"/>
                <w:noProof/>
              </w:rPr>
              <w:t>Application Process Flows</w:t>
            </w:r>
            <w:r w:rsidR="00573D11">
              <w:rPr>
                <w:noProof/>
                <w:webHidden/>
              </w:rPr>
              <w:tab/>
            </w:r>
            <w:r w:rsidR="00573D11">
              <w:rPr>
                <w:noProof/>
                <w:webHidden/>
              </w:rPr>
              <w:fldChar w:fldCharType="begin"/>
            </w:r>
            <w:r w:rsidR="00573D11">
              <w:rPr>
                <w:noProof/>
                <w:webHidden/>
              </w:rPr>
              <w:instrText xml:space="preserve"> PAGEREF _Toc80893369 \h </w:instrText>
            </w:r>
            <w:r w:rsidR="00573D11">
              <w:rPr>
                <w:noProof/>
                <w:webHidden/>
              </w:rPr>
            </w:r>
            <w:r w:rsidR="00573D11">
              <w:rPr>
                <w:noProof/>
                <w:webHidden/>
              </w:rPr>
              <w:fldChar w:fldCharType="separate"/>
            </w:r>
            <w:r w:rsidR="00573D11">
              <w:rPr>
                <w:noProof/>
                <w:webHidden/>
              </w:rPr>
              <w:t>89</w:t>
            </w:r>
            <w:r w:rsidR="00573D11">
              <w:rPr>
                <w:noProof/>
                <w:webHidden/>
              </w:rPr>
              <w:fldChar w:fldCharType="end"/>
            </w:r>
          </w:hyperlink>
        </w:p>
        <w:p w14:paraId="3BB15A10" w14:textId="7E0BAEEB" w:rsidR="00573D11" w:rsidRDefault="00A5752E">
          <w:pPr>
            <w:pStyle w:val="TOC2"/>
            <w:rPr>
              <w:rFonts w:asciiTheme="minorHAnsi" w:eastAsiaTheme="minorEastAsia" w:hAnsiTheme="minorHAnsi" w:cstheme="minorBidi"/>
              <w:noProof/>
              <w:color w:val="auto"/>
              <w:kern w:val="0"/>
              <w:sz w:val="22"/>
              <w:szCs w:val="22"/>
            </w:rPr>
          </w:pPr>
          <w:hyperlink w:anchor="_Toc80893370" w:history="1">
            <w:r w:rsidR="00573D11" w:rsidRPr="00205AAD">
              <w:rPr>
                <w:rStyle w:val="Hyperlink"/>
                <w:noProof/>
              </w:rPr>
              <w:t>Power Automate Flows</w:t>
            </w:r>
            <w:r w:rsidR="00573D11">
              <w:rPr>
                <w:noProof/>
                <w:webHidden/>
              </w:rPr>
              <w:tab/>
            </w:r>
            <w:r w:rsidR="00573D11">
              <w:rPr>
                <w:noProof/>
                <w:webHidden/>
              </w:rPr>
              <w:fldChar w:fldCharType="begin"/>
            </w:r>
            <w:r w:rsidR="00573D11">
              <w:rPr>
                <w:noProof/>
                <w:webHidden/>
              </w:rPr>
              <w:instrText xml:space="preserve"> PAGEREF _Toc80893370 \h </w:instrText>
            </w:r>
            <w:r w:rsidR="00573D11">
              <w:rPr>
                <w:noProof/>
                <w:webHidden/>
              </w:rPr>
            </w:r>
            <w:r w:rsidR="00573D11">
              <w:rPr>
                <w:noProof/>
                <w:webHidden/>
              </w:rPr>
              <w:fldChar w:fldCharType="separate"/>
            </w:r>
            <w:r w:rsidR="00573D11">
              <w:rPr>
                <w:noProof/>
                <w:webHidden/>
              </w:rPr>
              <w:t>89</w:t>
            </w:r>
            <w:r w:rsidR="00573D11">
              <w:rPr>
                <w:noProof/>
                <w:webHidden/>
              </w:rPr>
              <w:fldChar w:fldCharType="end"/>
            </w:r>
          </w:hyperlink>
        </w:p>
        <w:p w14:paraId="1DD8F6C0" w14:textId="6B95A658" w:rsidR="00573D11" w:rsidRDefault="00A5752E">
          <w:pPr>
            <w:pStyle w:val="TOC1"/>
            <w:rPr>
              <w:rFonts w:asciiTheme="minorHAnsi" w:eastAsiaTheme="minorEastAsia" w:hAnsiTheme="minorHAnsi" w:cstheme="minorBidi"/>
              <w:noProof/>
              <w:color w:val="auto"/>
              <w:kern w:val="0"/>
              <w:sz w:val="22"/>
              <w:szCs w:val="22"/>
            </w:rPr>
          </w:pPr>
          <w:hyperlink w:anchor="_Toc80893371" w:history="1">
            <w:r w:rsidR="00573D11" w:rsidRPr="00205AAD">
              <w:rPr>
                <w:rStyle w:val="Hyperlink"/>
                <w:noProof/>
              </w:rPr>
              <w:t>Power BI Deployment</w:t>
            </w:r>
            <w:r w:rsidR="00573D11">
              <w:rPr>
                <w:noProof/>
                <w:webHidden/>
              </w:rPr>
              <w:tab/>
            </w:r>
            <w:r w:rsidR="00573D11">
              <w:rPr>
                <w:noProof/>
                <w:webHidden/>
              </w:rPr>
              <w:fldChar w:fldCharType="begin"/>
            </w:r>
            <w:r w:rsidR="00573D11">
              <w:rPr>
                <w:noProof/>
                <w:webHidden/>
              </w:rPr>
              <w:instrText xml:space="preserve"> PAGEREF _Toc80893371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277EDC8C" w14:textId="0105D13A" w:rsidR="00573D11" w:rsidRDefault="00A5752E">
          <w:pPr>
            <w:pStyle w:val="TOC2"/>
            <w:rPr>
              <w:rFonts w:asciiTheme="minorHAnsi" w:eastAsiaTheme="minorEastAsia" w:hAnsiTheme="minorHAnsi" w:cstheme="minorBidi"/>
              <w:noProof/>
              <w:color w:val="auto"/>
              <w:kern w:val="0"/>
              <w:sz w:val="22"/>
              <w:szCs w:val="22"/>
            </w:rPr>
          </w:pPr>
          <w:hyperlink w:anchor="_Toc80893372" w:history="1">
            <w:r w:rsidR="00573D11" w:rsidRPr="00205AAD">
              <w:rPr>
                <w:rStyle w:val="Hyperlink"/>
                <w:noProof/>
              </w:rPr>
              <w:t>Assign Licenses</w:t>
            </w:r>
            <w:r w:rsidR="00573D11">
              <w:rPr>
                <w:noProof/>
                <w:webHidden/>
              </w:rPr>
              <w:tab/>
            </w:r>
            <w:r w:rsidR="00573D11">
              <w:rPr>
                <w:noProof/>
                <w:webHidden/>
              </w:rPr>
              <w:fldChar w:fldCharType="begin"/>
            </w:r>
            <w:r w:rsidR="00573D11">
              <w:rPr>
                <w:noProof/>
                <w:webHidden/>
              </w:rPr>
              <w:instrText xml:space="preserve"> PAGEREF _Toc80893372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48DFB48F" w14:textId="2B5BC111" w:rsidR="00573D11" w:rsidRDefault="00A5752E">
          <w:pPr>
            <w:pStyle w:val="TOC2"/>
            <w:rPr>
              <w:rFonts w:asciiTheme="minorHAnsi" w:eastAsiaTheme="minorEastAsia" w:hAnsiTheme="minorHAnsi" w:cstheme="minorBidi"/>
              <w:noProof/>
              <w:color w:val="auto"/>
              <w:kern w:val="0"/>
              <w:sz w:val="22"/>
              <w:szCs w:val="22"/>
            </w:rPr>
          </w:pPr>
          <w:hyperlink w:anchor="_Toc80893373" w:history="1">
            <w:r w:rsidR="00573D11" w:rsidRPr="00205AAD">
              <w:rPr>
                <w:rStyle w:val="Hyperlink"/>
                <w:noProof/>
              </w:rPr>
              <w:t>Power BI – Deployment</w:t>
            </w:r>
            <w:r w:rsidR="00573D11">
              <w:rPr>
                <w:noProof/>
                <w:webHidden/>
              </w:rPr>
              <w:tab/>
            </w:r>
            <w:r w:rsidR="00573D11">
              <w:rPr>
                <w:noProof/>
                <w:webHidden/>
              </w:rPr>
              <w:fldChar w:fldCharType="begin"/>
            </w:r>
            <w:r w:rsidR="00573D11">
              <w:rPr>
                <w:noProof/>
                <w:webHidden/>
              </w:rPr>
              <w:instrText xml:space="preserve"> PAGEREF _Toc80893373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491EB9A6" w14:textId="47B31214" w:rsidR="00573D11" w:rsidRDefault="00A5752E">
          <w:pPr>
            <w:pStyle w:val="TOC3"/>
            <w:tabs>
              <w:tab w:val="right" w:leader="dot" w:pos="9910"/>
            </w:tabs>
            <w:rPr>
              <w:rFonts w:cstheme="minorBidi"/>
              <w:noProof/>
            </w:rPr>
          </w:pPr>
          <w:hyperlink w:anchor="_Toc80893374" w:history="1">
            <w:r w:rsidR="00573D11" w:rsidRPr="00205AAD">
              <w:rPr>
                <w:rStyle w:val="Hyperlink"/>
                <w:noProof/>
              </w:rPr>
              <w:t>Refreshing Data</w:t>
            </w:r>
            <w:r w:rsidR="00573D11">
              <w:rPr>
                <w:noProof/>
                <w:webHidden/>
              </w:rPr>
              <w:tab/>
            </w:r>
            <w:r w:rsidR="00573D11">
              <w:rPr>
                <w:noProof/>
                <w:webHidden/>
              </w:rPr>
              <w:fldChar w:fldCharType="begin"/>
            </w:r>
            <w:r w:rsidR="00573D11">
              <w:rPr>
                <w:noProof/>
                <w:webHidden/>
              </w:rPr>
              <w:instrText xml:space="preserve"> PAGEREF _Toc80893374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3AC4FE21" w14:textId="69BED43F" w:rsidR="00573D11" w:rsidRDefault="00A5752E">
          <w:pPr>
            <w:pStyle w:val="TOC3"/>
            <w:tabs>
              <w:tab w:val="right" w:leader="dot" w:pos="9910"/>
            </w:tabs>
            <w:rPr>
              <w:rFonts w:cstheme="minorBidi"/>
              <w:noProof/>
            </w:rPr>
          </w:pPr>
          <w:hyperlink w:anchor="_Toc80893375" w:history="1">
            <w:r w:rsidR="00573D11" w:rsidRPr="00205AAD">
              <w:rPr>
                <w:rStyle w:val="Hyperlink"/>
                <w:noProof/>
              </w:rPr>
              <w:t>Security</w:t>
            </w:r>
            <w:r w:rsidR="00573D11">
              <w:rPr>
                <w:noProof/>
                <w:webHidden/>
              </w:rPr>
              <w:tab/>
            </w:r>
            <w:r w:rsidR="00573D11">
              <w:rPr>
                <w:noProof/>
                <w:webHidden/>
              </w:rPr>
              <w:fldChar w:fldCharType="begin"/>
            </w:r>
            <w:r w:rsidR="00573D11">
              <w:rPr>
                <w:noProof/>
                <w:webHidden/>
              </w:rPr>
              <w:instrText xml:space="preserve"> PAGEREF _Toc80893375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32561640" w14:textId="6FD7DE70" w:rsidR="00573D11" w:rsidRDefault="00A5752E">
          <w:pPr>
            <w:pStyle w:val="TOC2"/>
            <w:rPr>
              <w:rFonts w:asciiTheme="minorHAnsi" w:eastAsiaTheme="minorEastAsia" w:hAnsiTheme="minorHAnsi" w:cstheme="minorBidi"/>
              <w:noProof/>
              <w:color w:val="auto"/>
              <w:kern w:val="0"/>
              <w:sz w:val="22"/>
              <w:szCs w:val="22"/>
            </w:rPr>
          </w:pPr>
          <w:hyperlink w:anchor="_Toc80893376" w:history="1">
            <w:r w:rsidR="00573D11" w:rsidRPr="00205AAD">
              <w:rPr>
                <w:rStyle w:val="Hyperlink"/>
                <w:noProof/>
              </w:rPr>
              <w:t>Sharing</w:t>
            </w:r>
            <w:r w:rsidR="00573D11">
              <w:rPr>
                <w:noProof/>
                <w:webHidden/>
              </w:rPr>
              <w:tab/>
            </w:r>
            <w:r w:rsidR="00573D11">
              <w:rPr>
                <w:noProof/>
                <w:webHidden/>
              </w:rPr>
              <w:fldChar w:fldCharType="begin"/>
            </w:r>
            <w:r w:rsidR="00573D11">
              <w:rPr>
                <w:noProof/>
                <w:webHidden/>
              </w:rPr>
              <w:instrText xml:space="preserve"> PAGEREF _Toc80893376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2BA05C0F" w14:textId="25080007" w:rsidR="00573D11" w:rsidRDefault="00A5752E">
          <w:pPr>
            <w:pStyle w:val="TOC3"/>
            <w:tabs>
              <w:tab w:val="right" w:leader="dot" w:pos="9910"/>
            </w:tabs>
            <w:rPr>
              <w:rFonts w:cstheme="minorBidi"/>
              <w:noProof/>
            </w:rPr>
          </w:pPr>
          <w:hyperlink w:anchor="_Toc80893377" w:history="1">
            <w:r w:rsidR="00573D11" w:rsidRPr="00205AAD">
              <w:rPr>
                <w:rStyle w:val="Hyperlink"/>
                <w:b/>
                <w:noProof/>
              </w:rPr>
              <w:t>Field-level Security</w:t>
            </w:r>
            <w:r w:rsidR="00573D11">
              <w:rPr>
                <w:noProof/>
                <w:webHidden/>
              </w:rPr>
              <w:tab/>
            </w:r>
            <w:r w:rsidR="00573D11">
              <w:rPr>
                <w:noProof/>
                <w:webHidden/>
              </w:rPr>
              <w:fldChar w:fldCharType="begin"/>
            </w:r>
            <w:r w:rsidR="00573D11">
              <w:rPr>
                <w:noProof/>
                <w:webHidden/>
              </w:rPr>
              <w:instrText xml:space="preserve"> PAGEREF _Toc80893377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41F877E0" w14:textId="5A1AE5B1" w:rsidR="00573D11" w:rsidRDefault="00A5752E">
          <w:pPr>
            <w:pStyle w:val="TOC1"/>
            <w:rPr>
              <w:rFonts w:asciiTheme="minorHAnsi" w:eastAsiaTheme="minorEastAsia" w:hAnsiTheme="minorHAnsi" w:cstheme="minorBidi"/>
              <w:noProof/>
              <w:color w:val="auto"/>
              <w:kern w:val="0"/>
              <w:sz w:val="22"/>
              <w:szCs w:val="22"/>
            </w:rPr>
          </w:pPr>
          <w:hyperlink w:anchor="_Toc80893378" w:history="1">
            <w:r w:rsidR="00573D11" w:rsidRPr="00205AAD">
              <w:rPr>
                <w:rStyle w:val="Hyperlink"/>
                <w:noProof/>
              </w:rPr>
              <w:t>Application Lifecycle Management</w:t>
            </w:r>
            <w:r w:rsidR="00573D11">
              <w:rPr>
                <w:noProof/>
                <w:webHidden/>
              </w:rPr>
              <w:tab/>
            </w:r>
            <w:r w:rsidR="00573D11">
              <w:rPr>
                <w:noProof/>
                <w:webHidden/>
              </w:rPr>
              <w:fldChar w:fldCharType="begin"/>
            </w:r>
            <w:r w:rsidR="00573D11">
              <w:rPr>
                <w:noProof/>
                <w:webHidden/>
              </w:rPr>
              <w:instrText xml:space="preserve"> PAGEREF _Toc80893378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741BB0B3" w14:textId="576C8367" w:rsidR="00573D11" w:rsidRDefault="00A5752E">
          <w:pPr>
            <w:pStyle w:val="TOC2"/>
            <w:rPr>
              <w:rFonts w:asciiTheme="minorHAnsi" w:eastAsiaTheme="minorEastAsia" w:hAnsiTheme="minorHAnsi" w:cstheme="minorBidi"/>
              <w:noProof/>
              <w:color w:val="auto"/>
              <w:kern w:val="0"/>
              <w:sz w:val="22"/>
              <w:szCs w:val="22"/>
            </w:rPr>
          </w:pPr>
          <w:hyperlink w:anchor="_Toc80893379" w:history="1">
            <w:r w:rsidR="00573D11" w:rsidRPr="00205AAD">
              <w:rPr>
                <w:rStyle w:val="Hyperlink"/>
                <w:noProof/>
              </w:rPr>
              <w:t>Backup &amp; Restore</w:t>
            </w:r>
            <w:r w:rsidR="00573D11">
              <w:rPr>
                <w:noProof/>
                <w:webHidden/>
              </w:rPr>
              <w:tab/>
            </w:r>
            <w:r w:rsidR="00573D11">
              <w:rPr>
                <w:noProof/>
                <w:webHidden/>
              </w:rPr>
              <w:fldChar w:fldCharType="begin"/>
            </w:r>
            <w:r w:rsidR="00573D11">
              <w:rPr>
                <w:noProof/>
                <w:webHidden/>
              </w:rPr>
              <w:instrText xml:space="preserve"> PAGEREF _Toc80893379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6556CB8B" w14:textId="712DBA31" w:rsidR="00573D11" w:rsidRDefault="00A5752E">
          <w:pPr>
            <w:pStyle w:val="TOC2"/>
            <w:rPr>
              <w:rFonts w:asciiTheme="minorHAnsi" w:eastAsiaTheme="minorEastAsia" w:hAnsiTheme="minorHAnsi" w:cstheme="minorBidi"/>
              <w:noProof/>
              <w:color w:val="auto"/>
              <w:kern w:val="0"/>
              <w:sz w:val="22"/>
              <w:szCs w:val="22"/>
            </w:rPr>
          </w:pPr>
          <w:hyperlink w:anchor="_Toc80893380" w:history="1">
            <w:r w:rsidR="00573D11" w:rsidRPr="00205AAD">
              <w:rPr>
                <w:rStyle w:val="Hyperlink"/>
                <w:noProof/>
              </w:rPr>
              <w:t>Solutions Deployment</w:t>
            </w:r>
            <w:r w:rsidR="00573D11">
              <w:rPr>
                <w:noProof/>
                <w:webHidden/>
              </w:rPr>
              <w:tab/>
            </w:r>
            <w:r w:rsidR="00573D11">
              <w:rPr>
                <w:noProof/>
                <w:webHidden/>
              </w:rPr>
              <w:fldChar w:fldCharType="begin"/>
            </w:r>
            <w:r w:rsidR="00573D11">
              <w:rPr>
                <w:noProof/>
                <w:webHidden/>
              </w:rPr>
              <w:instrText xml:space="preserve"> PAGEREF _Toc80893380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4DCB91E6" w14:textId="5B3F4E62" w:rsidR="00573D11" w:rsidRDefault="00A5752E">
          <w:pPr>
            <w:pStyle w:val="TOC3"/>
            <w:tabs>
              <w:tab w:val="right" w:leader="dot" w:pos="9910"/>
            </w:tabs>
            <w:rPr>
              <w:rFonts w:cstheme="minorBidi"/>
              <w:noProof/>
            </w:rPr>
          </w:pPr>
          <w:hyperlink w:anchor="_Toc80893381" w:history="1">
            <w:r w:rsidR="00573D11" w:rsidRPr="00205AAD">
              <w:rPr>
                <w:rStyle w:val="Hyperlink"/>
                <w:noProof/>
              </w:rPr>
              <w:t>Test/UAT Deployment</w:t>
            </w:r>
            <w:r w:rsidR="00573D11">
              <w:rPr>
                <w:noProof/>
                <w:webHidden/>
              </w:rPr>
              <w:tab/>
            </w:r>
            <w:r w:rsidR="00573D11">
              <w:rPr>
                <w:noProof/>
                <w:webHidden/>
              </w:rPr>
              <w:fldChar w:fldCharType="begin"/>
            </w:r>
            <w:r w:rsidR="00573D11">
              <w:rPr>
                <w:noProof/>
                <w:webHidden/>
              </w:rPr>
              <w:instrText xml:space="preserve"> PAGEREF _Toc80893381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15A90ECE" w14:textId="704CC937" w:rsidR="00573D11" w:rsidRDefault="00A5752E">
          <w:pPr>
            <w:pStyle w:val="TOC3"/>
            <w:tabs>
              <w:tab w:val="right" w:leader="dot" w:pos="9910"/>
            </w:tabs>
            <w:rPr>
              <w:rFonts w:cstheme="minorBidi"/>
              <w:noProof/>
            </w:rPr>
          </w:pPr>
          <w:hyperlink w:anchor="_Toc80893382" w:history="1">
            <w:r w:rsidR="00573D11" w:rsidRPr="00205AAD">
              <w:rPr>
                <w:rStyle w:val="Hyperlink"/>
                <w:noProof/>
              </w:rPr>
              <w:t>Production Deployment</w:t>
            </w:r>
            <w:r w:rsidR="00573D11">
              <w:rPr>
                <w:noProof/>
                <w:webHidden/>
              </w:rPr>
              <w:tab/>
            </w:r>
            <w:r w:rsidR="00573D11">
              <w:rPr>
                <w:noProof/>
                <w:webHidden/>
              </w:rPr>
              <w:fldChar w:fldCharType="begin"/>
            </w:r>
            <w:r w:rsidR="00573D11">
              <w:rPr>
                <w:noProof/>
                <w:webHidden/>
              </w:rPr>
              <w:instrText xml:space="preserve"> PAGEREF _Toc80893382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11A9BE0B" w14:textId="18719E2B" w:rsidR="00573D11" w:rsidRDefault="00A5752E">
          <w:pPr>
            <w:pStyle w:val="TOC3"/>
            <w:tabs>
              <w:tab w:val="right" w:leader="dot" w:pos="9910"/>
            </w:tabs>
            <w:rPr>
              <w:rFonts w:cstheme="minorBidi"/>
              <w:noProof/>
            </w:rPr>
          </w:pPr>
          <w:hyperlink w:anchor="_Toc80893383" w:history="1">
            <w:r w:rsidR="00573D11" w:rsidRPr="00205AAD">
              <w:rPr>
                <w:rStyle w:val="Hyperlink"/>
                <w:noProof/>
              </w:rPr>
              <w:t>Application Lifecycle Management (ALM)</w:t>
            </w:r>
            <w:r w:rsidR="00573D11">
              <w:rPr>
                <w:noProof/>
                <w:webHidden/>
              </w:rPr>
              <w:tab/>
            </w:r>
            <w:r w:rsidR="00573D11">
              <w:rPr>
                <w:noProof/>
                <w:webHidden/>
              </w:rPr>
              <w:fldChar w:fldCharType="begin"/>
            </w:r>
            <w:r w:rsidR="00573D11">
              <w:rPr>
                <w:noProof/>
                <w:webHidden/>
              </w:rPr>
              <w:instrText xml:space="preserve"> PAGEREF _Toc80893383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37EC713B" w14:textId="618DCE2E" w:rsidR="00573D11" w:rsidRDefault="00A5752E">
          <w:pPr>
            <w:pStyle w:val="TOC1"/>
            <w:rPr>
              <w:rFonts w:asciiTheme="minorHAnsi" w:eastAsiaTheme="minorEastAsia" w:hAnsiTheme="minorHAnsi" w:cstheme="minorBidi"/>
              <w:noProof/>
              <w:color w:val="auto"/>
              <w:kern w:val="0"/>
              <w:sz w:val="22"/>
              <w:szCs w:val="22"/>
            </w:rPr>
          </w:pPr>
          <w:hyperlink w:anchor="_Toc80893384" w:history="1">
            <w:r w:rsidR="00573D11" w:rsidRPr="00205AAD">
              <w:rPr>
                <w:rStyle w:val="Hyperlink"/>
                <w:noProof/>
              </w:rPr>
              <w:t>Extensibility</w:t>
            </w:r>
            <w:r w:rsidR="00573D11">
              <w:rPr>
                <w:noProof/>
                <w:webHidden/>
              </w:rPr>
              <w:tab/>
            </w:r>
            <w:r w:rsidR="00573D11">
              <w:rPr>
                <w:noProof/>
                <w:webHidden/>
              </w:rPr>
              <w:fldChar w:fldCharType="begin"/>
            </w:r>
            <w:r w:rsidR="00573D11">
              <w:rPr>
                <w:noProof/>
                <w:webHidden/>
              </w:rPr>
              <w:instrText xml:space="preserve"> PAGEREF _Toc80893384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04C0B7FC" w14:textId="06C3C7F4" w:rsidR="00573D11" w:rsidRDefault="00A5752E">
          <w:pPr>
            <w:pStyle w:val="TOC1"/>
            <w:rPr>
              <w:rFonts w:asciiTheme="minorHAnsi" w:eastAsiaTheme="minorEastAsia" w:hAnsiTheme="minorHAnsi" w:cstheme="minorBidi"/>
              <w:noProof/>
              <w:color w:val="auto"/>
              <w:kern w:val="0"/>
              <w:sz w:val="22"/>
              <w:szCs w:val="22"/>
            </w:rPr>
          </w:pPr>
          <w:hyperlink w:anchor="_Toc80893385" w:history="1">
            <w:r w:rsidR="00573D11" w:rsidRPr="00205AAD">
              <w:rPr>
                <w:rStyle w:val="Hyperlink"/>
                <w:noProof/>
              </w:rPr>
              <w:t>Appendix A - Reference</w:t>
            </w:r>
            <w:r w:rsidR="00573D11">
              <w:rPr>
                <w:noProof/>
                <w:webHidden/>
              </w:rPr>
              <w:tab/>
            </w:r>
            <w:r w:rsidR="00573D11">
              <w:rPr>
                <w:noProof/>
                <w:webHidden/>
              </w:rPr>
              <w:fldChar w:fldCharType="begin"/>
            </w:r>
            <w:r w:rsidR="00573D11">
              <w:rPr>
                <w:noProof/>
                <w:webHidden/>
              </w:rPr>
              <w:instrText xml:space="preserve"> PAGEREF _Toc80893385 \h </w:instrText>
            </w:r>
            <w:r w:rsidR="00573D11">
              <w:rPr>
                <w:noProof/>
                <w:webHidden/>
              </w:rPr>
            </w:r>
            <w:r w:rsidR="00573D11">
              <w:rPr>
                <w:noProof/>
                <w:webHidden/>
              </w:rPr>
              <w:fldChar w:fldCharType="separate"/>
            </w:r>
            <w:r w:rsidR="00573D11">
              <w:rPr>
                <w:noProof/>
                <w:webHidden/>
              </w:rPr>
              <w:t>98</w:t>
            </w:r>
            <w:r w:rsidR="00573D11">
              <w:rPr>
                <w:noProof/>
                <w:webHidden/>
              </w:rPr>
              <w:fldChar w:fldCharType="end"/>
            </w:r>
          </w:hyperlink>
        </w:p>
        <w:p w14:paraId="452E0BF4" w14:textId="705EDFF6"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80893315"/>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80893316"/>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80893317"/>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80893318"/>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80893319"/>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80893320"/>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75pt;height:6in" o:ole="">
            <v:imagedata r:id="rId11" o:title=""/>
          </v:shape>
          <o:OLEObject Type="Embed" ProgID="Visio.Drawing.15" ShapeID="_x0000_i1025" DrawAspect="Content" ObjectID="_1693164733"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80893321"/>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w:t>
      </w:r>
      <w:proofErr w:type="gramStart"/>
      <w:r w:rsidR="000300E9" w:rsidRPr="5CE0B88B">
        <w:rPr>
          <w:rFonts w:asciiTheme="minorHAnsi" w:hAnsiTheme="minorHAnsi" w:cstheme="minorBidi"/>
        </w:rPr>
        <w:t xml:space="preserve">.  </w:t>
      </w:r>
      <w:proofErr w:type="gramEnd"/>
      <w:r w:rsidR="000300E9" w:rsidRPr="5CE0B88B">
        <w:rPr>
          <w:rFonts w:asciiTheme="minorHAnsi" w:hAnsiTheme="minorHAnsi" w:cstheme="minorBidi"/>
        </w:rPr>
        <w:t>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Microsoft Return to Work (RTW) template</w:t>
      </w:r>
      <w:proofErr w:type="gramStart"/>
      <w:r w:rsidRPr="5CE0B88B">
        <w:rPr>
          <w:rFonts w:asciiTheme="minorHAnsi" w:hAnsiTheme="minorHAnsi" w:cstheme="minorBidi"/>
        </w:rPr>
        <w:t xml:space="preserve">.  </w:t>
      </w:r>
      <w:proofErr w:type="gramEnd"/>
      <w:r w:rsidRPr="5CE0B88B">
        <w:rPr>
          <w:rFonts w:asciiTheme="minorHAnsi" w:hAnsiTheme="minorHAnsi" w:cstheme="minorBidi"/>
        </w:rPr>
        <w:t xml:space="preserve">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80893322"/>
      <w:bookmarkStart w:id="24" w:name="_Toc63366877"/>
      <w:bookmarkStart w:id="25" w:name="_Toc65654154"/>
      <w:r>
        <w:lastRenderedPageBreak/>
        <w:t>Prerequisites</w:t>
      </w:r>
      <w:r w:rsidR="00810C7C">
        <w:t xml:space="preserve"> </w:t>
      </w:r>
      <w:r w:rsidR="00305FBB">
        <w:t>and Requirements</w:t>
      </w:r>
      <w:bookmarkEnd w:id="23"/>
    </w:p>
    <w:p w14:paraId="678D15A3" w14:textId="0F9FC080" w:rsidR="001E6B32" w:rsidRDefault="001E6B32">
      <w:pPr>
        <w:pStyle w:val="Heading2"/>
      </w:pPr>
      <w:bookmarkStart w:id="26" w:name="_Toc80893323"/>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w:t>
      </w:r>
      <w:proofErr w:type="gramStart"/>
      <w:r w:rsidR="00470B19">
        <w:t>etc</w:t>
      </w:r>
      <w:r w:rsidR="56EFC37E">
        <w:t>.</w:t>
      </w:r>
      <w:r w:rsidR="00470B19">
        <w:t xml:space="preserve">  </w:t>
      </w:r>
      <w:proofErr w:type="gramEnd"/>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w:t>
      </w:r>
      <w:proofErr w:type="spellStart"/>
      <w:r>
        <w:t>Panbio</w:t>
      </w:r>
      <w:proofErr w:type="spellEnd"/>
      <w:r>
        <w:t xml:space="preserve"> and BD </w:t>
      </w:r>
      <w:proofErr w:type="spellStart"/>
      <w:r>
        <w:t>Veritor</w:t>
      </w:r>
      <w:proofErr w:type="spellEnd"/>
      <w:r>
        <w:t xml:space="preserve">. </w:t>
      </w:r>
    </w:p>
    <w:p w14:paraId="5B80B680" w14:textId="044122C7" w:rsidR="00470B19" w:rsidRDefault="00470B19" w:rsidP="004A1653">
      <w:pPr>
        <w:pStyle w:val="BodyCopy"/>
        <w:numPr>
          <w:ilvl w:val="0"/>
          <w:numId w:val="9"/>
        </w:numPr>
      </w:pPr>
      <w:r>
        <w:t xml:space="preserve">Define screening facilities </w:t>
      </w:r>
      <w:r w:rsidR="00BB582D">
        <w:t>province.</w:t>
      </w:r>
    </w:p>
    <w:p w14:paraId="6710C69A" w14:textId="5E02B4BF" w:rsidR="00763510" w:rsidRDefault="00763510" w:rsidP="004A1653">
      <w:pPr>
        <w:pStyle w:val="BodyCopy"/>
        <w:numPr>
          <w:ilvl w:val="0"/>
          <w:numId w:val="9"/>
        </w:numPr>
      </w:pPr>
      <w:r>
        <w:t xml:space="preserve">Define if self/home screening is </w:t>
      </w:r>
      <w:r w:rsidR="000A202B">
        <w:t>allowed – if yes, prepare self-screening consent language which will be displayed to employees during the self-screening process on the employee app</w:t>
      </w:r>
      <w:r w:rsidR="00A4631D">
        <w:t>.</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3BC5CC89" w:rsidR="00021069" w:rsidRDefault="64A00424" w:rsidP="004A1653">
      <w:pPr>
        <w:pStyle w:val="BodyCopy"/>
        <w:numPr>
          <w:ilvl w:val="0"/>
          <w:numId w:val="9"/>
        </w:numPr>
        <w:rPr>
          <w:rFonts w:eastAsia="Segoe UI"/>
        </w:rPr>
      </w:pPr>
      <w:r>
        <w:t xml:space="preserve">Prepare </w:t>
      </w:r>
      <w:r w:rsidR="00021069">
        <w:t>Opt</w:t>
      </w:r>
      <w:r w:rsidR="00B4574C">
        <w:t>-</w:t>
      </w:r>
      <w:r w:rsidR="00021069">
        <w:t xml:space="preserve">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“You have not provided your consent to the collection, use and sharing of your personal data</w:t>
      </w:r>
      <w:proofErr w:type="gramStart"/>
      <w:r w:rsidRPr="00021069">
        <w:rPr>
          <w:i/>
          <w:iCs/>
        </w:rPr>
        <w:t xml:space="preserve">.  </w:t>
      </w:r>
      <w:proofErr w:type="gramEnd"/>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lastRenderedPageBreak/>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lastRenderedPageBreak/>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Start hour</w:t>
      </w:r>
    </w:p>
    <w:p w14:paraId="1B67BDD3" w14:textId="541953F1" w:rsidR="00817AF2" w:rsidRDefault="00817AF2" w:rsidP="004A1653">
      <w:pPr>
        <w:pStyle w:val="BodyCopy"/>
        <w:numPr>
          <w:ilvl w:val="2"/>
          <w:numId w:val="9"/>
        </w:numPr>
      </w:pPr>
      <w:r>
        <w:t>Start minute</w:t>
      </w:r>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proofErr w:type="spellStart"/>
      <w:r w:rsidRPr="006B07BD">
        <w:rPr>
          <w:i/>
          <w:lang w:val="fr-CA"/>
        </w:rPr>
        <w:t>Thank</w:t>
      </w:r>
      <w:proofErr w:type="spellEnd"/>
      <w:r w:rsidRPr="006B07BD">
        <w:rPr>
          <w:i/>
          <w:lang w:val="fr-CA"/>
        </w:rPr>
        <w:t xml:space="preserve"> </w:t>
      </w:r>
      <w:proofErr w:type="spellStart"/>
      <w:r w:rsidRPr="006B07BD">
        <w:rPr>
          <w:i/>
          <w:lang w:val="fr-CA"/>
        </w:rPr>
        <w:t>you</w:t>
      </w:r>
      <w:proofErr w:type="spellEnd"/>
      <w:r w:rsidRPr="006B07BD">
        <w:rPr>
          <w:i/>
          <w:lang w:val="fr-CA"/>
        </w:rPr>
        <w:t xml:space="preserve">.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lastRenderedPageBreak/>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80893324"/>
      <w:r>
        <w:t>License Requirements</w:t>
      </w:r>
      <w:bookmarkEnd w:id="27"/>
    </w:p>
    <w:p w14:paraId="1BB4D440" w14:textId="02DA5FE6" w:rsidR="00475397" w:rsidRDefault="00475397" w:rsidP="00475397">
      <w:pPr>
        <w:pStyle w:val="Heading3"/>
      </w:pPr>
      <w:bookmarkStart w:id="28" w:name="_Toc80893325"/>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07B1C862"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E22C69">
              <w:t xml:space="preserve"> to provide attestation, book appointments – This user will have</w:t>
            </w:r>
            <w:r w:rsidR="00043B6B">
              <w:t xml:space="preserve"> Azure Active Directory (AAD) account (corporate account)</w:t>
            </w:r>
            <w:r w:rsidR="000258BD">
              <w:t xml:space="preserve"> </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DC6EC05"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 xml:space="preserve">Any member of </w:t>
            </w:r>
            <w:r w:rsidR="00643512">
              <w:t xml:space="preserve">the </w:t>
            </w:r>
            <w:r>
              <w:t>org</w:t>
            </w:r>
            <w:r w:rsidR="00643512">
              <w:t>anization</w:t>
            </w:r>
            <w:r w:rsidR="006658DE">
              <w:t xml:space="preserve"> with AAD account</w:t>
            </w:r>
            <w:r w:rsidR="00643512">
              <w:t xml:space="preserve"> and proper access</w:t>
            </w:r>
            <w:r>
              <w:t xml:space="preserve"> that uses Screening </w:t>
            </w:r>
            <w:r w:rsidR="006658DE">
              <w:t xml:space="preserve">Canvas </w:t>
            </w:r>
            <w:r>
              <w:t xml:space="preserve">app </w:t>
            </w:r>
            <w:r w:rsidR="006658DE">
              <w:t>to check</w:t>
            </w:r>
            <w:r w:rsidR="00643512">
              <w:t>-</w:t>
            </w:r>
            <w:r w:rsidR="006658DE">
              <w:t xml:space="preserve">in </w:t>
            </w:r>
            <w:r w:rsidR="00643512">
              <w:t xml:space="preserve">employees </w:t>
            </w:r>
            <w:r w:rsidR="006658DE">
              <w:t xml:space="preserve">and update screening results in the </w:t>
            </w:r>
            <w:r w:rsidR="009434C5">
              <w:t xml:space="preserve">screening </w:t>
            </w:r>
            <w:r w:rsidR="006658DE">
              <w:t>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2DF7A177"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 xml:space="preserve">Power BI dashboards </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058A1237" w:rsidR="00795A43" w:rsidRDefault="00795A43" w:rsidP="00CE619B">
            <w:pPr>
              <w:pStyle w:val="BodyCopy"/>
            </w:pPr>
            <w:r>
              <w:t>Admins</w:t>
            </w:r>
            <w:r w:rsidR="00A05344">
              <w:t xml:space="preserve"> </w:t>
            </w:r>
            <w:r w:rsidR="006B2B8D">
              <w:t>(or facility manager)</w:t>
            </w:r>
          </w:p>
        </w:tc>
        <w:tc>
          <w:tcPr>
            <w:tcW w:w="6615" w:type="dxa"/>
          </w:tcPr>
          <w:p w14:paraId="3B2E2DF2" w14:textId="17717F67"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w:t>
            </w:r>
            <w:r w:rsidR="0063156B">
              <w:t>zure Active Directory</w:t>
            </w:r>
            <w:r>
              <w:t xml:space="preserve"> or Power Platform admins</w:t>
            </w:r>
            <w:r w:rsidR="00B02B26">
              <w:t xml:space="preserve"> (or a user with the facility manager security role)</w:t>
            </w:r>
            <w:r w:rsidR="009B6C2D">
              <w:t xml:space="preserve"> </w:t>
            </w:r>
            <w:r w:rsidR="0063156B">
              <w:t xml:space="preserve">that are maintaining the environment and </w:t>
            </w:r>
            <w:r w:rsidR="00831E7A">
              <w:t>configuration</w:t>
            </w:r>
            <w:r w:rsidR="00F0013B">
              <w:t xml:space="preserve"> as well as accessing </w:t>
            </w:r>
            <w:r w:rsidR="00EE2FB6">
              <w:t>Facility safety management app</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lastRenderedPageBreak/>
              <w:t>Service Users</w:t>
            </w:r>
          </w:p>
        </w:tc>
        <w:tc>
          <w:tcPr>
            <w:tcW w:w="6615" w:type="dxa"/>
          </w:tcPr>
          <w:p w14:paraId="425BFBBF" w14:textId="4D482A41"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w:t>
            </w:r>
            <w:r w:rsidR="00831E7A">
              <w:t xml:space="preserve">provision Power Platform environments, </w:t>
            </w:r>
            <w:r>
              <w:t xml:space="preserve">deploy the solution and owner of Flows and </w:t>
            </w:r>
            <w:r w:rsidR="009B6C2D">
              <w:t>Apps</w:t>
            </w:r>
          </w:p>
        </w:tc>
      </w:tr>
    </w:tbl>
    <w:p w14:paraId="17099A80" w14:textId="081AF5C2" w:rsidR="00475397" w:rsidRDefault="00475397">
      <w:pPr>
        <w:pStyle w:val="Heading3"/>
      </w:pPr>
      <w:bookmarkStart w:id="29" w:name="_Toc80893326"/>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42114DD6" w:rsidR="00312447" w:rsidRDefault="00312447" w:rsidP="00CE619B">
            <w:pPr>
              <w:pStyle w:val="BodyCopy"/>
            </w:pPr>
            <w:r>
              <w:t>Employees</w:t>
            </w:r>
            <w:r w:rsidR="00B21A91">
              <w:t>**</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1E7FF29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p w14:paraId="0A8E9D40" w14:textId="3098A715" w:rsidR="00D110F4" w:rsidRDefault="00D110F4" w:rsidP="00CE619B">
            <w:pPr>
              <w:pStyle w:val="BodyCopy"/>
              <w:cnfStyle w:val="000000100000" w:firstRow="0" w:lastRow="0" w:firstColumn="0" w:lastColumn="0" w:oddVBand="0" w:evenVBand="0" w:oddHBand="1" w:evenHBand="0" w:firstRowFirstColumn="0" w:firstRowLastColumn="0" w:lastRowFirstColumn="0" w:lastRowLastColumn="0"/>
            </w:pPr>
            <w:r>
              <w:t>Or legacy P1 or Legacy P2</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6B14A4C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p w14:paraId="09590375" w14:textId="12035080" w:rsidR="00D110F4" w:rsidRDefault="00D110F4" w:rsidP="00CE619B">
            <w:pPr>
              <w:pStyle w:val="BodyCopy"/>
              <w:cnfStyle w:val="000000000000" w:firstRow="0" w:lastRow="0" w:firstColumn="0" w:lastColumn="0" w:oddVBand="0" w:evenVBand="0" w:oddHBand="0" w:evenHBand="0" w:firstRowFirstColumn="0" w:firstRowLastColumn="0" w:lastRowFirstColumn="0" w:lastRowLastColumn="0"/>
            </w:pPr>
            <w:r>
              <w:t>Or legacy P1 or Legacy P2</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156945FE" w:rsidR="00312447" w:rsidRDefault="009D419C" w:rsidP="00CE619B">
            <w:pPr>
              <w:pStyle w:val="BodyCopy"/>
              <w:cnfStyle w:val="000000000000" w:firstRow="0" w:lastRow="0" w:firstColumn="0" w:lastColumn="0" w:oddVBand="0" w:evenVBand="0" w:oddHBand="0" w:evenHBand="0" w:firstRowFirstColumn="0" w:firstRowLastColumn="0" w:lastRowFirstColumn="0" w:lastRowLastColumn="0"/>
            </w:pPr>
            <w:r>
              <w:t>Or Legacy P2</w:t>
            </w: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EF8774E" w:rsidR="00312447" w:rsidRPr="00020805" w:rsidRDefault="00312447" w:rsidP="00312447">
      <w:pPr>
        <w:pStyle w:val="BodyCopy"/>
        <w:rPr>
          <w:sz w:val="18"/>
          <w:szCs w:val="18"/>
        </w:rPr>
      </w:pPr>
      <w:r w:rsidRPr="00020805">
        <w:rPr>
          <w:sz w:val="18"/>
          <w:szCs w:val="18"/>
        </w:rPr>
        <w:t>*In this version of solution (</w:t>
      </w:r>
      <w:proofErr w:type="spellStart"/>
      <w:r w:rsidRPr="00020805">
        <w:rPr>
          <w:sz w:val="18"/>
          <w:szCs w:val="18"/>
        </w:rPr>
        <w:t>ver</w:t>
      </w:r>
      <w:proofErr w:type="spellEnd"/>
      <w:r w:rsidRPr="00020805">
        <w:rPr>
          <w:sz w:val="18"/>
          <w:szCs w:val="18"/>
        </w:rPr>
        <w:t>: 1.0.0.1</w:t>
      </w:r>
      <w:r w:rsidR="009E1F59">
        <w:rPr>
          <w:sz w:val="18"/>
          <w:szCs w:val="18"/>
        </w:rPr>
        <w:t>20</w:t>
      </w:r>
      <w:r w:rsidRPr="00020805">
        <w:rPr>
          <w:sz w:val="18"/>
          <w:szCs w:val="18"/>
        </w:rPr>
        <w:t>), there are 5 Power Automate Flows in the solution and if Per Flow plan is going to be used (instead of power automate per user plan)</w:t>
      </w:r>
      <w:r w:rsidR="00F2608A">
        <w:rPr>
          <w:sz w:val="18"/>
          <w:szCs w:val="18"/>
        </w:rPr>
        <w:t>,</w:t>
      </w:r>
      <w:r w:rsidRPr="00020805">
        <w:rPr>
          <w:sz w:val="18"/>
          <w:szCs w:val="18"/>
        </w:rPr>
        <w:t xml:space="preserve"> each flow requires a per flow license on each Powe</w:t>
      </w:r>
      <w:r w:rsidR="008E0E28" w:rsidRPr="00020805">
        <w:rPr>
          <w:sz w:val="18"/>
          <w:szCs w:val="18"/>
        </w:rPr>
        <w:t>r</w:t>
      </w:r>
      <w:r w:rsidRPr="00020805">
        <w:rPr>
          <w:sz w:val="18"/>
          <w:szCs w:val="18"/>
        </w:rPr>
        <w:t xml:space="preserve"> Platform environment</w:t>
      </w:r>
      <w:proofErr w:type="gramStart"/>
      <w:r w:rsidRPr="00020805">
        <w:rPr>
          <w:sz w:val="18"/>
          <w:szCs w:val="18"/>
        </w:rPr>
        <w:t xml:space="preserve">.  </w:t>
      </w:r>
      <w:proofErr w:type="gramEnd"/>
      <w:r w:rsidRPr="00020805">
        <w:rPr>
          <w:sz w:val="18"/>
          <w:szCs w:val="18"/>
        </w:rPr>
        <w:t>i.e., if there are 3 environments (Development, Test/UAT, Production), 15 per flow plan is required.</w:t>
      </w:r>
    </w:p>
    <w:p w14:paraId="5DF615AE" w14:textId="2E35C57D" w:rsidR="00B21A91" w:rsidRDefault="00B21A91" w:rsidP="00312447">
      <w:pPr>
        <w:pStyle w:val="BodyCopy"/>
        <w:rPr>
          <w:sz w:val="18"/>
          <w:szCs w:val="18"/>
        </w:rPr>
      </w:pPr>
      <w:r w:rsidRPr="00020805">
        <w:rPr>
          <w:sz w:val="18"/>
          <w:szCs w:val="18"/>
        </w:rPr>
        <w:t xml:space="preserve">** Azure Active Directory (AAD) is required to access all the apps including the employee app. Free tier of AAD can be used if </w:t>
      </w:r>
      <w:r w:rsidR="00DD160A" w:rsidRPr="00020805">
        <w:rPr>
          <w:sz w:val="18"/>
          <w:szCs w:val="18"/>
        </w:rPr>
        <w:t>the target tenant has less than 500</w:t>
      </w:r>
      <w:r w:rsidR="00F21BA4" w:rsidRPr="00020805">
        <w:rPr>
          <w:sz w:val="18"/>
          <w:szCs w:val="18"/>
        </w:rPr>
        <w:t xml:space="preserve">k </w:t>
      </w:r>
      <w:r w:rsidR="00DD160A" w:rsidRPr="00020805">
        <w:rPr>
          <w:sz w:val="18"/>
          <w:szCs w:val="18"/>
        </w:rPr>
        <w:t>object</w:t>
      </w:r>
      <w:r w:rsidR="00F21BA4" w:rsidRPr="00020805">
        <w:rPr>
          <w:sz w:val="18"/>
          <w:szCs w:val="18"/>
        </w:rPr>
        <w:t>s</w:t>
      </w:r>
      <w:r w:rsidR="00DD160A" w:rsidRPr="00020805">
        <w:rPr>
          <w:sz w:val="18"/>
          <w:szCs w:val="18"/>
        </w:rPr>
        <w:t xml:space="preserve"> in AAD and does not require advance </w:t>
      </w:r>
      <w:r w:rsidR="00C1373E" w:rsidRPr="00020805">
        <w:rPr>
          <w:sz w:val="18"/>
          <w:szCs w:val="18"/>
        </w:rPr>
        <w:t>features</w:t>
      </w:r>
      <w:r w:rsidR="00DD160A" w:rsidRPr="00020805">
        <w:rPr>
          <w:sz w:val="18"/>
          <w:szCs w:val="18"/>
        </w:rPr>
        <w:t xml:space="preserve"> of AAD</w:t>
      </w:r>
      <w:r w:rsidR="00F21BA4" w:rsidRPr="00020805">
        <w:rPr>
          <w:sz w:val="18"/>
          <w:szCs w:val="18"/>
        </w:rPr>
        <w:t xml:space="preserve">: </w:t>
      </w:r>
      <w:hyperlink r:id="rId18" w:history="1">
        <w:r w:rsidR="00F21BA4" w:rsidRPr="00020805">
          <w:rPr>
            <w:rStyle w:val="Hyperlink"/>
            <w:sz w:val="18"/>
            <w:szCs w:val="18"/>
          </w:rPr>
          <w:t>Pricing - Active Directory | Microsoft Azure</w:t>
        </w:r>
      </w:hyperlink>
      <w:r w:rsidR="00DD160A" w:rsidRPr="00020805">
        <w:rPr>
          <w:sz w:val="18"/>
          <w:szCs w:val="18"/>
        </w:rPr>
        <w:t xml:space="preserve"> </w:t>
      </w:r>
    </w:p>
    <w:p w14:paraId="60B80407" w14:textId="209996F9" w:rsidR="008820E3" w:rsidRDefault="00D10314" w:rsidP="008820E3">
      <w:pPr>
        <w:rPr>
          <w:rFonts w:ascii="Calibri" w:hAnsi="Calibri" w:cs="Calibri"/>
          <w:color w:val="auto"/>
          <w:kern w:val="0"/>
        </w:rPr>
      </w:pPr>
      <w:r>
        <w:rPr>
          <w:sz w:val="18"/>
          <w:szCs w:val="18"/>
        </w:rPr>
        <w:t>Note:</w:t>
      </w:r>
      <w:r w:rsidRPr="00D10314">
        <w:t xml:space="preserve"> </w:t>
      </w:r>
      <w:r>
        <w:t xml:space="preserve">There might be a need to purchase extra </w:t>
      </w:r>
      <w:proofErr w:type="gramStart"/>
      <w:r>
        <w:t>Dataverse(</w:t>
      </w:r>
      <w:proofErr w:type="gramEnd"/>
      <w:r>
        <w:t xml:space="preserve">CDS) Database storage capacity depending on the volume of licenses that are being purchased and also existing capacity usage across the tenant. Power Platform admin can validate that on PP admin center if enough Dataverse capacity exist. </w:t>
      </w:r>
      <w:r w:rsidR="008820E3">
        <w:t xml:space="preserve">Minimum 10 GB of Dataverse DB storage is recommended which can be purchased. </w:t>
      </w:r>
    </w:p>
    <w:p w14:paraId="43DAE8C4" w14:textId="0E7F6028" w:rsidR="00D10314" w:rsidRDefault="00D10314" w:rsidP="00D10314">
      <w:pPr>
        <w:rPr>
          <w:rFonts w:ascii="Calibri" w:hAnsi="Calibri" w:cs="Calibri"/>
          <w:color w:val="auto"/>
          <w:kern w:val="0"/>
        </w:rPr>
      </w:pPr>
    </w:p>
    <w:p w14:paraId="3F2031E1" w14:textId="40207F65" w:rsidR="00D10314" w:rsidRPr="00020805" w:rsidRDefault="00D10314" w:rsidP="00312447">
      <w:pPr>
        <w:pStyle w:val="BodyCopy"/>
        <w:rPr>
          <w:sz w:val="18"/>
          <w:szCs w:val="18"/>
        </w:rPr>
      </w:pP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80893327"/>
      <w:r>
        <w:t>Device Requirements</w:t>
      </w:r>
      <w:bookmarkEnd w:id="30"/>
    </w:p>
    <w:p w14:paraId="4C6BA42D" w14:textId="6ACCCBEA" w:rsidR="00D243AD" w:rsidRDefault="00B70D11" w:rsidP="00B70D11">
      <w:pPr>
        <w:pStyle w:val="BodyCopy"/>
      </w:pPr>
      <w:r>
        <w:t>Rapid screening app</w:t>
      </w:r>
      <w:r w:rsidR="00CF2943">
        <w:t>s</w:t>
      </w:r>
      <w:r>
        <w:t xml:space="preserve"> </w:t>
      </w:r>
      <w:r w:rsidR="00CF2943">
        <w:t>are</w:t>
      </w:r>
      <w:r>
        <w:t xml:space="preserve"> available on multiple platforms for maximum flexibility, this includes supported browsers, mobile operating systems such as Android and IOS as well as Microsoft Teams Platform. </w:t>
      </w:r>
    </w:p>
    <w:p w14:paraId="18E02B7F" w14:textId="4DB7C293" w:rsidR="00B70D11" w:rsidRPr="000A4858" w:rsidRDefault="00024BC5" w:rsidP="00B70D11">
      <w:pPr>
        <w:pStyle w:val="BodyCopy"/>
      </w:pPr>
      <w:r>
        <w:rPr>
          <w:color w:val="171717"/>
          <w:shd w:val="clear" w:color="auto" w:fill="FFFFFF"/>
        </w:rPr>
        <w:t>Power Apps on Android and iOS are integrated with Intune and support Intune policies for mobile application management, enabling customers to have better control and security over their data.</w:t>
      </w:r>
    </w:p>
    <w:p w14:paraId="4E0819DB" w14:textId="43226EED" w:rsidR="008A6D7D" w:rsidRDefault="008A6D7D" w:rsidP="004A1653">
      <w:pPr>
        <w:pStyle w:val="Heading3"/>
      </w:pPr>
      <w:bookmarkStart w:id="31" w:name="_Toc80893328"/>
      <w:r>
        <w:t>Employee</w:t>
      </w:r>
      <w:bookmarkEnd w:id="31"/>
    </w:p>
    <w:p w14:paraId="126A9AA9" w14:textId="10062BC3" w:rsidR="00BB0E4C" w:rsidRDefault="00817252" w:rsidP="004A1653">
      <w:pPr>
        <w:pStyle w:val="BodyCopy"/>
        <w:numPr>
          <w:ilvl w:val="0"/>
          <w:numId w:val="33"/>
        </w:numPr>
      </w:pPr>
      <w:r>
        <w:lastRenderedPageBreak/>
        <w:t xml:space="preserve">Browser: </w:t>
      </w:r>
      <w:r w:rsidR="00BB0E4C">
        <w:t>Employees can use the</w:t>
      </w:r>
      <w:r>
        <w:t xml:space="preserve"> employee rapid screening</w:t>
      </w:r>
      <w:r w:rsidR="00BB0E4C">
        <w:t xml:space="preserve"> app on any devices such as workstations, tablet, laptops or mobile with supported browser. </w:t>
      </w:r>
      <w:r w:rsidR="00BB33E5">
        <w:t>For more details see next section for Power Apps requirements</w:t>
      </w:r>
    </w:p>
    <w:p w14:paraId="2B802E5E" w14:textId="7D675EF6" w:rsidR="00BB0E4C" w:rsidRPr="008A6D18" w:rsidRDefault="00817252" w:rsidP="004A1653">
      <w:pPr>
        <w:pStyle w:val="BodyCopy"/>
        <w:numPr>
          <w:ilvl w:val="0"/>
          <w:numId w:val="33"/>
        </w:numPr>
        <w:rPr>
          <w:rStyle w:val="Hyperlink"/>
          <w:color w:val="000000" w:themeColor="text1"/>
          <w:u w:val="none"/>
        </w:rPr>
      </w:pPr>
      <w:r>
        <w:t>Mobile/tablet app: Employees</w:t>
      </w:r>
      <w:r w:rsidR="00BB0E4C">
        <w:t xml:space="preserve"> can </w:t>
      </w:r>
      <w:r>
        <w:t>use the employee rapid screening app on support</w:t>
      </w:r>
      <w:r w:rsidR="00EC2C5A">
        <w:t>ed</w:t>
      </w:r>
      <w:r>
        <w:t xml:space="preserve"> mobile devices via Power apps mobile </w:t>
      </w:r>
      <w:r w:rsidR="004A1653">
        <w:t xml:space="preserve">app: </w:t>
      </w:r>
      <w:hyperlink r:id="rId19"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710AC407" w14:textId="053744F3" w:rsidR="008A6D18" w:rsidRDefault="008A6D18" w:rsidP="004A1653">
      <w:pPr>
        <w:pStyle w:val="BodyCopy"/>
        <w:numPr>
          <w:ilvl w:val="0"/>
          <w:numId w:val="33"/>
        </w:numPr>
      </w:pPr>
      <w:r w:rsidRPr="008A6D18">
        <w:t>M</w:t>
      </w:r>
      <w:r>
        <w:t>icrosoft</w:t>
      </w:r>
      <w:r w:rsidRPr="008A6D18">
        <w:t xml:space="preserve"> Teams:</w:t>
      </w:r>
      <w:r>
        <w:t xml:space="preserve"> Employees can access the employee app on Microsoft Teams if the organization has enabled the app inside the Microsoft Team – see </w:t>
      </w:r>
      <w:r w:rsidR="009D001E">
        <w:t xml:space="preserve">deployment steps for more </w:t>
      </w:r>
      <w:r w:rsidR="00C072D1">
        <w:t>details.</w:t>
      </w:r>
    </w:p>
    <w:p w14:paraId="35216DCF" w14:textId="601C5B7B" w:rsidR="008A6D7D" w:rsidRDefault="008A6D7D" w:rsidP="004A1653">
      <w:pPr>
        <w:pStyle w:val="Heading3"/>
      </w:pPr>
      <w:bookmarkStart w:id="32" w:name="_Toc80893329"/>
      <w:r>
        <w:t>Health and Safety Officer</w:t>
      </w:r>
      <w:bookmarkEnd w:id="32"/>
      <w:r>
        <w:t xml:space="preserve"> </w:t>
      </w:r>
    </w:p>
    <w:p w14:paraId="52A1C8B7" w14:textId="44E3E0D4" w:rsidR="004A1653" w:rsidRDefault="004A1653" w:rsidP="004A1653">
      <w:pPr>
        <w:pStyle w:val="BodyCopy"/>
        <w:numPr>
          <w:ilvl w:val="0"/>
          <w:numId w:val="33"/>
        </w:numPr>
      </w:pPr>
      <w:r>
        <w:t xml:space="preserve">Browser: </w:t>
      </w:r>
      <w:r w:rsidR="009D001E">
        <w:t>HSO’s</w:t>
      </w:r>
      <w:r>
        <w:t xml:space="preserve"> can use the rapid screening app</w:t>
      </w:r>
      <w:r w:rsidR="00AD14D5">
        <w:t xml:space="preserve"> </w:t>
      </w:r>
      <w:r>
        <w:t>on any devices such as workstations, tablet, laptops or mobile with supported browser.</w:t>
      </w:r>
      <w:r w:rsidR="00BB33E5">
        <w:t xml:space="preserve"> </w:t>
      </w:r>
      <w:r w:rsidR="00C86DA2">
        <w:t>Screening app in browser does not support QR reader</w:t>
      </w:r>
      <w:r w:rsidR="00EC2C5A">
        <w:t xml:space="preserve"> and HSO officers can use booking code instead of QR codes to check employees in. </w:t>
      </w:r>
    </w:p>
    <w:p w14:paraId="3FB8E803" w14:textId="39BE0B63" w:rsidR="008854A4" w:rsidRDefault="008854A4" w:rsidP="008854A4">
      <w:pPr>
        <w:pStyle w:val="BodyCopy"/>
        <w:ind w:left="720"/>
      </w:pPr>
      <w:r>
        <w:t>For more details see next section for Power Apps</w:t>
      </w:r>
      <w:r w:rsidR="0093232A">
        <w:t xml:space="preserve"> browser</w:t>
      </w:r>
      <w:r>
        <w:t xml:space="preserve"> requirements</w:t>
      </w:r>
    </w:p>
    <w:p w14:paraId="239DEFAC" w14:textId="2FF5E1A5" w:rsidR="004A1653" w:rsidRDefault="004A1653" w:rsidP="004A1653">
      <w:pPr>
        <w:pStyle w:val="BodyCopy"/>
        <w:numPr>
          <w:ilvl w:val="0"/>
          <w:numId w:val="33"/>
        </w:numPr>
      </w:pPr>
      <w:r>
        <w:t xml:space="preserve">Mobile/tablet app: </w:t>
      </w:r>
      <w:r w:rsidR="00C86DA2">
        <w:t xml:space="preserve">HSO’s </w:t>
      </w:r>
      <w:r>
        <w:t>can use the rapid screening app on support</w:t>
      </w:r>
      <w:r w:rsidR="00EC2C5A">
        <w:t>ed</w:t>
      </w:r>
      <w:r>
        <w:t xml:space="preserve"> mobile devices via Power apps mobile app</w:t>
      </w:r>
      <w:r w:rsidR="00EC2C5A">
        <w:t xml:space="preserve">. IOS and </w:t>
      </w:r>
      <w:r w:rsidR="00CF2943">
        <w:t>Android</w:t>
      </w:r>
      <w:r w:rsidR="00EC2C5A">
        <w:t xml:space="preserve"> mobile/tablet operating systems support QR code reader via camera</w:t>
      </w:r>
      <w:r>
        <w:t xml:space="preserve">: </w:t>
      </w:r>
      <w:hyperlink r:id="rId20"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80893330"/>
      <w:r>
        <w:t>Power Apps R</w:t>
      </w:r>
      <w:r w:rsidRPr="00810C7C">
        <w:t>equirement</w:t>
      </w:r>
      <w:bookmarkEnd w:id="33"/>
    </w:p>
    <w:p w14:paraId="6AC6A8E8" w14:textId="00B9A076" w:rsidR="001E6B32" w:rsidRDefault="40B8494B">
      <w:pPr>
        <w:pStyle w:val="Heading3"/>
      </w:pPr>
      <w:bookmarkStart w:id="34" w:name="_Toc80893331"/>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w:t>
      </w:r>
      <w:proofErr w:type="gramStart"/>
      <w:r>
        <w:t>AAD</w:t>
      </w:r>
      <w:proofErr w:type="gramEnd"/>
      <w:r>
        <w:t xml:space="preserve">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80893332"/>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1"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80893333"/>
      <w:r>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A5752E" w:rsidP="008D3A73">
      <w:pPr>
        <w:pStyle w:val="BodyCopy"/>
      </w:pPr>
      <w:hyperlink r:id="rId22"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80893334"/>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A5752E" w:rsidP="008D3A73">
      <w:pPr>
        <w:pStyle w:val="BodyCopy"/>
      </w:pPr>
      <w:hyperlink r:id="rId23" w:anchor="ip-addresses" w:history="1">
        <w:r w:rsidR="008D3A73">
          <w:rPr>
            <w:rStyle w:val="Hyperlink"/>
          </w:rPr>
          <w:t>System requirements, limits, and configuration values for canvas apps - Power Apps | Microsoft Docs</w:t>
        </w:r>
      </w:hyperlink>
    </w:p>
    <w:p w14:paraId="45B231B2" w14:textId="2C0825A9" w:rsidR="008D3A73" w:rsidRDefault="00A5752E" w:rsidP="008D3A73">
      <w:pPr>
        <w:pStyle w:val="BodyCopy"/>
      </w:pPr>
      <w:hyperlink r:id="rId24"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80893335"/>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A5752E" w:rsidP="00187D24">
      <w:pPr>
        <w:pStyle w:val="BodyCopy"/>
      </w:pPr>
      <w:hyperlink r:id="rId25"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80893336"/>
      <w:r>
        <w:t>Power BI Requirement</w:t>
      </w:r>
      <w:bookmarkEnd w:id="39"/>
      <w:r>
        <w:t xml:space="preserve"> </w:t>
      </w:r>
    </w:p>
    <w:p w14:paraId="42259838" w14:textId="4911FD13" w:rsidR="003159D3" w:rsidRDefault="003159D3" w:rsidP="003159D3">
      <w:pPr>
        <w:pStyle w:val="Heading3"/>
      </w:pPr>
      <w:bookmarkStart w:id="40" w:name="_Toc80893337"/>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80893338"/>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6"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7"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8"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80893339"/>
      <w:r>
        <w:t>Power Automate Requirement</w:t>
      </w:r>
      <w:bookmarkEnd w:id="42"/>
    </w:p>
    <w:p w14:paraId="0EEC692E" w14:textId="3011A419" w:rsidR="00D80C69" w:rsidRDefault="00D80C69" w:rsidP="00D80C69">
      <w:pPr>
        <w:pStyle w:val="Heading3"/>
      </w:pPr>
      <w:bookmarkStart w:id="43" w:name="_Toc80893340"/>
      <w:r>
        <w:t xml:space="preserve">License </w:t>
      </w:r>
      <w:r w:rsidR="00F306D6">
        <w:t>Requirement</w:t>
      </w:r>
      <w:bookmarkEnd w:id="43"/>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80893341"/>
      <w:r>
        <w:t>Power Platform Environment Requirement</w:t>
      </w:r>
      <w:bookmarkEnd w:id="44"/>
    </w:p>
    <w:p w14:paraId="582056A5" w14:textId="42BC2B8C" w:rsidR="00D16B23" w:rsidRDefault="00FB50BF" w:rsidP="00D16B23">
      <w:pPr>
        <w:pStyle w:val="Heading3"/>
      </w:pPr>
      <w:bookmarkStart w:id="45" w:name="_Toc80893342"/>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80893343"/>
      <w:r>
        <w:lastRenderedPageBreak/>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9">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80893344"/>
      <w:r>
        <w:t>Azure Active Directory</w:t>
      </w:r>
      <w:r w:rsidR="00C3041A">
        <w:t xml:space="preserve"> Requirement</w:t>
      </w:r>
      <w:bookmarkEnd w:id="47"/>
    </w:p>
    <w:p w14:paraId="2B113834" w14:textId="207265CF" w:rsidR="00533527" w:rsidRDefault="00533527" w:rsidP="00533527">
      <w:pPr>
        <w:pStyle w:val="Heading3"/>
      </w:pPr>
      <w:bookmarkStart w:id="48" w:name="_Toc80893345"/>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w:t>
      </w:r>
      <w:proofErr w:type="spellStart"/>
      <w:r w:rsidR="00C203F8">
        <w:t>i.e</w:t>
      </w:r>
      <w:proofErr w:type="spellEnd"/>
      <w:r w:rsidR="00C203F8">
        <w:t xml:space="preserv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30"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1">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580C9E3F" w14:textId="500D9B93" w:rsidR="007E6F65" w:rsidRDefault="007E6F65">
      <w:pPr>
        <w:pStyle w:val="Heading2"/>
      </w:pPr>
      <w:bookmarkStart w:id="49" w:name="_Toc80893346"/>
      <w:r>
        <w:t>Exchange/Outlook Requirement</w:t>
      </w:r>
      <w:bookmarkEnd w:id="49"/>
    </w:p>
    <w:p w14:paraId="0A252964" w14:textId="70D11184" w:rsidR="007E6F65" w:rsidRDefault="007E6F65" w:rsidP="007E6F65">
      <w:pPr>
        <w:pStyle w:val="BodyCopy"/>
      </w:pPr>
      <w:r>
        <w:t xml:space="preserve">The Power Automate Flows inside the rapid screening solution is using </w:t>
      </w:r>
      <w:r w:rsidR="00A66426">
        <w:t>Outlook connector to send email notification to employees</w:t>
      </w:r>
      <w:r w:rsidR="00F96547">
        <w:t xml:space="preserve">, therefore </w:t>
      </w:r>
      <w:r w:rsidR="00007215">
        <w:t xml:space="preserve">Microsoft </w:t>
      </w:r>
      <w:r w:rsidR="00F96547">
        <w:t xml:space="preserve">Exchange </w:t>
      </w:r>
      <w:r w:rsidR="00007215">
        <w:t>and outlook connector is required to use the application.</w:t>
      </w:r>
    </w:p>
    <w:p w14:paraId="6E2B6AA0" w14:textId="47718064" w:rsidR="00007215" w:rsidRDefault="00007215" w:rsidP="00EF2580">
      <w:pPr>
        <w:pStyle w:val="BodyCopy"/>
        <w:numPr>
          <w:ilvl w:val="0"/>
          <w:numId w:val="33"/>
        </w:numPr>
      </w:pPr>
      <w:r>
        <w:t xml:space="preserve">With </w:t>
      </w:r>
      <w:r w:rsidR="00EF2580">
        <w:t xml:space="preserve">solution version &lt; 2.x.x.x outlook connector is required for all employees </w:t>
      </w:r>
      <w:r w:rsidR="00444997">
        <w:t>since the emails are being send directly from the app to employees</w:t>
      </w:r>
    </w:p>
    <w:p w14:paraId="34F183AB" w14:textId="21B9D375" w:rsidR="00EF2580" w:rsidRPr="007E6F65" w:rsidRDefault="00EF2580" w:rsidP="00EF2580">
      <w:pPr>
        <w:pStyle w:val="BodyCopy"/>
        <w:numPr>
          <w:ilvl w:val="0"/>
          <w:numId w:val="33"/>
        </w:numPr>
      </w:pPr>
      <w:r>
        <w:lastRenderedPageBreak/>
        <w:t>With future solution version &gt; 3.x.x.x we are removing the outlook connector from the power apps and putting it on a flow which means only the owner of the flow (service account) need Exchange and outlook to send emails.</w:t>
      </w:r>
    </w:p>
    <w:p w14:paraId="66070E2D" w14:textId="031BD97F" w:rsidR="00533527" w:rsidRPr="00533527" w:rsidRDefault="00533527" w:rsidP="009113C5">
      <w:pPr>
        <w:pStyle w:val="Heading2"/>
      </w:pPr>
      <w:bookmarkStart w:id="50" w:name="_Toc80893347"/>
      <w:r>
        <w:t xml:space="preserve">Service Users </w:t>
      </w:r>
      <w:r w:rsidR="009113C5">
        <w:t>Requirement</w:t>
      </w:r>
      <w:bookmarkEnd w:id="50"/>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475AA9CB" w14:textId="77777777" w:rsidR="001D6814" w:rsidRDefault="001D6814" w:rsidP="001D6814">
      <w:pPr>
        <w:pStyle w:val="BodyCopy"/>
        <w:ind w:left="720"/>
      </w:pPr>
    </w:p>
    <w:p w14:paraId="437D9045" w14:textId="5A8B60EB" w:rsidR="000E2E7F" w:rsidRDefault="00D402A5" w:rsidP="000E2E7F">
      <w:pPr>
        <w:pStyle w:val="BodyCopy"/>
      </w:pPr>
      <w:r>
        <w:t xml:space="preserve">Note: </w:t>
      </w:r>
      <w:r w:rsidR="008434E2">
        <w:t xml:space="preserve">Considerations </w:t>
      </w:r>
      <w:r w:rsidR="00F55A86">
        <w:t>for</w:t>
      </w:r>
      <w:r w:rsidR="000E2E7F">
        <w:t xml:space="preserve"> organization</w:t>
      </w:r>
      <w:r w:rsidR="00F55A86">
        <w:t xml:space="preserve">s that </w:t>
      </w:r>
      <w:r w:rsidR="000A18D4">
        <w:t xml:space="preserve">won’t be able to use the </w:t>
      </w:r>
      <w:r w:rsidR="000E2E7F">
        <w:t xml:space="preserve">service </w:t>
      </w:r>
      <w:r w:rsidR="008434E2">
        <w:t>account:</w:t>
      </w:r>
    </w:p>
    <w:p w14:paraId="12616C41" w14:textId="4EA0C070" w:rsidR="008434E2" w:rsidRDefault="008434E2" w:rsidP="008434E2">
      <w:pPr>
        <w:pStyle w:val="BodyCopy"/>
        <w:numPr>
          <w:ilvl w:val="0"/>
          <w:numId w:val="33"/>
        </w:numPr>
      </w:pPr>
      <w:r>
        <w:t xml:space="preserve">Make sure the person or groups that are setting up the solution have proper licenses. </w:t>
      </w:r>
    </w:p>
    <w:p w14:paraId="178CF570" w14:textId="605EEF43" w:rsidR="00823D20" w:rsidRDefault="00823D20" w:rsidP="008434E2">
      <w:pPr>
        <w:pStyle w:val="BodyCopy"/>
        <w:numPr>
          <w:ilvl w:val="0"/>
          <w:numId w:val="33"/>
        </w:numPr>
      </w:pPr>
      <w:r>
        <w:t xml:space="preserve">The Power Platform </w:t>
      </w:r>
      <w:r w:rsidR="00876FC1">
        <w:t>environment</w:t>
      </w:r>
      <w:r>
        <w:t xml:space="preserve"> will be owned by the users who creates it</w:t>
      </w:r>
      <w:r w:rsidR="00876FC1">
        <w:t xml:space="preserve"> (system admin role)</w:t>
      </w:r>
    </w:p>
    <w:p w14:paraId="04C25F67" w14:textId="1302FF96" w:rsidR="008434E2" w:rsidRDefault="00823D20" w:rsidP="008434E2">
      <w:pPr>
        <w:pStyle w:val="BodyCopy"/>
        <w:numPr>
          <w:ilvl w:val="0"/>
          <w:numId w:val="33"/>
        </w:numPr>
      </w:pPr>
      <w:r>
        <w:t xml:space="preserve">The Apps and Flows will be owned by the user </w:t>
      </w:r>
      <w:r w:rsidR="00024698">
        <w:t>who</w:t>
      </w:r>
      <w:r w:rsidR="004D11E6">
        <w:t xml:space="preserve"> will upload the solution. </w:t>
      </w:r>
      <w:r w:rsidR="00364229">
        <w:t>I</w:t>
      </w:r>
      <w:r w:rsidR="004D11E6">
        <w:t xml:space="preserve">f the person AAD account become </w:t>
      </w:r>
      <w:r w:rsidR="00024698">
        <w:t>disabled</w:t>
      </w:r>
      <w:r w:rsidR="00364229">
        <w:t>/blocked</w:t>
      </w:r>
      <w:r w:rsidR="00024698">
        <w:t xml:space="preserve"> or license removed, it will affect all the applications. </w:t>
      </w:r>
    </w:p>
    <w:p w14:paraId="147B2950" w14:textId="51130420" w:rsidR="00364229" w:rsidRDefault="00364229" w:rsidP="008434E2">
      <w:pPr>
        <w:pStyle w:val="BodyCopy"/>
        <w:numPr>
          <w:ilvl w:val="0"/>
          <w:numId w:val="33"/>
        </w:numPr>
      </w:pPr>
      <w:r>
        <w:t>Power Automate flows are using owner</w:t>
      </w:r>
      <w:r w:rsidR="00034968">
        <w:t xml:space="preserve"> email address </w:t>
      </w:r>
      <w:r w:rsidR="001E06D7">
        <w:t xml:space="preserve">to send </w:t>
      </w:r>
      <w:r w:rsidR="000429D3">
        <w:t xml:space="preserve">email </w:t>
      </w:r>
      <w:r w:rsidR="001E06D7">
        <w:t xml:space="preserve">communication to </w:t>
      </w:r>
      <w:r w:rsidR="000429D3">
        <w:t>employees.</w:t>
      </w:r>
    </w:p>
    <w:p w14:paraId="24657A7D" w14:textId="77777777" w:rsidR="00AD0DD0" w:rsidRDefault="00AD0DD0" w:rsidP="00AD0DD0">
      <w:pPr>
        <w:pStyle w:val="BodyCopy"/>
        <w:ind w:left="720"/>
      </w:pPr>
    </w:p>
    <w:p w14:paraId="2B88D0CC" w14:textId="3B2E6F71" w:rsidR="00760DE7" w:rsidRDefault="00B75469">
      <w:pPr>
        <w:pStyle w:val="Heading2"/>
      </w:pPr>
      <w:bookmarkStart w:id="51" w:name="_Toc80893348"/>
      <w:r>
        <w:t xml:space="preserve">Solution </w:t>
      </w:r>
      <w:r w:rsidR="00760DE7">
        <w:t>Deployment Permission Requirement</w:t>
      </w:r>
      <w:bookmarkEnd w:id="51"/>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2"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2" w:name="_Toc80893349"/>
      <w:bookmarkEnd w:id="24"/>
      <w:bookmarkEnd w:id="25"/>
      <w:r>
        <w:lastRenderedPageBreak/>
        <w:t>Deployment Steps</w:t>
      </w:r>
      <w:bookmarkEnd w:id="52"/>
    </w:p>
    <w:p w14:paraId="7FA67007" w14:textId="79873669" w:rsidR="002C3ABF" w:rsidRDefault="005B531E">
      <w:pPr>
        <w:pStyle w:val="Heading2"/>
      </w:pPr>
      <w:bookmarkStart w:id="53" w:name="_Toc80893350"/>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3"/>
    </w:p>
    <w:p w14:paraId="3F32F219" w14:textId="00BA6C37"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proofErr w:type="spellStart"/>
      <w:r>
        <w:t>RSC_Dev</w:t>
      </w:r>
      <w:proofErr w:type="spellEnd"/>
      <w:r>
        <w:t xml:space="preserve"> Environment Group</w:t>
      </w:r>
    </w:p>
    <w:p w14:paraId="4F0A129F" w14:textId="0D3BAA3F" w:rsidR="00497FE3" w:rsidRDefault="00497FE3" w:rsidP="004A1653">
      <w:pPr>
        <w:pStyle w:val="BodyCopy"/>
        <w:numPr>
          <w:ilvl w:val="0"/>
          <w:numId w:val="16"/>
        </w:numPr>
      </w:pPr>
      <w:proofErr w:type="spellStart"/>
      <w:r>
        <w:t>RSC_Dev</w:t>
      </w:r>
      <w:proofErr w:type="spellEnd"/>
      <w:r>
        <w:t xml:space="preserve"> Employee</w:t>
      </w:r>
    </w:p>
    <w:p w14:paraId="7FE9E5B3" w14:textId="7A28495D" w:rsidR="006B4D74" w:rsidRPr="006B4D74" w:rsidRDefault="00497FE3" w:rsidP="004A1653">
      <w:pPr>
        <w:pStyle w:val="BodyCopy"/>
        <w:numPr>
          <w:ilvl w:val="0"/>
          <w:numId w:val="16"/>
        </w:numPr>
      </w:pPr>
      <w:proofErr w:type="spellStart"/>
      <w:r>
        <w:t>RSC_Dev</w:t>
      </w:r>
      <w:proofErr w:type="spellEnd"/>
      <w:r>
        <w:t xml:space="preserve"> HSO</w:t>
      </w:r>
    </w:p>
    <w:p w14:paraId="256F99B7" w14:textId="548033EB" w:rsidR="009C7FFD" w:rsidRDefault="00357BB8" w:rsidP="004A1653">
      <w:pPr>
        <w:pStyle w:val="BodyCopy"/>
        <w:numPr>
          <w:ilvl w:val="0"/>
          <w:numId w:val="16"/>
        </w:numPr>
      </w:pPr>
      <w:proofErr w:type="spellStart"/>
      <w:r>
        <w:t>RSC_Dev</w:t>
      </w:r>
      <w:proofErr w:type="spellEnd"/>
      <w:r>
        <w:t xml:space="preserve"> </w:t>
      </w:r>
      <w:proofErr w:type="spellStart"/>
      <w:r>
        <w:t>FacilityMgrs</w:t>
      </w:r>
      <w:proofErr w:type="spellEnd"/>
    </w:p>
    <w:p w14:paraId="574CBFA6" w14:textId="647EA590" w:rsidR="000933FD" w:rsidRDefault="000933FD" w:rsidP="000933FD">
      <w:pPr>
        <w:pStyle w:val="BodyCopy"/>
      </w:pPr>
      <w:r>
        <w:t xml:space="preserve">Note: </w:t>
      </w:r>
      <w:r w:rsidR="008100AE">
        <w:t>A</w:t>
      </w:r>
      <w:r>
        <w:t xml:space="preserve">bove naming </w:t>
      </w:r>
      <w:r w:rsidR="0041466C">
        <w:t xml:space="preserve">and (and all the naming across this documents) </w:t>
      </w:r>
      <w:r>
        <w:t xml:space="preserve">is just an example. You can name the AAD groups as </w:t>
      </w:r>
      <w:r w:rsidR="004B06A0">
        <w:t>needed based on your organization naming standards.</w:t>
      </w:r>
    </w:p>
    <w:p w14:paraId="3CE40110" w14:textId="35D32B4A" w:rsidR="00A60F6F" w:rsidRPr="00B50C47" w:rsidRDefault="00A60F6F" w:rsidP="00A60F6F">
      <w:pPr>
        <w:pStyle w:val="BodyCopy"/>
      </w:pPr>
      <w:r>
        <w:t>Follow below steps:</w:t>
      </w:r>
    </w:p>
    <w:p w14:paraId="266C1EB1" w14:textId="437592E3" w:rsidR="002C3ABF" w:rsidRDefault="00B4574C" w:rsidP="004A1653">
      <w:pPr>
        <w:pStyle w:val="BodyCopy"/>
        <w:numPr>
          <w:ilvl w:val="0"/>
          <w:numId w:val="15"/>
        </w:numPr>
      </w:pPr>
      <w:r>
        <w:t xml:space="preserve">Browse </w:t>
      </w:r>
      <w:r w:rsidR="00755941">
        <w:t xml:space="preserve">to </w:t>
      </w:r>
      <w:hyperlink r:id="rId33">
        <w:r w:rsidR="00755941"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rsidR="00755941">
        <w:t xml:space="preserve">and search for </w:t>
      </w:r>
      <w:r w:rsidR="00755941" w:rsidRPr="00B4574C">
        <w:rPr>
          <w:b/>
          <w:bCs/>
        </w:rPr>
        <w:t>Azure Active Directory</w:t>
      </w:r>
      <w:r w:rsidR="00755941">
        <w:t xml:space="preserve"> from the top search menu</w:t>
      </w:r>
      <w:r w:rsidR="00765207">
        <w:t xml:space="preserve"> and open</w:t>
      </w:r>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
                    <a:stretch>
                      <a:fillRect/>
                    </a:stretch>
                  </pic:blipFill>
                  <pic:spPr>
                    <a:xfrm>
                      <a:off x="0" y="0"/>
                      <a:ext cx="4783783" cy="3500542"/>
                    </a:xfrm>
                    <a:prstGeom prst="rect">
                      <a:avLst/>
                    </a:prstGeom>
                    <a:ln>
                      <a:solidFill>
                        <a:schemeClr val="accent1"/>
                      </a:solidFill>
                    </a:ln>
                  </pic:spPr>
                </pic:pic>
              </a:graphicData>
            </a:graphic>
          </wp:inline>
        </w:drawing>
      </w:r>
    </w:p>
    <w:p w14:paraId="2CF9F4E2" w14:textId="19759550" w:rsidR="00755941" w:rsidRDefault="00765207" w:rsidP="004A1653">
      <w:pPr>
        <w:pStyle w:val="BodyCopy"/>
        <w:numPr>
          <w:ilvl w:val="0"/>
          <w:numId w:val="15"/>
        </w:numPr>
      </w:pPr>
      <w:r>
        <w:t xml:space="preserve">On the </w:t>
      </w:r>
      <w:r w:rsidRPr="00B4574C">
        <w:rPr>
          <w:b/>
          <w:bCs/>
        </w:rPr>
        <w:t>A</w:t>
      </w:r>
      <w:r w:rsidR="00B4574C" w:rsidRPr="00B4574C">
        <w:rPr>
          <w:b/>
          <w:bCs/>
        </w:rPr>
        <w:t>zure Active Directory</w:t>
      </w:r>
      <w:r w:rsidR="00B4574C" w:rsidRPr="00B4574C">
        <w:t xml:space="preserve"> </w:t>
      </w:r>
      <w:r w:rsidR="00B4574C">
        <w:rPr>
          <w:b/>
          <w:bCs/>
        </w:rPr>
        <w:t xml:space="preserve">| Overview </w:t>
      </w:r>
      <w:r w:rsidR="00B4574C" w:rsidRPr="00B4574C">
        <w:t>page</w:t>
      </w:r>
      <w:r w:rsidR="00116511">
        <w:t>,</w:t>
      </w:r>
      <w:r w:rsidR="00B4574C">
        <w:t xml:space="preserve"> use the navigation to select </w:t>
      </w:r>
      <w:r w:rsidR="00116511" w:rsidRPr="00B4574C">
        <w:rPr>
          <w:b/>
          <w:bCs/>
        </w:rPr>
        <w:t>Groups</w:t>
      </w:r>
      <w:r w:rsidR="00B50C47">
        <w:t>.</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0684F56D" w:rsidR="00116511" w:rsidRDefault="00B4574C" w:rsidP="004A1653">
      <w:pPr>
        <w:pStyle w:val="BodyCopy"/>
        <w:numPr>
          <w:ilvl w:val="0"/>
          <w:numId w:val="15"/>
        </w:numPr>
      </w:pPr>
      <w:r>
        <w:t xml:space="preserve">From the toolbar, select </w:t>
      </w:r>
      <w:proofErr w:type="gramStart"/>
      <w:r w:rsidRPr="00B4574C">
        <w:rPr>
          <w:b/>
          <w:bCs/>
        </w:rPr>
        <w:t>N</w:t>
      </w:r>
      <w:r w:rsidR="004F76D4" w:rsidRPr="00B4574C">
        <w:rPr>
          <w:b/>
          <w:bCs/>
        </w:rPr>
        <w:t>ew</w:t>
      </w:r>
      <w:proofErr w:type="gramEnd"/>
      <w:r w:rsidR="004F76D4" w:rsidRPr="00B4574C">
        <w:rPr>
          <w:b/>
          <w:bCs/>
        </w:rPr>
        <w:t xml:space="preserve"> group</w:t>
      </w:r>
      <w:r w:rsidRPr="00B4574C">
        <w:t>.</w:t>
      </w:r>
      <w:r>
        <w:t xml:space="preserve"> Make sure to set the </w:t>
      </w:r>
      <w:r>
        <w:rPr>
          <w:b/>
          <w:bCs/>
        </w:rPr>
        <w:t xml:space="preserve">Group type </w:t>
      </w:r>
      <w:r>
        <w:t xml:space="preserve">to </w:t>
      </w:r>
      <w:r>
        <w:rPr>
          <w:b/>
          <w:bCs/>
        </w:rPr>
        <w:t>Security</w:t>
      </w:r>
      <w:r w:rsidR="00C11DF5">
        <w:t xml:space="preserve">, </w:t>
      </w:r>
      <w:r>
        <w:t xml:space="preserve">specify the </w:t>
      </w:r>
      <w:r>
        <w:rPr>
          <w:b/>
          <w:bCs/>
        </w:rPr>
        <w:t xml:space="preserve">Group </w:t>
      </w:r>
      <w:proofErr w:type="gramStart"/>
      <w:r>
        <w:rPr>
          <w:b/>
          <w:bCs/>
        </w:rPr>
        <w:t xml:space="preserve">name </w:t>
      </w:r>
      <w:r>
        <w:t xml:space="preserve"> as</w:t>
      </w:r>
      <w:proofErr w:type="gramEnd"/>
      <w:r>
        <w:t xml:space="preserve"> </w:t>
      </w:r>
      <w:proofErr w:type="spellStart"/>
      <w:r>
        <w:rPr>
          <w:b/>
          <w:bCs/>
        </w:rPr>
        <w:t>RSC_Dev</w:t>
      </w:r>
      <w:proofErr w:type="spellEnd"/>
      <w:r>
        <w:rPr>
          <w:b/>
          <w:bCs/>
        </w:rPr>
        <w:t xml:space="preserve"> Environment Group</w:t>
      </w:r>
      <w:r>
        <w:t xml:space="preserve">; assign </w:t>
      </w:r>
      <w:r w:rsidRPr="00B4574C">
        <w:rPr>
          <w:b/>
          <w:bCs/>
        </w:rPr>
        <w:t>O</w:t>
      </w:r>
      <w:r w:rsidR="00C11DF5" w:rsidRPr="00B4574C">
        <w:rPr>
          <w:b/>
          <w:bCs/>
        </w:rPr>
        <w:t>wner</w:t>
      </w:r>
      <w:r w:rsidRPr="00B4574C">
        <w:rPr>
          <w:b/>
          <w:bCs/>
        </w:rPr>
        <w:t>s</w:t>
      </w:r>
      <w:r w:rsidR="00C11DF5">
        <w:t xml:space="preserve"> and </w:t>
      </w:r>
      <w:r w:rsidRPr="00B4574C">
        <w:rPr>
          <w:b/>
          <w:bCs/>
        </w:rPr>
        <w:t>M</w:t>
      </w:r>
      <w:r w:rsidR="00C11DF5" w:rsidRPr="00B4574C">
        <w:rPr>
          <w:b/>
          <w:bCs/>
        </w:rPr>
        <w:t>ember</w:t>
      </w:r>
      <w:r w:rsidRPr="00B4574C">
        <w:rPr>
          <w:b/>
          <w:bCs/>
        </w:rPr>
        <w:t>s</w:t>
      </w:r>
      <w:r w:rsidR="00C11DF5">
        <w:t xml:space="preserve"> as needed</w:t>
      </w:r>
      <w:r w:rsidR="008C1719">
        <w:t xml:space="preserve">, followed by </w:t>
      </w:r>
      <w:r w:rsidR="008C1719">
        <w:rPr>
          <w:b/>
          <w:bCs/>
        </w:rPr>
        <w:t>Create</w:t>
      </w:r>
      <w:r w:rsidR="008C1719">
        <w:t>.</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3534BC34" w:rsidR="00B51FBB" w:rsidRDefault="00325FFE" w:rsidP="004A1653">
      <w:pPr>
        <w:pStyle w:val="BodyCopy"/>
        <w:numPr>
          <w:ilvl w:val="0"/>
          <w:numId w:val="15"/>
        </w:numPr>
      </w:pPr>
      <w:r>
        <w:t xml:space="preserve">Power </w:t>
      </w:r>
      <w:r w:rsidR="008C1719">
        <w:t>A</w:t>
      </w:r>
      <w:r>
        <w:t xml:space="preserve">pps per user </w:t>
      </w:r>
      <w:r w:rsidR="020E2421">
        <w:t>license</w:t>
      </w:r>
      <w:r>
        <w:t xml:space="preserve"> can be assigned to the AAD group </w:t>
      </w:r>
      <w:r w:rsidR="00B32B68">
        <w:t>(per</w:t>
      </w:r>
      <w:r w:rsidR="008C1719">
        <w:t>-</w:t>
      </w:r>
      <w:r w:rsidR="00B32B68">
        <w:t>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rsidRPr="008C1719">
        <w:rPr>
          <w:b/>
          <w:bCs/>
        </w:rPr>
        <w:t xml:space="preserve">Note: </w:t>
      </w:r>
      <w:r>
        <w:t xml:space="preserve">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rsidRPr="008C1719">
        <w:rPr>
          <w:b/>
          <w:bCs/>
        </w:rPr>
        <w:lastRenderedPageBreak/>
        <w:t xml:space="preserve">Note: </w:t>
      </w:r>
      <w:r>
        <w:t xml:space="preserve">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2A5DFE2D" w14:textId="69A662D0" w:rsidR="007256C8" w:rsidRDefault="007256C8" w:rsidP="00845EA8">
      <w:pPr>
        <w:pStyle w:val="BodyCopy"/>
      </w:pPr>
      <w:r w:rsidRPr="008C1719">
        <w:rPr>
          <w:b/>
          <w:bCs/>
        </w:rPr>
        <w:t xml:space="preserve">Note: </w:t>
      </w:r>
      <w:r>
        <w:t xml:space="preserve">if you are using the Power Apps per app plan, the assignment of licenses (aka app passes) </w:t>
      </w:r>
      <w:proofErr w:type="gramStart"/>
      <w:r>
        <w:t>are</w:t>
      </w:r>
      <w:proofErr w:type="gramEnd"/>
      <w:r>
        <w:t xml:space="preserve"> done on the Power Platform environment</w:t>
      </w:r>
      <w:r w:rsidR="00DE26D0">
        <w:t xml:space="preserve"> and licenses are consuming upon </w:t>
      </w:r>
      <w:r w:rsidR="00AE5FD3">
        <w:t>sharing</w:t>
      </w:r>
      <w:r w:rsidR="00DE26D0">
        <w:t xml:space="preserve"> the apps with the AAD group (of use)</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4" w:name="_Toc80893351"/>
      <w:r>
        <w:t xml:space="preserve">2. </w:t>
      </w:r>
      <w:r w:rsidR="457A7808">
        <w:t>The</w:t>
      </w:r>
      <w:r>
        <w:t xml:space="preserve"> </w:t>
      </w:r>
      <w:r w:rsidR="00CF3E60">
        <w:t xml:space="preserve">Power Platform </w:t>
      </w:r>
      <w:r w:rsidR="00DC4D41">
        <w:t xml:space="preserve">Environment </w:t>
      </w:r>
      <w:r w:rsidR="00944E60">
        <w:t>S</w:t>
      </w:r>
      <w:r w:rsidR="00DC4D41">
        <w:t>etup</w:t>
      </w:r>
      <w:bookmarkEnd w:id="54"/>
    </w:p>
    <w:p w14:paraId="5636A679" w14:textId="5DCF9F8F" w:rsidR="00DC4D41" w:rsidRDefault="00DC4D41" w:rsidP="009A468A">
      <w:r>
        <w:t xml:space="preserve">Create 3 Power Platform environments (or more depending on your organization policies) </w:t>
      </w:r>
      <w:r w:rsidR="00F80C0F">
        <w:t>-</w:t>
      </w:r>
      <w:r>
        <w:t xml:space="preserve"> </w:t>
      </w:r>
      <w:r w:rsidRPr="008C1719">
        <w:rPr>
          <w:b/>
          <w:bCs/>
        </w:rPr>
        <w:t>Development</w:t>
      </w:r>
      <w:r>
        <w:t xml:space="preserve">, </w:t>
      </w:r>
      <w:r w:rsidRPr="008C1719">
        <w:rPr>
          <w:b/>
          <w:bCs/>
        </w:rPr>
        <w:t>Testing</w:t>
      </w:r>
      <w:r>
        <w:t xml:space="preserve"> and </w:t>
      </w:r>
      <w:r w:rsidRPr="008C1719">
        <w:rPr>
          <w:b/>
          <w:bCs/>
        </w:rPr>
        <w:t>Production</w:t>
      </w:r>
      <w:r>
        <w:t xml:space="preserve">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8">
        <w:proofErr w:type="gramStart"/>
        <w:r w:rsidRPr="3E94CF83">
          <w:rPr>
            <w:rStyle w:val="Hyperlink"/>
          </w:rPr>
          <w:t>Environments</w:t>
        </w:r>
        <w:proofErr w:type="gramEnd"/>
        <w:r w:rsidRPr="3E94CF83">
          <w:rPr>
            <w:rStyle w:val="Hyperlink"/>
          </w:rPr>
          <w:t xml:space="preserve"> overview - Power Platform | Microsoft Docs</w:t>
        </w:r>
      </w:hyperlink>
    </w:p>
    <w:p w14:paraId="39011937" w14:textId="0713AF76" w:rsidR="00F434C7" w:rsidRPr="006B2ECC" w:rsidRDefault="008C1719" w:rsidP="004A1653">
      <w:pPr>
        <w:pStyle w:val="ListParagraph"/>
        <w:numPr>
          <w:ilvl w:val="0"/>
          <w:numId w:val="14"/>
        </w:numPr>
        <w:rPr>
          <w:rFonts w:asciiTheme="minorHAnsi" w:hAnsiTheme="minorHAnsi"/>
          <w:sz w:val="20"/>
          <w:szCs w:val="20"/>
        </w:rPr>
      </w:pPr>
      <w:bookmarkStart w:id="55" w:name="_Toc65654156"/>
      <w:bookmarkStart w:id="56" w:name="_Toc63366879"/>
      <w:r>
        <w:rPr>
          <w:rFonts w:asciiTheme="minorHAnsi" w:hAnsiTheme="minorHAnsi"/>
          <w:sz w:val="20"/>
          <w:szCs w:val="20"/>
        </w:rPr>
        <w:t xml:space="preserve">Browse to </w:t>
      </w:r>
      <w:hyperlink r:id="rId39">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3EA2E249" w:rsidR="008369A2" w:rsidRPr="006B2ECC"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From the </w:t>
      </w:r>
      <w:r>
        <w:rPr>
          <w:rFonts w:asciiTheme="minorHAnsi" w:hAnsiTheme="minorHAnsi"/>
          <w:b/>
          <w:bCs/>
          <w:sz w:val="20"/>
          <w:szCs w:val="22"/>
        </w:rPr>
        <w:t xml:space="preserve">Power Platform admin </w:t>
      </w:r>
      <w:proofErr w:type="spellStart"/>
      <w:r w:rsidRPr="008C1719">
        <w:rPr>
          <w:rFonts w:asciiTheme="minorHAnsi" w:hAnsiTheme="minorHAnsi"/>
          <w:b/>
          <w:bCs/>
          <w:sz w:val="20"/>
          <w:szCs w:val="22"/>
        </w:rPr>
        <w:t>center</w:t>
      </w:r>
      <w:proofErr w:type="spellEnd"/>
      <w:r w:rsidRPr="008C1719">
        <w:rPr>
          <w:rFonts w:asciiTheme="minorHAnsi" w:hAnsiTheme="minorHAnsi"/>
          <w:sz w:val="20"/>
          <w:szCs w:val="22"/>
        </w:rPr>
        <w:t xml:space="preserve">, </w:t>
      </w:r>
      <w:r>
        <w:rPr>
          <w:rFonts w:asciiTheme="minorHAnsi" w:hAnsiTheme="minorHAnsi"/>
          <w:sz w:val="20"/>
          <w:szCs w:val="22"/>
        </w:rPr>
        <w:t xml:space="preserve">select </w:t>
      </w:r>
      <w:r w:rsidR="00716D34" w:rsidRPr="008C1719">
        <w:rPr>
          <w:rFonts w:asciiTheme="minorHAnsi" w:hAnsiTheme="minorHAnsi"/>
          <w:b/>
          <w:bCs/>
          <w:sz w:val="20"/>
          <w:szCs w:val="22"/>
        </w:rPr>
        <w:t>Resources</w:t>
      </w:r>
      <w:r w:rsidR="00716D34" w:rsidRPr="006B2ECC">
        <w:rPr>
          <w:rFonts w:asciiTheme="minorHAnsi" w:hAnsiTheme="minorHAnsi"/>
          <w:sz w:val="20"/>
          <w:szCs w:val="22"/>
        </w:rPr>
        <w:t>&gt;</w:t>
      </w:r>
      <w:r w:rsidR="0006548C" w:rsidRPr="008C1719">
        <w:rPr>
          <w:rFonts w:asciiTheme="minorHAnsi" w:hAnsiTheme="minorHAnsi"/>
          <w:b/>
          <w:bCs/>
          <w:sz w:val="20"/>
          <w:szCs w:val="22"/>
        </w:rPr>
        <w:t>Capacity</w:t>
      </w:r>
      <w:r w:rsidR="0006548C" w:rsidRPr="006B2ECC">
        <w:rPr>
          <w:rFonts w:asciiTheme="minorHAnsi" w:hAnsiTheme="minorHAnsi"/>
          <w:sz w:val="20"/>
          <w:szCs w:val="22"/>
        </w:rPr>
        <w:t xml:space="preserve"> </w:t>
      </w:r>
      <w:r>
        <w:rPr>
          <w:rFonts w:asciiTheme="minorHAnsi" w:hAnsiTheme="minorHAnsi"/>
          <w:sz w:val="20"/>
          <w:szCs w:val="22"/>
        </w:rPr>
        <w:t xml:space="preserve">from the navigation </w:t>
      </w:r>
      <w:r w:rsidR="0006548C" w:rsidRPr="006B2ECC">
        <w:rPr>
          <w:rFonts w:asciiTheme="minorHAnsi" w:hAnsiTheme="minorHAnsi"/>
          <w:sz w:val="20"/>
          <w:szCs w:val="22"/>
        </w:rPr>
        <w:t>and</w:t>
      </w:r>
      <w:r w:rsidR="009D0F26" w:rsidRPr="006B2ECC">
        <w:rPr>
          <w:rFonts w:asciiTheme="minorHAnsi" w:hAnsiTheme="minorHAnsi"/>
          <w:sz w:val="20"/>
          <w:szCs w:val="22"/>
        </w:rPr>
        <w:t xml:space="preserve"> </w:t>
      </w:r>
      <w:r>
        <w:rPr>
          <w:rFonts w:asciiTheme="minorHAnsi" w:hAnsiTheme="minorHAnsi"/>
          <w:sz w:val="20"/>
          <w:szCs w:val="22"/>
        </w:rPr>
        <w:t xml:space="preserve">verify that </w:t>
      </w:r>
      <w:r w:rsidR="009D0F26" w:rsidRPr="006B2ECC">
        <w:rPr>
          <w:rFonts w:asciiTheme="minorHAnsi" w:hAnsiTheme="minorHAnsi"/>
          <w:sz w:val="20"/>
          <w:szCs w:val="22"/>
        </w:rPr>
        <w:t xml:space="preserve">you have enough </w:t>
      </w:r>
      <w:r w:rsidR="009D0F26" w:rsidRPr="008C1719">
        <w:rPr>
          <w:rFonts w:asciiTheme="minorHAnsi" w:hAnsiTheme="minorHAnsi"/>
          <w:b/>
          <w:bCs/>
          <w:sz w:val="20"/>
          <w:szCs w:val="22"/>
        </w:rPr>
        <w:t>Database</w:t>
      </w:r>
      <w:r w:rsidR="009D0F26" w:rsidRPr="006B2ECC">
        <w:rPr>
          <w:rFonts w:asciiTheme="minorHAnsi" w:hAnsiTheme="minorHAnsi"/>
          <w:sz w:val="20"/>
          <w:szCs w:val="22"/>
        </w:rPr>
        <w:t xml:space="preserve"> capacity </w:t>
      </w:r>
      <w:r>
        <w:rPr>
          <w:rFonts w:asciiTheme="minorHAnsi" w:hAnsiTheme="minorHAnsi"/>
          <w:sz w:val="20"/>
          <w:szCs w:val="22"/>
        </w:rPr>
        <w:t xml:space="preserve">under the </w:t>
      </w:r>
      <w:r>
        <w:rPr>
          <w:rFonts w:asciiTheme="minorHAnsi" w:hAnsiTheme="minorHAnsi"/>
          <w:b/>
          <w:bCs/>
          <w:sz w:val="20"/>
          <w:szCs w:val="22"/>
        </w:rPr>
        <w:t xml:space="preserve">Storage capacity usage </w:t>
      </w:r>
      <w:r>
        <w:rPr>
          <w:rFonts w:asciiTheme="minorHAnsi" w:hAnsiTheme="minorHAnsi"/>
          <w:sz w:val="20"/>
          <w:szCs w:val="22"/>
        </w:rPr>
        <w:t xml:space="preserve">section. You will need a </w:t>
      </w:r>
      <w:r w:rsidR="006B150E" w:rsidRPr="006B2ECC">
        <w:rPr>
          <w:rFonts w:asciiTheme="minorHAnsi" w:hAnsiTheme="minorHAnsi"/>
          <w:sz w:val="20"/>
          <w:szCs w:val="22"/>
        </w:rPr>
        <w:t>minimum 1GB per environment</w:t>
      </w:r>
      <w:r>
        <w:rPr>
          <w:rFonts w:asciiTheme="minorHAnsi" w:hAnsiTheme="minorHAnsi"/>
          <w:sz w:val="20"/>
          <w:szCs w:val="22"/>
        </w:rPr>
        <w: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0"/>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14590C33" w:rsidR="0006548C" w:rsidRPr="00206159"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From the navigation, select </w:t>
      </w:r>
      <w:r>
        <w:rPr>
          <w:rFonts w:asciiTheme="minorHAnsi" w:hAnsiTheme="minorHAnsi"/>
          <w:b/>
          <w:bCs/>
          <w:sz w:val="20"/>
          <w:szCs w:val="20"/>
        </w:rPr>
        <w:t>Environment</w:t>
      </w:r>
      <w:r w:rsidR="00277E53" w:rsidRPr="63E6CBB0">
        <w:rPr>
          <w:rFonts w:asciiTheme="minorHAnsi" w:hAnsiTheme="minorHAnsi"/>
          <w:sz w:val="20"/>
          <w:szCs w:val="20"/>
        </w:rPr>
        <w:t xml:space="preserve">, </w:t>
      </w:r>
      <w:r>
        <w:rPr>
          <w:rFonts w:asciiTheme="minorHAnsi" w:hAnsiTheme="minorHAnsi"/>
          <w:sz w:val="20"/>
          <w:szCs w:val="20"/>
        </w:rPr>
        <w:t xml:space="preserve">followed by </w:t>
      </w:r>
      <w:r>
        <w:rPr>
          <w:rFonts w:asciiTheme="minorHAnsi" w:hAnsiTheme="minorHAnsi"/>
          <w:b/>
          <w:bCs/>
          <w:sz w:val="20"/>
          <w:szCs w:val="20"/>
        </w:rPr>
        <w:t>New</w:t>
      </w:r>
      <w:r w:rsidR="3F38F05C" w:rsidRPr="63E6CBB0">
        <w:rPr>
          <w:rFonts w:asciiTheme="minorHAnsi" w:hAnsiTheme="minorHAnsi"/>
          <w:sz w:val="20"/>
          <w:szCs w:val="20"/>
        </w:rPr>
        <w:t>.</w:t>
      </w:r>
      <w:r w:rsidR="00626038"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lastRenderedPageBreak/>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1"/>
                    <a:stretch>
                      <a:fillRect/>
                    </a:stretch>
                  </pic:blipFill>
                  <pic:spPr>
                    <a:xfrm>
                      <a:off x="0" y="0"/>
                      <a:ext cx="5056889" cy="1664899"/>
                    </a:xfrm>
                    <a:prstGeom prst="rect">
                      <a:avLst/>
                    </a:prstGeom>
                    <a:ln>
                      <a:solidFill>
                        <a:schemeClr val="accent1"/>
                      </a:solidFill>
                    </a:ln>
                  </pic:spPr>
                </pic:pic>
              </a:graphicData>
            </a:graphic>
          </wp:inline>
        </w:drawing>
      </w:r>
    </w:p>
    <w:p w14:paraId="2A78C287" w14:textId="7DEA863C" w:rsidR="00E53C97"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In the </w:t>
      </w:r>
      <w:r>
        <w:rPr>
          <w:rFonts w:asciiTheme="minorHAnsi" w:hAnsiTheme="minorHAnsi"/>
          <w:b/>
          <w:bCs/>
          <w:sz w:val="20"/>
          <w:szCs w:val="20"/>
        </w:rPr>
        <w:t xml:space="preserve">New environment </w:t>
      </w:r>
      <w:r>
        <w:rPr>
          <w:rFonts w:asciiTheme="minorHAnsi" w:hAnsiTheme="minorHAnsi"/>
          <w:sz w:val="20"/>
          <w:szCs w:val="20"/>
        </w:rPr>
        <w:t>pane that will appear, provide the required information:</w:t>
      </w:r>
      <w:r w:rsidR="00206159" w:rsidRPr="3E94CF83">
        <w:rPr>
          <w:rFonts w:asciiTheme="minorHAnsi" w:hAnsiTheme="minorHAnsi"/>
          <w:sz w:val="20"/>
          <w:szCs w:val="20"/>
        </w:rPr>
        <w:t xml:space="preserve"> </w:t>
      </w:r>
    </w:p>
    <w:p w14:paraId="45916F35" w14:textId="201CE099" w:rsidR="00B55428" w:rsidRDefault="00813256"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Name:</w:t>
      </w:r>
      <w:r w:rsidR="00B55428">
        <w:rPr>
          <w:rFonts w:asciiTheme="minorHAnsi" w:hAnsiTheme="minorHAnsi"/>
          <w:sz w:val="20"/>
          <w:szCs w:val="22"/>
        </w:rPr>
        <w:t xml:space="preserve"> provide a name (use _dev/test/prod) to define environment type </w:t>
      </w:r>
      <w:r w:rsidR="008C1719">
        <w:rPr>
          <w:rFonts w:asciiTheme="minorHAnsi" w:hAnsiTheme="minorHAnsi"/>
          <w:sz w:val="20"/>
          <w:szCs w:val="22"/>
        </w:rPr>
        <w:t xml:space="preserve">e.g.: </w:t>
      </w:r>
      <w:proofErr w:type="spellStart"/>
      <w:r w:rsidR="00260DEA" w:rsidRPr="008C1719">
        <w:rPr>
          <w:rFonts w:asciiTheme="minorHAnsi" w:hAnsiTheme="minorHAnsi"/>
          <w:b/>
          <w:bCs/>
          <w:sz w:val="20"/>
          <w:szCs w:val="22"/>
        </w:rPr>
        <w:t>RapidScreening_Dev</w:t>
      </w:r>
      <w:proofErr w:type="spellEnd"/>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Type</w:t>
      </w:r>
      <w:r>
        <w:rPr>
          <w:rFonts w:asciiTheme="minorHAnsi" w:hAnsiTheme="minorHAnsi"/>
          <w:sz w:val="20"/>
          <w:szCs w:val="22"/>
        </w:rPr>
        <w:t xml:space="preserv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6DFD140D"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8C1719" w:rsidRPr="008C1719">
        <w:rPr>
          <w:rFonts w:asciiTheme="minorHAnsi" w:hAnsiTheme="minorHAnsi"/>
          <w:b/>
          <w:bCs/>
          <w:sz w:val="20"/>
          <w:szCs w:val="20"/>
        </w:rPr>
        <w:t>P</w:t>
      </w:r>
      <w:r w:rsidR="00260DEA" w:rsidRPr="008C1719">
        <w:rPr>
          <w:rFonts w:asciiTheme="minorHAnsi" w:hAnsiTheme="minorHAnsi"/>
          <w:b/>
          <w:bCs/>
          <w:sz w:val="20"/>
          <w:szCs w:val="20"/>
        </w:rPr>
        <w:t>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Region:</w:t>
      </w:r>
      <w:r w:rsidRPr="3E94CF83">
        <w:rPr>
          <w:rFonts w:asciiTheme="minorHAnsi" w:hAnsiTheme="minorHAnsi"/>
          <w:sz w:val="20"/>
          <w:szCs w:val="20"/>
        </w:rPr>
        <w:t xml:space="preserve">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w:t>
      </w:r>
      <w:r w:rsidRPr="008C1719">
        <w:rPr>
          <w:rFonts w:asciiTheme="minorHAnsi" w:hAnsiTheme="minorHAnsi"/>
          <w:b/>
          <w:bCs/>
          <w:sz w:val="20"/>
          <w:szCs w:val="20"/>
        </w:rPr>
        <w:t>Canad</w:t>
      </w:r>
      <w:r w:rsidR="00CA7A79" w:rsidRPr="008C1719">
        <w:rPr>
          <w:rFonts w:asciiTheme="minorHAnsi" w:hAnsiTheme="minorHAnsi"/>
          <w:b/>
          <w:bCs/>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Purpose:</w:t>
      </w:r>
      <w:r w:rsidRPr="3E94CF83">
        <w:rPr>
          <w:rFonts w:asciiTheme="minorHAnsi" w:hAnsiTheme="minorHAnsi"/>
          <w:sz w:val="20"/>
          <w:szCs w:val="20"/>
        </w:rPr>
        <w:t xml:space="preserv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42A543F6" w:rsidR="00181083" w:rsidRDefault="00181083"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Create a database for this environment:</w:t>
      </w:r>
      <w:r w:rsidRPr="63E6CBB0">
        <w:rPr>
          <w:rFonts w:asciiTheme="minorHAnsi" w:hAnsiTheme="minorHAnsi"/>
          <w:sz w:val="20"/>
          <w:szCs w:val="20"/>
        </w:rPr>
        <w:t xml:space="preserve"> </w:t>
      </w:r>
      <w:r w:rsidR="008C1719">
        <w:rPr>
          <w:rFonts w:asciiTheme="minorHAnsi" w:hAnsiTheme="minorHAnsi"/>
          <w:sz w:val="20"/>
          <w:szCs w:val="20"/>
        </w:rPr>
        <w:t xml:space="preserve">Select </w:t>
      </w:r>
      <w:r w:rsidRPr="008C1719">
        <w:rPr>
          <w:rFonts w:asciiTheme="minorHAnsi" w:hAnsiTheme="minorHAnsi"/>
          <w:b/>
          <w:bCs/>
          <w:sz w:val="20"/>
          <w:szCs w:val="20"/>
        </w:rPr>
        <w:t>Yes</w:t>
      </w:r>
      <w:r w:rsidR="60B05831" w:rsidRPr="63E6CBB0">
        <w:rPr>
          <w:rFonts w:asciiTheme="minorHAnsi" w:hAnsiTheme="minorHAnsi"/>
          <w:sz w:val="20"/>
          <w:szCs w:val="20"/>
        </w:rPr>
        <w:t>.</w:t>
      </w:r>
    </w:p>
    <w:p w14:paraId="713E01FB" w14:textId="410BB2FB" w:rsidR="00AC27D4" w:rsidRPr="00AC27D4" w:rsidRDefault="008C1719" w:rsidP="00AC27D4">
      <w:pPr>
        <w:ind w:left="720"/>
        <w:rPr>
          <w:rFonts w:asciiTheme="minorHAnsi" w:hAnsiTheme="minorHAnsi"/>
        </w:rPr>
      </w:pPr>
      <w:r>
        <w:rPr>
          <w:rFonts w:asciiTheme="minorHAnsi" w:hAnsiTheme="minorHAnsi"/>
        </w:rPr>
        <w:t>Select</w:t>
      </w:r>
      <w:r w:rsidR="2814ECB7" w:rsidRPr="3E94CF83">
        <w:rPr>
          <w:rFonts w:asciiTheme="minorHAnsi" w:hAnsiTheme="minorHAnsi"/>
        </w:rPr>
        <w:t xml:space="preserve"> </w:t>
      </w:r>
      <w:r w:rsidRPr="008C1719">
        <w:rPr>
          <w:rFonts w:asciiTheme="minorHAnsi" w:hAnsiTheme="minorHAnsi"/>
          <w:b/>
          <w:bCs/>
        </w:rPr>
        <w:t>Next</w:t>
      </w:r>
      <w:r w:rsidR="00AC27D4" w:rsidRPr="3E94CF83">
        <w:rPr>
          <w:rFonts w:asciiTheme="minorHAnsi" w:hAnsiTheme="minorHAnsi"/>
        </w:rPr>
        <w: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6A9032FE" w:rsidR="00813256"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On the next screen, p</w:t>
      </w:r>
      <w:r w:rsidR="004443E3">
        <w:rPr>
          <w:rFonts w:asciiTheme="minorHAnsi" w:hAnsiTheme="minorHAnsi"/>
          <w:sz w:val="20"/>
          <w:szCs w:val="22"/>
        </w:rPr>
        <w:t xml:space="preserve">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Language:</w:t>
      </w:r>
      <w:r w:rsidR="00573A5B">
        <w:rPr>
          <w:rFonts w:asciiTheme="minorHAnsi" w:hAnsiTheme="minorHAnsi"/>
          <w:sz w:val="20"/>
          <w:szCs w:val="22"/>
        </w:rPr>
        <w:t xml:space="preserve"> </w:t>
      </w:r>
      <w:r w:rsidR="00573A5B" w:rsidRPr="008C1719">
        <w:rPr>
          <w:rFonts w:asciiTheme="minorHAnsi" w:hAnsiTheme="minorHAnsi"/>
          <w:b/>
          <w:bCs/>
          <w:sz w:val="20"/>
          <w:szCs w:val="22"/>
        </w:rPr>
        <w:t>English</w:t>
      </w:r>
      <w:r w:rsidR="00573A5B">
        <w:rPr>
          <w:rFonts w:asciiTheme="minorHAnsi" w:hAnsiTheme="minorHAnsi"/>
          <w:sz w:val="20"/>
          <w:szCs w:val="22"/>
        </w:rPr>
        <w:t xml:space="preserve"> </w:t>
      </w:r>
    </w:p>
    <w:p w14:paraId="219A9FFD" w14:textId="247ACCDB" w:rsidR="00573A5B" w:rsidRDefault="00573A5B"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lastRenderedPageBreak/>
        <w:t>URL:</w:t>
      </w:r>
      <w:r>
        <w:rPr>
          <w:rFonts w:asciiTheme="minorHAnsi" w:hAnsiTheme="minorHAnsi"/>
          <w:sz w:val="20"/>
          <w:szCs w:val="22"/>
        </w:rPr>
        <w:t xml:space="preserve">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w:t>
      </w:r>
      <w:r w:rsidR="008C1719">
        <w:rPr>
          <w:rFonts w:asciiTheme="minorHAnsi" w:hAnsiTheme="minorHAnsi"/>
          <w:sz w:val="20"/>
          <w:szCs w:val="22"/>
        </w:rPr>
        <w:t xml:space="preserve"> the</w:t>
      </w:r>
      <w:r>
        <w:rPr>
          <w:rFonts w:asciiTheme="minorHAnsi" w:hAnsiTheme="minorHAnsi"/>
          <w:sz w:val="20"/>
          <w:szCs w:val="22"/>
        </w:rPr>
        <w:t xml:space="preserve"> </w:t>
      </w:r>
      <w:r w:rsidRPr="008C1719">
        <w:rPr>
          <w:rFonts w:asciiTheme="minorHAnsi" w:hAnsiTheme="minorHAnsi"/>
          <w:b/>
          <w:bCs/>
          <w:sz w:val="20"/>
          <w:szCs w:val="22"/>
        </w:rPr>
        <w:t>dev</w:t>
      </w:r>
      <w:r>
        <w:rPr>
          <w:rFonts w:asciiTheme="minorHAnsi" w:hAnsiTheme="minorHAnsi"/>
          <w:sz w:val="20"/>
          <w:szCs w:val="22"/>
        </w:rPr>
        <w:t>,</w:t>
      </w:r>
      <w:r w:rsidR="008C1719">
        <w:rPr>
          <w:rFonts w:asciiTheme="minorHAnsi" w:hAnsiTheme="minorHAnsi"/>
          <w:sz w:val="20"/>
          <w:szCs w:val="22"/>
        </w:rPr>
        <w:t xml:space="preserve"> </w:t>
      </w:r>
      <w:proofErr w:type="gramStart"/>
      <w:r w:rsidRPr="008C1719">
        <w:rPr>
          <w:rFonts w:asciiTheme="minorHAnsi" w:hAnsiTheme="minorHAnsi"/>
          <w:b/>
          <w:bCs/>
          <w:sz w:val="20"/>
          <w:szCs w:val="22"/>
        </w:rPr>
        <w:t>test</w:t>
      </w:r>
      <w:proofErr w:type="gramEnd"/>
      <w:r>
        <w:rPr>
          <w:rFonts w:asciiTheme="minorHAnsi" w:hAnsiTheme="minorHAnsi"/>
          <w:sz w:val="20"/>
          <w:szCs w:val="22"/>
        </w:rPr>
        <w:t xml:space="preserve"> or </w:t>
      </w:r>
      <w:r w:rsidRPr="008C1719">
        <w:rPr>
          <w:rFonts w:asciiTheme="minorHAnsi" w:hAnsiTheme="minorHAnsi"/>
          <w:b/>
          <w:bCs/>
          <w:sz w:val="20"/>
          <w:szCs w:val="22"/>
        </w:rPr>
        <w:t>prod</w:t>
      </w:r>
      <w:r w:rsidR="00AA5366">
        <w:rPr>
          <w:rFonts w:asciiTheme="minorHAnsi" w:hAnsiTheme="minorHAnsi"/>
          <w:sz w:val="20"/>
          <w:szCs w:val="22"/>
        </w:rPr>
        <w:t xml:space="preserve"> </w:t>
      </w:r>
      <w:r w:rsidR="008C1719">
        <w:rPr>
          <w:rFonts w:asciiTheme="minorHAnsi" w:hAnsiTheme="minorHAnsi"/>
          <w:sz w:val="20"/>
          <w:szCs w:val="22"/>
        </w:rPr>
        <w:t xml:space="preserve">nomenclature </w:t>
      </w:r>
      <w:r w:rsidR="00AA5366">
        <w:rPr>
          <w:rFonts w:asciiTheme="minorHAnsi" w:hAnsiTheme="minorHAnsi"/>
          <w:sz w:val="20"/>
          <w:szCs w:val="22"/>
        </w:rPr>
        <w:t>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proofErr w:type="spellStart"/>
      <w:r w:rsidR="00A42028" w:rsidRPr="008C1719">
        <w:rPr>
          <w:rFonts w:asciiTheme="minorHAnsi" w:hAnsiTheme="minorHAnsi"/>
          <w:b/>
          <w:bCs/>
          <w:sz w:val="20"/>
          <w:szCs w:val="22"/>
        </w:rPr>
        <w:t>Contoso_RSC_Dev</w:t>
      </w:r>
      <w:proofErr w:type="spellEnd"/>
    </w:p>
    <w:p w14:paraId="3382FCB8" w14:textId="4AC3A314" w:rsidR="00335215" w:rsidRDefault="00335215"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Currency:</w:t>
      </w:r>
      <w:r>
        <w:rPr>
          <w:rFonts w:asciiTheme="minorHAnsi" w:hAnsiTheme="minorHAnsi"/>
          <w:sz w:val="20"/>
          <w:szCs w:val="22"/>
        </w:rPr>
        <w:t xml:space="preserve"> </w:t>
      </w:r>
      <w:r w:rsidRPr="008C1719">
        <w:rPr>
          <w:rFonts w:asciiTheme="minorHAnsi" w:hAnsiTheme="minorHAnsi"/>
          <w:b/>
          <w:bCs/>
          <w:sz w:val="20"/>
          <w:szCs w:val="22"/>
        </w:rPr>
        <w:t>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Enable Dynamics 365 apps:</w:t>
      </w:r>
      <w:r>
        <w:rPr>
          <w:rFonts w:asciiTheme="minorHAnsi" w:hAnsiTheme="minorHAnsi"/>
          <w:sz w:val="20"/>
          <w:szCs w:val="22"/>
        </w:rPr>
        <w:t xml:space="preserve"> </w:t>
      </w:r>
      <w:r w:rsidRPr="008C1719">
        <w:rPr>
          <w:rFonts w:asciiTheme="minorHAnsi" w:hAnsiTheme="minorHAnsi"/>
          <w:b/>
          <w:bCs/>
          <w:sz w:val="20"/>
          <w:szCs w:val="22"/>
        </w:rPr>
        <w:t>No</w:t>
      </w:r>
    </w:p>
    <w:p w14:paraId="1809FDBC" w14:textId="002EB42F"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Deploy Sample apps and data:</w:t>
      </w:r>
      <w:r>
        <w:rPr>
          <w:rFonts w:asciiTheme="minorHAnsi" w:hAnsiTheme="minorHAnsi"/>
          <w:sz w:val="20"/>
          <w:szCs w:val="22"/>
        </w:rPr>
        <w:t xml:space="preserve"> </w:t>
      </w:r>
      <w:r w:rsidRPr="008C1719">
        <w:rPr>
          <w:rFonts w:asciiTheme="minorHAnsi" w:hAnsiTheme="minorHAnsi"/>
          <w:b/>
          <w:bCs/>
          <w:sz w:val="20"/>
          <w:szCs w:val="22"/>
        </w:rPr>
        <w:t>No</w:t>
      </w:r>
    </w:p>
    <w:p w14:paraId="1913BCBC" w14:textId="3182A2F7"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Security group:</w:t>
      </w:r>
      <w:r>
        <w:rPr>
          <w:rFonts w:asciiTheme="minorHAnsi" w:hAnsiTheme="minorHAnsi"/>
          <w:sz w:val="20"/>
          <w:szCs w:val="22"/>
        </w:rPr>
        <w:t xml:space="preserve"> select the environment level A</w:t>
      </w:r>
      <w:r w:rsidR="008C1719">
        <w:rPr>
          <w:rFonts w:asciiTheme="minorHAnsi" w:hAnsiTheme="minorHAnsi"/>
          <w:sz w:val="20"/>
          <w:szCs w:val="22"/>
        </w:rPr>
        <w:t xml:space="preserve">zure Active Directory </w:t>
      </w:r>
      <w:r>
        <w:rPr>
          <w:rFonts w:asciiTheme="minorHAnsi" w:hAnsiTheme="minorHAnsi"/>
          <w:sz w:val="20"/>
          <w:szCs w:val="22"/>
        </w:rPr>
        <w:t>security group that you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0B8CFAB1" w:rsidR="00F529B3" w:rsidRDefault="00F529B3" w:rsidP="00F529B3">
      <w:pPr>
        <w:pStyle w:val="ListParagraph"/>
        <w:numPr>
          <w:ilvl w:val="0"/>
          <w:numId w:val="0"/>
        </w:numPr>
        <w:ind w:left="720"/>
        <w:rPr>
          <w:rFonts w:asciiTheme="minorHAnsi" w:hAnsiTheme="minorHAnsi"/>
          <w:sz w:val="20"/>
          <w:szCs w:val="20"/>
        </w:rPr>
      </w:pPr>
      <w:r w:rsidRPr="008C1719">
        <w:rPr>
          <w:rFonts w:asciiTheme="minorHAnsi" w:hAnsiTheme="minorHAnsi"/>
          <w:b/>
          <w:bCs/>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w:t>
      </w:r>
      <w:r w:rsidR="008C1719">
        <w:rPr>
          <w:rFonts w:asciiTheme="minorHAnsi" w:hAnsiTheme="minorHAnsi"/>
          <w:sz w:val="20"/>
          <w:szCs w:val="20"/>
        </w:rPr>
        <w:t>saving</w:t>
      </w:r>
      <w:r w:rsidR="00CF3D71" w:rsidRPr="3E94CF83">
        <w:rPr>
          <w:rFonts w:asciiTheme="minorHAnsi" w:hAnsiTheme="minorHAnsi"/>
          <w:sz w:val="20"/>
          <w:szCs w:val="20"/>
        </w:rPr>
        <w:t xml:space="preser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w:t>
      </w:r>
      <w:r w:rsidR="008C1719">
        <w:rPr>
          <w:rFonts w:asciiTheme="minorHAnsi" w:hAnsiTheme="minorHAnsi"/>
          <w:sz w:val="20"/>
          <w:szCs w:val="20"/>
        </w:rPr>
        <w:t xml:space="preserve"> for your selected</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3"/>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2DB7996D" w:rsidR="00FE3004"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Select </w:t>
      </w:r>
      <w:r w:rsidR="00F03F1F" w:rsidRPr="008C1719">
        <w:rPr>
          <w:rFonts w:asciiTheme="minorHAnsi" w:hAnsiTheme="minorHAnsi"/>
          <w:b/>
          <w:bCs/>
          <w:sz w:val="20"/>
          <w:szCs w:val="20"/>
        </w:rPr>
        <w:t>S</w:t>
      </w:r>
      <w:r w:rsidR="00FE3004" w:rsidRPr="008C1719">
        <w:rPr>
          <w:rFonts w:asciiTheme="minorHAnsi" w:hAnsiTheme="minorHAnsi"/>
          <w:b/>
          <w:bCs/>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06E920E8" w:rsidR="00B242C2" w:rsidRDefault="00B242C2" w:rsidP="00B242C2">
      <w:pPr>
        <w:ind w:left="360"/>
        <w:rPr>
          <w:rFonts w:asciiTheme="minorHAnsi" w:hAnsiTheme="minorHAnsi"/>
        </w:rPr>
      </w:pPr>
      <w:r w:rsidRPr="008C1719">
        <w:rPr>
          <w:rFonts w:asciiTheme="minorHAnsi" w:hAnsiTheme="minorHAnsi"/>
          <w:b/>
          <w:bCs/>
        </w:rPr>
        <w:t>Note:</w:t>
      </w:r>
      <w:r w:rsidRPr="3E94CF83">
        <w:rPr>
          <w:rFonts w:asciiTheme="minorHAnsi" w:hAnsiTheme="minorHAnsi"/>
        </w:rPr>
        <w:t xml:space="preserv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008C1719">
        <w:rPr>
          <w:rFonts w:asciiTheme="minorHAnsi" w:hAnsiTheme="minorHAnsi"/>
        </w:rPr>
        <w:t xml:space="preserve">you click on </w:t>
      </w:r>
      <w:r w:rsidR="00301F50" w:rsidRPr="008C1719">
        <w:rPr>
          <w:rFonts w:asciiTheme="minorHAnsi" w:hAnsiTheme="minorHAnsi"/>
          <w:b/>
          <w:bCs/>
        </w:rPr>
        <w:t>Save</w:t>
      </w:r>
      <w:r w:rsidR="00301F50" w:rsidRPr="3E94CF83">
        <w:rPr>
          <w:rFonts w:asciiTheme="minorHAnsi" w:hAnsiTheme="minorHAnsi"/>
        </w:rPr>
        <w:t xml:space="preser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51084907"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lastRenderedPageBreak/>
        <w:t>If</w:t>
      </w:r>
      <w:r w:rsidR="00F42295" w:rsidRPr="00DF33EC">
        <w:rPr>
          <w:rFonts w:asciiTheme="minorHAnsi" w:hAnsiTheme="minorHAnsi"/>
          <w:sz w:val="20"/>
          <w:szCs w:val="20"/>
        </w:rPr>
        <w:t xml:space="preserve"> you see </w:t>
      </w:r>
      <w:r w:rsidR="008C1719">
        <w:rPr>
          <w:rFonts w:asciiTheme="minorHAnsi" w:hAnsiTheme="minorHAnsi"/>
          <w:sz w:val="20"/>
          <w:szCs w:val="20"/>
        </w:rPr>
        <w:t xml:space="preserve">an error indicating that the </w:t>
      </w:r>
      <w:r w:rsidR="008C1719">
        <w:rPr>
          <w:rFonts w:asciiTheme="minorHAnsi" w:hAnsiTheme="minorHAnsi"/>
          <w:b/>
          <w:bCs/>
          <w:sz w:val="20"/>
          <w:szCs w:val="20"/>
        </w:rPr>
        <w:t>[s]</w:t>
      </w:r>
      <w:proofErr w:type="spellStart"/>
      <w:r w:rsidR="008C1719">
        <w:rPr>
          <w:rFonts w:asciiTheme="minorHAnsi" w:hAnsiTheme="minorHAnsi"/>
          <w:b/>
          <w:bCs/>
          <w:sz w:val="20"/>
          <w:szCs w:val="20"/>
        </w:rPr>
        <w:t>pecified</w:t>
      </w:r>
      <w:proofErr w:type="spellEnd"/>
      <w:r w:rsidR="008C1719">
        <w:rPr>
          <w:rFonts w:asciiTheme="minorHAnsi" w:hAnsiTheme="minorHAnsi"/>
          <w:b/>
          <w:bCs/>
          <w:sz w:val="20"/>
          <w:szCs w:val="20"/>
        </w:rPr>
        <w:t xml:space="preserve"> domain name with a value of […] is already in use</w:t>
      </w:r>
      <w:r w:rsidR="00F42295" w:rsidRPr="00DF33EC">
        <w:rPr>
          <w:rFonts w:asciiTheme="minorHAnsi" w:hAnsiTheme="minorHAnsi"/>
          <w:sz w:val="20"/>
          <w:szCs w:val="20"/>
        </w:rPr>
        <w:t xml:space="preserve">,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 xml:space="preserve">different URL – alternatively you can leave the </w:t>
      </w:r>
      <w:r w:rsidR="00F42295" w:rsidRPr="00287347">
        <w:rPr>
          <w:rFonts w:asciiTheme="minorHAnsi" w:hAnsiTheme="minorHAnsi"/>
          <w:b/>
          <w:bCs/>
          <w:sz w:val="20"/>
          <w:szCs w:val="20"/>
        </w:rPr>
        <w:t>URL</w:t>
      </w:r>
      <w:r w:rsidR="00F42295" w:rsidRPr="00DF33EC">
        <w:rPr>
          <w:rFonts w:asciiTheme="minorHAnsi" w:hAnsiTheme="minorHAnsi"/>
          <w:sz w:val="20"/>
          <w:szCs w:val="20"/>
        </w:rPr>
        <w:t xml:space="preserve"> </w:t>
      </w:r>
      <w:r w:rsidR="00287347">
        <w:rPr>
          <w:rFonts w:asciiTheme="minorHAnsi" w:hAnsiTheme="minorHAnsi"/>
          <w:sz w:val="20"/>
          <w:szCs w:val="20"/>
        </w:rPr>
        <w:t xml:space="preserve">field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w:t>
      </w:r>
      <w:r w:rsidR="008550D4" w:rsidRPr="00287347">
        <w:rPr>
          <w:rFonts w:asciiTheme="minorHAnsi" w:hAnsiTheme="minorHAnsi"/>
          <w:b/>
          <w:bCs/>
          <w:sz w:val="20"/>
          <w:szCs w:val="20"/>
        </w:rPr>
        <w:t>URL</w:t>
      </w:r>
      <w:r w:rsidR="008550D4" w:rsidRPr="00DF33EC">
        <w:rPr>
          <w:rFonts w:asciiTheme="minorHAnsi" w:hAnsiTheme="minorHAnsi"/>
          <w:sz w:val="20"/>
          <w:szCs w:val="20"/>
        </w:rPr>
        <w:t xml:space="preserve"> </w:t>
      </w:r>
      <w:r w:rsidR="00287347">
        <w:rPr>
          <w:rFonts w:asciiTheme="minorHAnsi" w:hAnsiTheme="minorHAnsi"/>
          <w:sz w:val="20"/>
          <w:szCs w:val="20"/>
        </w:rPr>
        <w:t>field</w:t>
      </w:r>
      <w:r w:rsidR="008550D4" w:rsidRPr="00DF33EC">
        <w:rPr>
          <w:rFonts w:asciiTheme="minorHAnsi" w:hAnsiTheme="minorHAnsi"/>
          <w:sz w:val="20"/>
          <w:szCs w:val="20"/>
        </w:rPr>
        <w:t xml:space="preserve">)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3334215" cy="1457528"/>
                    </a:xfrm>
                    <a:prstGeom prst="rect">
                      <a:avLst/>
                    </a:prstGeom>
                    <a:ln>
                      <a:solidFill>
                        <a:schemeClr val="accent1"/>
                      </a:solidFill>
                    </a:ln>
                  </pic:spPr>
                </pic:pic>
              </a:graphicData>
            </a:graphic>
          </wp:inline>
        </w:drawing>
      </w:r>
    </w:p>
    <w:p w14:paraId="7AF95516" w14:textId="571ED68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t xml:space="preserve">If you see </w:t>
      </w:r>
      <w:r w:rsidR="00287347">
        <w:rPr>
          <w:rFonts w:asciiTheme="minorHAnsi" w:hAnsiTheme="minorHAnsi"/>
          <w:sz w:val="20"/>
          <w:szCs w:val="20"/>
        </w:rPr>
        <w:t xml:space="preserve">an </w:t>
      </w:r>
      <w:r w:rsidRPr="00DF33EC">
        <w:rPr>
          <w:rFonts w:asciiTheme="minorHAnsi" w:hAnsiTheme="minorHAnsi"/>
          <w:sz w:val="20"/>
          <w:szCs w:val="20"/>
        </w:rPr>
        <w:t>error message</w:t>
      </w:r>
      <w:r w:rsidR="00287347">
        <w:rPr>
          <w:rFonts w:asciiTheme="minorHAnsi" w:hAnsiTheme="minorHAnsi"/>
          <w:sz w:val="20"/>
          <w:szCs w:val="20"/>
        </w:rPr>
        <w:t xml:space="preserve"> saying that </w:t>
      </w:r>
      <w:r w:rsidR="00287347">
        <w:rPr>
          <w:rFonts w:asciiTheme="minorHAnsi" w:hAnsiTheme="minorHAnsi"/>
          <w:b/>
          <w:bCs/>
          <w:sz w:val="20"/>
          <w:szCs w:val="20"/>
        </w:rPr>
        <w:t>This environment can’t be created because your org (tenant) needs at least 1 GB of database capacity</w:t>
      </w:r>
      <w:r w:rsidRPr="00DF33EC">
        <w:rPr>
          <w:rFonts w:asciiTheme="minorHAnsi" w:hAnsiTheme="minorHAnsi"/>
          <w:sz w:val="20"/>
          <w:szCs w:val="20"/>
        </w:rPr>
        <w:t xml:space="preserv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w:t>
      </w:r>
      <w:r w:rsidR="00287347">
        <w:rPr>
          <w:rFonts w:asciiTheme="minorHAnsi" w:hAnsiTheme="minorHAnsi"/>
          <w:sz w:val="20"/>
          <w:szCs w:val="20"/>
        </w:rPr>
        <w:t xml:space="preserve"> will</w:t>
      </w:r>
      <w:r w:rsidRPr="00DF33EC">
        <w:rPr>
          <w:rFonts w:asciiTheme="minorHAnsi" w:hAnsiTheme="minorHAnsi"/>
          <w:sz w:val="20"/>
          <w:szCs w:val="20"/>
        </w:rPr>
        <w:t xml:space="preserve">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00287347">
        <w:rPr>
          <w:rFonts w:asciiTheme="minorHAnsi" w:hAnsiTheme="minorHAnsi"/>
          <w:sz w:val="20"/>
          <w:szCs w:val="20"/>
        </w:rPr>
        <w:t xml:space="preserve"> before proceeding further</w:t>
      </w:r>
      <w:r w:rsidR="00DF33EC" w:rsidRPr="00DF33EC">
        <w:rPr>
          <w:rFonts w:asciiTheme="minorHAnsi" w:hAnsiTheme="minorHAnsi"/>
          <w:sz w:val="20"/>
          <w:szCs w:val="20"/>
        </w:rPr>
        <w:t>.</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5"/>
                    <a:stretch>
                      <a:fillRect/>
                    </a:stretch>
                  </pic:blipFill>
                  <pic:spPr>
                    <a:xfrm>
                      <a:off x="0" y="0"/>
                      <a:ext cx="3067478" cy="1333686"/>
                    </a:xfrm>
                    <a:prstGeom prst="rect">
                      <a:avLst/>
                    </a:prstGeom>
                    <a:ln>
                      <a:solidFill>
                        <a:schemeClr val="accent1"/>
                      </a:solidFill>
                    </a:ln>
                  </pic:spPr>
                </pic:pic>
              </a:graphicData>
            </a:graphic>
          </wp:inline>
        </w:drawing>
      </w:r>
    </w:p>
    <w:p w14:paraId="1EB6BF2B" w14:textId="25965F41"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w:t>
      </w:r>
      <w:r w:rsidR="00287347" w:rsidRPr="00287347">
        <w:rPr>
          <w:rFonts w:asciiTheme="minorHAnsi" w:hAnsiTheme="minorHAnsi"/>
          <w:b/>
          <w:bCs/>
          <w:sz w:val="20"/>
          <w:szCs w:val="20"/>
        </w:rPr>
        <w:t>S</w:t>
      </w:r>
      <w:r w:rsidR="00462220" w:rsidRPr="00287347">
        <w:rPr>
          <w:rFonts w:asciiTheme="minorHAnsi" w:hAnsiTheme="minorHAnsi"/>
          <w:b/>
          <w:bCs/>
          <w:sz w:val="20"/>
          <w:szCs w:val="20"/>
        </w:rPr>
        <w:t>tate</w:t>
      </w:r>
      <w:r w:rsidR="00462220" w:rsidRPr="00394B02">
        <w:rPr>
          <w:rFonts w:asciiTheme="minorHAnsi" w:hAnsiTheme="minorHAnsi"/>
          <w:sz w:val="20"/>
          <w:szCs w:val="20"/>
        </w:rPr>
        <w:t xml:space="preserv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w:t>
      </w:r>
      <w:r w:rsidR="005E0DDE" w:rsidRPr="00287347">
        <w:rPr>
          <w:rFonts w:asciiTheme="minorHAnsi" w:hAnsiTheme="minorHAnsi"/>
          <w:b/>
          <w:bCs/>
          <w:sz w:val="20"/>
          <w:szCs w:val="20"/>
        </w:rPr>
        <w:t>Ready</w:t>
      </w:r>
      <w:r w:rsidR="005E0DDE" w:rsidRPr="00394B02">
        <w:rPr>
          <w:rFonts w:asciiTheme="minorHAnsi" w:hAnsiTheme="minorHAnsi"/>
          <w:sz w:val="20"/>
          <w:szCs w:val="20"/>
        </w:rPr>
        <w:t xml:space="preserve">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stretch>
                      <a:fillRect/>
                    </a:stretch>
                  </pic:blipFill>
                  <pic:spPr>
                    <a:xfrm>
                      <a:off x="0" y="0"/>
                      <a:ext cx="4372167" cy="1403324"/>
                    </a:xfrm>
                    <a:prstGeom prst="rect">
                      <a:avLst/>
                    </a:prstGeom>
                    <a:ln>
                      <a:solidFill>
                        <a:schemeClr val="accent1"/>
                      </a:solidFill>
                    </a:ln>
                  </pic:spPr>
                </pic:pic>
              </a:graphicData>
            </a:graphic>
          </wp:inline>
        </w:drawing>
      </w:r>
    </w:p>
    <w:p w14:paraId="6CAF4EB3" w14:textId="4E60BE22" w:rsidR="00B242C2" w:rsidRDefault="00FD28E3" w:rsidP="00B242C2">
      <w:pPr>
        <w:ind w:left="360"/>
        <w:rPr>
          <w:rFonts w:asciiTheme="minorHAnsi" w:hAnsiTheme="minorHAnsi"/>
        </w:rPr>
      </w:pPr>
      <w:r w:rsidRPr="3E94CF83">
        <w:rPr>
          <w:rFonts w:asciiTheme="minorHAnsi" w:hAnsiTheme="minorHAnsi"/>
        </w:rPr>
        <w:t>Repeat the</w:t>
      </w:r>
      <w:r w:rsidR="00287347">
        <w:rPr>
          <w:rFonts w:asciiTheme="minorHAnsi" w:hAnsiTheme="minorHAnsi"/>
        </w:rPr>
        <w:t>se</w:t>
      </w:r>
      <w:r w:rsidRPr="3E94CF83">
        <w:rPr>
          <w:rFonts w:asciiTheme="minorHAnsi" w:hAnsiTheme="minorHAnsi"/>
        </w:rPr>
        <w:t xml:space="preserv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AE21BBA" w:rsidR="00FD28E3" w:rsidRDefault="00FD28E3" w:rsidP="00B242C2">
      <w:pPr>
        <w:ind w:left="360"/>
        <w:rPr>
          <w:rFonts w:asciiTheme="minorHAnsi" w:hAnsiTheme="minorHAnsi"/>
          <w:szCs w:val="22"/>
        </w:rPr>
      </w:pPr>
      <w:r w:rsidRPr="00287347">
        <w:rPr>
          <w:rFonts w:asciiTheme="minorHAnsi" w:hAnsiTheme="minorHAnsi"/>
          <w:b/>
          <w:bCs/>
          <w:szCs w:val="22"/>
        </w:rPr>
        <w:t>Important:</w:t>
      </w:r>
      <w:r>
        <w:rPr>
          <w:rFonts w:asciiTheme="minorHAnsi" w:hAnsiTheme="minorHAnsi"/>
          <w:szCs w:val="22"/>
        </w:rPr>
        <w:t xml:space="preserve"> </w:t>
      </w:r>
      <w:r w:rsidR="00287347">
        <w:rPr>
          <w:rFonts w:asciiTheme="minorHAnsi" w:hAnsiTheme="minorHAnsi"/>
          <w:szCs w:val="22"/>
        </w:rPr>
        <w:t xml:space="preserve">Please ensure that the </w:t>
      </w:r>
      <w:r w:rsidR="003A4D9F">
        <w:rPr>
          <w:rFonts w:asciiTheme="minorHAnsi" w:hAnsiTheme="minorHAnsi"/>
          <w:szCs w:val="22"/>
        </w:rPr>
        <w:t xml:space="preserve">environment </w:t>
      </w:r>
      <w:r w:rsidR="00287347" w:rsidRPr="00287347">
        <w:rPr>
          <w:rFonts w:asciiTheme="minorHAnsi" w:hAnsiTheme="minorHAnsi"/>
          <w:b/>
          <w:bCs/>
          <w:szCs w:val="22"/>
        </w:rPr>
        <w:t>T</w:t>
      </w:r>
      <w:r w:rsidR="003A4D9F" w:rsidRPr="00287347">
        <w:rPr>
          <w:rFonts w:asciiTheme="minorHAnsi" w:hAnsiTheme="minorHAnsi"/>
          <w:b/>
          <w:bCs/>
          <w:szCs w:val="22"/>
        </w:rPr>
        <w:t>ype</w:t>
      </w:r>
      <w:r w:rsidR="003A4D9F">
        <w:rPr>
          <w:rFonts w:asciiTheme="minorHAnsi" w:hAnsiTheme="minorHAnsi"/>
          <w:szCs w:val="22"/>
        </w:rPr>
        <w:t xml:space="preserve"> </w:t>
      </w:r>
      <w:r w:rsidR="00287347">
        <w:rPr>
          <w:rFonts w:asciiTheme="minorHAnsi" w:hAnsiTheme="minorHAnsi"/>
          <w:szCs w:val="22"/>
        </w:rPr>
        <w:t xml:space="preserve">for your production environment is set to </w:t>
      </w:r>
      <w:r w:rsidR="00287347" w:rsidRPr="00287347">
        <w:rPr>
          <w:rFonts w:asciiTheme="minorHAnsi" w:hAnsiTheme="minorHAnsi"/>
          <w:b/>
          <w:bCs/>
          <w:szCs w:val="22"/>
        </w:rPr>
        <w:t>P</w:t>
      </w:r>
      <w:r w:rsidR="003A4D9F" w:rsidRPr="00287347">
        <w:rPr>
          <w:rFonts w:asciiTheme="minorHAnsi" w:hAnsiTheme="minorHAnsi"/>
          <w:b/>
          <w:bCs/>
          <w:szCs w:val="22"/>
        </w:rPr>
        <w:t>roduction</w:t>
      </w:r>
      <w:r w:rsidR="003A4D9F">
        <w:rPr>
          <w:rFonts w:asciiTheme="minorHAnsi" w:hAnsiTheme="minorHAnsi"/>
          <w:szCs w:val="22"/>
        </w:rPr>
        <w:t xml:space="preserve"> </w:t>
      </w:r>
    </w:p>
    <w:p w14:paraId="42FA0F20" w14:textId="03F3C21C" w:rsidR="003A4D9F" w:rsidRPr="00B242C2" w:rsidRDefault="003A4D9F" w:rsidP="00B242C2">
      <w:pPr>
        <w:ind w:left="360"/>
        <w:rPr>
          <w:rFonts w:asciiTheme="minorHAnsi" w:hAnsiTheme="minorHAnsi"/>
        </w:rPr>
      </w:pPr>
      <w:r w:rsidRPr="00287347">
        <w:rPr>
          <w:rFonts w:asciiTheme="minorHAnsi" w:hAnsiTheme="minorHAnsi"/>
          <w:b/>
          <w:bCs/>
        </w:rPr>
        <w:t>Important:</w:t>
      </w:r>
      <w:r w:rsidRPr="3E94CF83">
        <w:rPr>
          <w:rFonts w:asciiTheme="minorHAnsi" w:hAnsiTheme="minorHAnsi"/>
        </w:rPr>
        <w:t xml:space="preserve">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302FC79" w:rsidR="00354707" w:rsidRDefault="005B531E" w:rsidP="00354707">
      <w:pPr>
        <w:pStyle w:val="Heading2"/>
      </w:pPr>
      <w:bookmarkStart w:id="57" w:name="_Toc80893352"/>
      <w:bookmarkEnd w:id="55"/>
      <w:r>
        <w:t xml:space="preserve">3. </w:t>
      </w:r>
      <w:r w:rsidR="00354707">
        <w:t>Assig</w:t>
      </w:r>
      <w:r w:rsidR="00BF1573">
        <w:t>n</w:t>
      </w:r>
      <w:r w:rsidR="00574335">
        <w:t>ing</w:t>
      </w:r>
      <w:r w:rsidR="00354707">
        <w:t xml:space="preserve"> Licenses</w:t>
      </w:r>
      <w:bookmarkEnd w:id="57"/>
    </w:p>
    <w:p w14:paraId="42449278" w14:textId="77777777" w:rsidR="0082201D" w:rsidRDefault="0082201D" w:rsidP="0082201D">
      <w:pPr>
        <w:pStyle w:val="Heading3"/>
      </w:pPr>
      <w:bookmarkStart w:id="58" w:name="_Toc80893353"/>
      <w:r>
        <w:t>Power Apps</w:t>
      </w:r>
      <w:bookmarkEnd w:id="58"/>
      <w:r>
        <w:t xml:space="preserve"> </w:t>
      </w:r>
    </w:p>
    <w:p w14:paraId="3B41FC50" w14:textId="63BFAB36" w:rsidR="00354707" w:rsidRDefault="00E856EF" w:rsidP="00354707">
      <w:pPr>
        <w:pStyle w:val="BodyCopy"/>
      </w:pPr>
      <w:r>
        <w:lastRenderedPageBreak/>
        <w:t>License assignment depends</w:t>
      </w:r>
      <w:r w:rsidR="00354707">
        <w:t xml:space="preserve"> on the </w:t>
      </w:r>
      <w:r>
        <w:t xml:space="preserve">Power </w:t>
      </w:r>
      <w:r w:rsidR="00287347">
        <w:t>A</w:t>
      </w:r>
      <w:r>
        <w:t>pps license types</w:t>
      </w:r>
      <w:r w:rsidR="009E0CB3">
        <w:t xml:space="preserve"> in your tenant</w:t>
      </w:r>
      <w:r>
        <w:t>:</w:t>
      </w:r>
    </w:p>
    <w:p w14:paraId="207BB978" w14:textId="77777777" w:rsidR="0081366D"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5C7241">
        <w:t xml:space="preserve">: </w:t>
      </w:r>
    </w:p>
    <w:p w14:paraId="58C8FE77" w14:textId="339E8AC4" w:rsidR="00140DAA" w:rsidRDefault="0081366D" w:rsidP="0081366D">
      <w:pPr>
        <w:pStyle w:val="BodyCopy"/>
        <w:ind w:left="720"/>
      </w:pPr>
      <w:r>
        <w:t xml:space="preserve">With Per user plan, there are two methods to assign licenses: </w:t>
      </w:r>
      <w:r w:rsidR="005C7241">
        <w:t xml:space="preserve"> </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0E781748"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00D47E84">
        <w:t>. This is possibly a preferred option to manage licenses.</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3EED9859"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w:t>
      </w:r>
      <w:r w:rsidR="009362AE">
        <w:t>T</w:t>
      </w:r>
      <w:r w:rsidR="002442AB">
        <w:t xml:space="preserve">his license is assigned </w:t>
      </w:r>
      <w:r w:rsidR="0CF47EF6">
        <w:t>i</w:t>
      </w:r>
      <w:r w:rsidR="002442AB">
        <w:t xml:space="preserve">n the Power Platform admin </w:t>
      </w:r>
      <w:proofErr w:type="gramStart"/>
      <w:r w:rsidR="002442AB">
        <w:t>center</w:t>
      </w:r>
      <w:proofErr w:type="gramEnd"/>
      <w:r w:rsidR="009362AE">
        <w:t xml:space="preserve"> and it is not required to </w:t>
      </w:r>
      <w:r w:rsidR="00212925">
        <w:t xml:space="preserve">be </w:t>
      </w:r>
      <w:r w:rsidR="00FA055A">
        <w:t>assign</w:t>
      </w:r>
      <w:r w:rsidR="00212925">
        <w:t>ed to</w:t>
      </w:r>
      <w:r w:rsidR="009362AE">
        <w:t xml:space="preserve"> uses</w:t>
      </w:r>
      <w:r w:rsidR="00212925">
        <w:t xml:space="preserve"> directly</w:t>
      </w:r>
      <w:r w:rsidR="00FA055A">
        <w:t>.</w:t>
      </w:r>
      <w:r w:rsidR="00212925">
        <w:t xml:space="preserve"> T</w:t>
      </w:r>
      <w:r w:rsidR="00FA055A">
        <w:t>he per apps license</w:t>
      </w:r>
      <w:r w:rsidR="00212925">
        <w:t>s</w:t>
      </w:r>
      <w:r w:rsidR="00FA055A">
        <w:t xml:space="preserve"> will be consumed upon sharing the app to AAD group or users</w:t>
      </w:r>
      <w:r w:rsidR="00F64FD6">
        <w:t xml:space="preserve">. Follow this documentation to assign per app </w:t>
      </w:r>
      <w:r w:rsidR="000C067B">
        <w:t>licenses:</w:t>
      </w:r>
      <w:r w:rsidR="00F64FD6">
        <w:t xml:space="preserve"> </w:t>
      </w:r>
      <w:hyperlink r:id="rId47">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9" w:name="_Toc80893354"/>
      <w:r>
        <w:t>Power Automate</w:t>
      </w:r>
      <w:bookmarkEnd w:id="59"/>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proofErr w:type="gramStart"/>
      <w:r w:rsidR="001155D9">
        <w:t xml:space="preserve">. </w:t>
      </w:r>
      <w:r w:rsidR="00D7522A">
        <w:t xml:space="preserve"> </w:t>
      </w:r>
      <w:proofErr w:type="gramEnd"/>
      <w:r w:rsidR="001155D9">
        <w:t>Follow these steps</w:t>
      </w:r>
      <w:r w:rsidR="00D7522A">
        <w:t xml:space="preserve"> to assign per flow </w:t>
      </w:r>
      <w:r w:rsidR="551B4813">
        <w:t xml:space="preserve">plan. </w:t>
      </w:r>
      <w:hyperlink r:id="rId48"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60" w:name="_Toc80893355"/>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60"/>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9" w:anchor="create-a-manual-backup">
        <w:proofErr w:type="spellStart"/>
        <w:r w:rsidR="001B0E92" w:rsidRPr="3E94CF83">
          <w:rPr>
            <w:rStyle w:val="Hyperlink"/>
          </w:rPr>
          <w:t>Back up</w:t>
        </w:r>
        <w:proofErr w:type="spellEnd"/>
        <w:r w:rsidR="001B0E92" w:rsidRPr="3E94CF83">
          <w:rPr>
            <w:rStyle w:val="Hyperlink"/>
          </w:rPr>
          <w:t xml:space="preserve">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lastRenderedPageBreak/>
        <w:t xml:space="preserve">Download </w:t>
      </w:r>
      <w:r w:rsidR="00276B65">
        <w:t xml:space="preserve">ZIP </w:t>
      </w:r>
      <w:r>
        <w:t xml:space="preserve">the solution files from the </w:t>
      </w:r>
      <w:r w:rsidR="52FE710E">
        <w:t>GitHub.</w:t>
      </w:r>
      <w:r>
        <w:t xml:space="preserve"> </w:t>
      </w:r>
      <w:hyperlink r:id="rId50"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1"/>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B181759" w:rsidR="00F06885" w:rsidRDefault="00F06885" w:rsidP="0000600C">
      <w:pPr>
        <w:pStyle w:val="BodyCopy"/>
        <w:ind w:firstLine="360"/>
      </w:pPr>
      <w:r w:rsidRPr="00287347">
        <w:rPr>
          <w:b/>
          <w:bCs/>
        </w:rPr>
        <w:t xml:space="preserve">Important: </w:t>
      </w:r>
      <w:r w:rsidR="5AD6C102">
        <w:t>Do</w:t>
      </w:r>
      <w:r>
        <w:t xml:space="preserve"> not </w:t>
      </w:r>
      <w:r w:rsidR="783A74E6">
        <w:t>unzip</w:t>
      </w:r>
      <w:r>
        <w:t xml:space="preserve"> the </w:t>
      </w:r>
      <w:r w:rsidR="0000600C">
        <w:t xml:space="preserve">above 2 solution files. </w:t>
      </w:r>
    </w:p>
    <w:p w14:paraId="135201C4" w14:textId="539E802D" w:rsidR="00E83245" w:rsidRDefault="00287347" w:rsidP="004A1653">
      <w:pPr>
        <w:pStyle w:val="BodyCopy"/>
        <w:numPr>
          <w:ilvl w:val="0"/>
          <w:numId w:val="19"/>
        </w:numPr>
      </w:pPr>
      <w:r>
        <w:t>Browse to</w:t>
      </w:r>
      <w:r w:rsidR="00E83245">
        <w:t xml:space="preserve"> </w:t>
      </w:r>
      <w:hyperlink r:id="rId52" w:history="1">
        <w:r w:rsidR="00E83245" w:rsidRPr="00386A9A">
          <w:rPr>
            <w:rStyle w:val="Hyperlink"/>
          </w:rPr>
          <w:t>https://make.powerapps.com/</w:t>
        </w:r>
      </w:hyperlink>
      <w:r w:rsidR="00E83245">
        <w:t xml:space="preserve"> and login with the service account (same service account user that created the </w:t>
      </w:r>
      <w:r w:rsidR="00055AB5">
        <w:t>environment)</w:t>
      </w:r>
    </w:p>
    <w:p w14:paraId="7D514111" w14:textId="498285EC" w:rsidR="008D047E" w:rsidRDefault="00287347" w:rsidP="004A1653">
      <w:pPr>
        <w:pStyle w:val="BodyCopy"/>
        <w:numPr>
          <w:ilvl w:val="0"/>
          <w:numId w:val="19"/>
        </w:numPr>
      </w:pPr>
      <w:r>
        <w:t xml:space="preserve">Using the environment selector, </w:t>
      </w:r>
      <w:r w:rsidR="00441F61">
        <w:t xml:space="preserve">select </w:t>
      </w:r>
      <w:r w:rsidR="236D18F8">
        <w:t xml:space="preserve">the </w:t>
      </w:r>
      <w:r w:rsidR="00441F61">
        <w:t>environment</w:t>
      </w:r>
      <w:r>
        <w:t xml:space="preserve"> you created as your development environment</w:t>
      </w:r>
      <w:r w:rsidR="00441F61">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3"/>
                    <a:stretch>
                      <a:fillRect/>
                    </a:stretch>
                  </pic:blipFill>
                  <pic:spPr>
                    <a:xfrm>
                      <a:off x="0" y="0"/>
                      <a:ext cx="4577386" cy="1885404"/>
                    </a:xfrm>
                    <a:prstGeom prst="rect">
                      <a:avLst/>
                    </a:prstGeom>
                    <a:ln>
                      <a:solidFill>
                        <a:schemeClr val="accent1"/>
                      </a:solidFill>
                    </a:ln>
                  </pic:spPr>
                </pic:pic>
              </a:graphicData>
            </a:graphic>
          </wp:inline>
        </w:drawing>
      </w:r>
    </w:p>
    <w:p w14:paraId="513EACA7" w14:textId="57C6C0B3" w:rsidR="00441F61" w:rsidRDefault="00441F61" w:rsidP="004A1653">
      <w:pPr>
        <w:pStyle w:val="BodyCopy"/>
        <w:numPr>
          <w:ilvl w:val="0"/>
          <w:numId w:val="19"/>
        </w:numPr>
      </w:pPr>
      <w:r>
        <w:t xml:space="preserve">Once </w:t>
      </w:r>
      <w:r w:rsidR="40793D7D">
        <w:t>in</w:t>
      </w:r>
      <w:r>
        <w:t xml:space="preserve"> the correct environment, </w:t>
      </w:r>
      <w:r w:rsidR="00287347">
        <w:t xml:space="preserve">use the </w:t>
      </w:r>
      <w:r w:rsidR="00387D97">
        <w:t xml:space="preserve">navigation </w:t>
      </w:r>
      <w:r w:rsidR="00287347">
        <w:t xml:space="preserve">to select </w:t>
      </w:r>
      <w:r w:rsidR="00387D97" w:rsidRPr="00287347">
        <w:rPr>
          <w:b/>
          <w:bCs/>
        </w:rPr>
        <w:t>Solutions</w:t>
      </w:r>
      <w:r w:rsidR="5C721FAC">
        <w:t>.</w:t>
      </w:r>
    </w:p>
    <w:p w14:paraId="2ADA6CF6" w14:textId="2E4CF125" w:rsidR="00387D97" w:rsidRDefault="00387D97" w:rsidP="00AD2735">
      <w:pPr>
        <w:pStyle w:val="BodyCopy"/>
        <w:ind w:left="720"/>
        <w:jc w:val="center"/>
      </w:pPr>
      <w:r w:rsidRPr="00387D97">
        <w:rPr>
          <w:noProof/>
        </w:rPr>
        <w:lastRenderedPageBreak/>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4038987" cy="3754996"/>
                    </a:xfrm>
                    <a:prstGeom prst="rect">
                      <a:avLst/>
                    </a:prstGeom>
                    <a:ln>
                      <a:solidFill>
                        <a:schemeClr val="accent1"/>
                      </a:solidFill>
                    </a:ln>
                  </pic:spPr>
                </pic:pic>
              </a:graphicData>
            </a:graphic>
          </wp:inline>
        </w:drawing>
      </w:r>
    </w:p>
    <w:p w14:paraId="74E4922B" w14:textId="2836BF4E" w:rsidR="00387D97" w:rsidRDefault="00287347" w:rsidP="004A1653">
      <w:pPr>
        <w:pStyle w:val="BodyCopy"/>
        <w:numPr>
          <w:ilvl w:val="0"/>
          <w:numId w:val="19"/>
        </w:numPr>
      </w:pPr>
      <w:r>
        <w:t xml:space="preserve">From the toolbar, select </w:t>
      </w:r>
      <w:r w:rsidR="00AD2735" w:rsidRPr="00287347">
        <w:rPr>
          <w:b/>
          <w:bCs/>
        </w:rPr>
        <w:t>Import</w:t>
      </w:r>
      <w:r w:rsidR="007A00BD">
        <w:t>.</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5"/>
                    <a:stretch>
                      <a:fillRect/>
                    </a:stretch>
                  </pic:blipFill>
                  <pic:spPr>
                    <a:xfrm>
                      <a:off x="0" y="0"/>
                      <a:ext cx="4083477" cy="1338655"/>
                    </a:xfrm>
                    <a:prstGeom prst="rect">
                      <a:avLst/>
                    </a:prstGeom>
                    <a:ln>
                      <a:solidFill>
                        <a:schemeClr val="accent1"/>
                      </a:solidFill>
                    </a:ln>
                  </pic:spPr>
                </pic:pic>
              </a:graphicData>
            </a:graphic>
          </wp:inline>
        </w:drawing>
      </w:r>
    </w:p>
    <w:p w14:paraId="7360C928" w14:textId="68C64CCD" w:rsidR="007A00BD" w:rsidRDefault="00287347" w:rsidP="004A1653">
      <w:pPr>
        <w:pStyle w:val="BodyCopy"/>
        <w:numPr>
          <w:ilvl w:val="0"/>
          <w:numId w:val="19"/>
        </w:numPr>
      </w:pPr>
      <w:r>
        <w:t xml:space="preserve">Select </w:t>
      </w:r>
      <w:r w:rsidR="001A077E" w:rsidRPr="00287347">
        <w:rPr>
          <w:b/>
          <w:bCs/>
        </w:rPr>
        <w:t>B</w:t>
      </w:r>
      <w:r w:rsidR="00CB24D8" w:rsidRPr="00287347">
        <w:rPr>
          <w:b/>
          <w:bCs/>
        </w:rPr>
        <w:t>row</w:t>
      </w:r>
      <w:r w:rsidR="001A077E" w:rsidRPr="00287347">
        <w:rPr>
          <w:b/>
          <w:bCs/>
        </w:rPr>
        <w:t>se</w:t>
      </w:r>
      <w:r w:rsidR="001A077E">
        <w:t xml:space="preserve"> and find the </w:t>
      </w:r>
      <w:r w:rsidR="00CB6C3A" w:rsidRPr="00287347">
        <w:rPr>
          <w:b/>
          <w:bCs/>
        </w:rPr>
        <w:t>returntoworkplace_managed.zip</w:t>
      </w:r>
      <w:r w:rsidR="001A077E">
        <w:t xml:space="preserve"> solution zip file </w:t>
      </w:r>
      <w:r w:rsidR="00CB6C3A">
        <w:t xml:space="preserve">downloaded on previous steps </w:t>
      </w:r>
      <w:r w:rsidR="00DF3B06">
        <w:t xml:space="preserve">and </w:t>
      </w:r>
      <w:r>
        <w:t xml:space="preserve">select </w:t>
      </w:r>
      <w:r w:rsidRPr="00287347">
        <w:rPr>
          <w:b/>
          <w:bCs/>
        </w:rPr>
        <w:t>N</w:t>
      </w:r>
      <w:r w:rsidR="00DF3B06" w:rsidRPr="00287347">
        <w:rPr>
          <w:b/>
          <w:bCs/>
        </w:rPr>
        <w:t>ext</w:t>
      </w:r>
      <w:r w:rsidR="60777E7E">
        <w:t>.</w:t>
      </w:r>
    </w:p>
    <w:p w14:paraId="1F7C1DD9" w14:textId="526D3D3A" w:rsidR="00FC5514" w:rsidRDefault="00FC5514" w:rsidP="00FC5514">
      <w:pPr>
        <w:pStyle w:val="BodyCopy"/>
        <w:ind w:left="720"/>
        <w:jc w:val="center"/>
      </w:pPr>
      <w:r w:rsidRPr="00FC5514">
        <w:rPr>
          <w:noProof/>
        </w:rPr>
        <w:lastRenderedPageBreak/>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6"/>
                    <a:stretch>
                      <a:fillRect/>
                    </a:stretch>
                  </pic:blipFill>
                  <pic:spPr>
                    <a:xfrm>
                      <a:off x="0" y="0"/>
                      <a:ext cx="5106565" cy="3545253"/>
                    </a:xfrm>
                    <a:prstGeom prst="rect">
                      <a:avLst/>
                    </a:prstGeom>
                    <a:ln>
                      <a:solidFill>
                        <a:schemeClr val="accent1"/>
                      </a:solidFill>
                    </a:ln>
                  </pic:spPr>
                </pic:pic>
              </a:graphicData>
            </a:graphic>
          </wp:inline>
        </w:drawing>
      </w:r>
    </w:p>
    <w:p w14:paraId="47F637C4" w14:textId="2554E485" w:rsidR="00CB6C3A" w:rsidRDefault="00287347" w:rsidP="004A1653">
      <w:pPr>
        <w:pStyle w:val="BodyCopy"/>
        <w:numPr>
          <w:ilvl w:val="0"/>
          <w:numId w:val="19"/>
        </w:numPr>
      </w:pPr>
      <w:r>
        <w:t xml:space="preserve">On the </w:t>
      </w:r>
      <w:r>
        <w:rPr>
          <w:b/>
          <w:bCs/>
        </w:rPr>
        <w:t xml:space="preserve">Import a solution </w:t>
      </w:r>
      <w:r>
        <w:t xml:space="preserve">Details screen, select </w:t>
      </w:r>
      <w:r w:rsidRPr="00287347">
        <w:rPr>
          <w:b/>
          <w:bCs/>
        </w:rPr>
        <w:t>N</w:t>
      </w:r>
      <w:r w:rsidR="00877983" w:rsidRPr="00287347">
        <w:rPr>
          <w:b/>
          <w:bCs/>
        </w:rPr>
        <w:t>ext</w:t>
      </w:r>
      <w:r w:rsidR="5BA37FAC">
        <w:t>.</w:t>
      </w:r>
      <w:r w:rsidR="00877983">
        <w:t xml:space="preserve"> </w:t>
      </w:r>
    </w:p>
    <w:p w14:paraId="45CB2511" w14:textId="4B2153C0" w:rsidR="00C32F54" w:rsidRDefault="00C32F54" w:rsidP="00376196">
      <w:pPr>
        <w:pStyle w:val="BodyCopy"/>
        <w:ind w:left="720"/>
        <w:jc w:val="center"/>
      </w:pPr>
      <w:r w:rsidRPr="00C32F54">
        <w:rPr>
          <w:noProof/>
        </w:rPr>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2718951" cy="2965554"/>
                    </a:xfrm>
                    <a:prstGeom prst="rect">
                      <a:avLst/>
                    </a:prstGeom>
                    <a:ln>
                      <a:solidFill>
                        <a:schemeClr val="accent1"/>
                      </a:solidFill>
                    </a:ln>
                  </pic:spPr>
                </pic:pic>
              </a:graphicData>
            </a:graphic>
          </wp:inline>
        </w:drawing>
      </w:r>
    </w:p>
    <w:p w14:paraId="6A870922" w14:textId="10D1682F" w:rsidR="00287347" w:rsidRDefault="00287347" w:rsidP="004A1653">
      <w:pPr>
        <w:pStyle w:val="BodyCopy"/>
        <w:numPr>
          <w:ilvl w:val="0"/>
          <w:numId w:val="19"/>
        </w:numPr>
      </w:pPr>
      <w:r>
        <w:t xml:space="preserve">On the </w:t>
      </w:r>
      <w:r>
        <w:rPr>
          <w:b/>
          <w:bCs/>
        </w:rPr>
        <w:t xml:space="preserve">Import a solution </w:t>
      </w:r>
      <w:r>
        <w:t>Connections screen, create a connection for each of the dependencies by following these steps:</w:t>
      </w:r>
    </w:p>
    <w:p w14:paraId="1CF41770" w14:textId="0EA899E8" w:rsidR="00C32F54" w:rsidRDefault="00287347" w:rsidP="004A1653">
      <w:pPr>
        <w:pStyle w:val="BodyCopy"/>
        <w:numPr>
          <w:ilvl w:val="0"/>
          <w:numId w:val="19"/>
        </w:numPr>
      </w:pPr>
      <w:r>
        <w:t xml:space="preserve">Using the </w:t>
      </w:r>
      <w:r w:rsidR="00891FA8">
        <w:t xml:space="preserve">drop down for </w:t>
      </w:r>
      <w:r>
        <w:t xml:space="preserve">a given </w:t>
      </w:r>
      <w:r w:rsidR="00891FA8">
        <w:t>connection</w:t>
      </w:r>
      <w:r>
        <w:t xml:space="preserve">, select </w:t>
      </w:r>
      <w:proofErr w:type="gramStart"/>
      <w:r w:rsidRPr="00287347">
        <w:rPr>
          <w:b/>
          <w:bCs/>
        </w:rPr>
        <w:t>N</w:t>
      </w:r>
      <w:r w:rsidR="00891FA8" w:rsidRPr="00287347">
        <w:rPr>
          <w:b/>
          <w:bCs/>
        </w:rPr>
        <w:t>ew</w:t>
      </w:r>
      <w:proofErr w:type="gramEnd"/>
      <w:r w:rsidR="00891FA8" w:rsidRPr="00287347">
        <w:rPr>
          <w:b/>
          <w:bCs/>
        </w:rPr>
        <w:t xml:space="preserve"> </w:t>
      </w:r>
      <w:r w:rsidRPr="00287347">
        <w:rPr>
          <w:b/>
          <w:bCs/>
        </w:rPr>
        <w:t>c</w:t>
      </w:r>
      <w:r w:rsidR="00891FA8" w:rsidRPr="00287347">
        <w:rPr>
          <w:b/>
          <w:bCs/>
        </w:rPr>
        <w:t>onnection</w:t>
      </w:r>
      <w:r>
        <w:rPr>
          <w:b/>
          <w:bCs/>
        </w:rPr>
        <w:t xml:space="preserve">. </w:t>
      </w:r>
      <w:r>
        <w:t xml:space="preserve">You can also </w:t>
      </w:r>
      <w:r w:rsidR="00891FA8">
        <w:t xml:space="preserve">select </w:t>
      </w:r>
      <w:r>
        <w:t xml:space="preserve">an existing connection if one </w:t>
      </w:r>
      <w:r w:rsidR="00891FA8">
        <w:t xml:space="preserve">already </w:t>
      </w:r>
      <w:r w:rsidR="00F27354">
        <w:t>exists</w:t>
      </w:r>
      <w:r>
        <w:t>.</w:t>
      </w:r>
    </w:p>
    <w:p w14:paraId="261B5562" w14:textId="73001908" w:rsidR="00F27354" w:rsidRDefault="00F27354" w:rsidP="00F27354">
      <w:pPr>
        <w:pStyle w:val="BodyCopy"/>
        <w:ind w:left="720"/>
        <w:jc w:val="center"/>
      </w:pPr>
      <w:r w:rsidRPr="00F27354">
        <w:rPr>
          <w:noProof/>
        </w:rPr>
        <w:lastRenderedPageBreak/>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4568360" cy="3028866"/>
                    </a:xfrm>
                    <a:prstGeom prst="rect">
                      <a:avLst/>
                    </a:prstGeom>
                    <a:ln>
                      <a:solidFill>
                        <a:schemeClr val="accent1"/>
                      </a:solidFill>
                    </a:ln>
                  </pic:spPr>
                </pic:pic>
              </a:graphicData>
            </a:graphic>
          </wp:inline>
        </w:drawing>
      </w:r>
    </w:p>
    <w:p w14:paraId="262C843D" w14:textId="5B009AEB" w:rsidR="00F27354" w:rsidRDefault="00287347" w:rsidP="004A1653">
      <w:pPr>
        <w:pStyle w:val="BodyCopy"/>
        <w:numPr>
          <w:ilvl w:val="0"/>
          <w:numId w:val="19"/>
        </w:numPr>
      </w:pPr>
      <w:r>
        <w:t xml:space="preserve">Your browser will launch a new tab. When prompted to create the connection, select </w:t>
      </w:r>
      <w:r w:rsidRPr="00BD7AE2">
        <w:rPr>
          <w:b/>
          <w:bCs/>
        </w:rPr>
        <w:t>Create</w:t>
      </w:r>
      <w:r w:rsidR="00BD7AE2">
        <w:t>.</w:t>
      </w:r>
    </w:p>
    <w:p w14:paraId="3AADD51E" w14:textId="6870B2A8" w:rsidR="00A86618" w:rsidRDefault="00A86618" w:rsidP="00A86618">
      <w:pPr>
        <w:pStyle w:val="BodyCopy"/>
        <w:ind w:left="720"/>
        <w:jc w:val="center"/>
      </w:pPr>
      <w:r w:rsidRPr="00A86618">
        <w:rPr>
          <w:noProof/>
        </w:rPr>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9"/>
                    <a:stretch>
                      <a:fillRect/>
                    </a:stretch>
                  </pic:blipFill>
                  <pic:spPr>
                    <a:xfrm>
                      <a:off x="0" y="0"/>
                      <a:ext cx="4861681" cy="1027716"/>
                    </a:xfrm>
                    <a:prstGeom prst="rect">
                      <a:avLst/>
                    </a:prstGeom>
                    <a:ln>
                      <a:solidFill>
                        <a:schemeClr val="accent1"/>
                      </a:solidFill>
                    </a:ln>
                  </pic:spPr>
                </pic:pic>
              </a:graphicData>
            </a:graphic>
          </wp:inline>
        </w:drawing>
      </w:r>
    </w:p>
    <w:p w14:paraId="637C84F7" w14:textId="4967821D" w:rsidR="00067BED" w:rsidRDefault="00BD7AE2" w:rsidP="004A1653">
      <w:pPr>
        <w:pStyle w:val="BodyCopy"/>
        <w:numPr>
          <w:ilvl w:val="0"/>
          <w:numId w:val="19"/>
        </w:numPr>
      </w:pPr>
      <w:r>
        <w:t>If prompted to log-in, s</w:t>
      </w:r>
      <w:r w:rsidR="008562A3">
        <w:t>ig</w:t>
      </w:r>
      <w:r w:rsidR="004122B3">
        <w:t>n</w:t>
      </w:r>
      <w:r>
        <w:t>-</w:t>
      </w:r>
      <w:r w:rsidR="008562A3">
        <w:t xml:space="preserve">in with the service account that </w:t>
      </w:r>
      <w:r w:rsidR="7554F29A">
        <w:t>you have</w:t>
      </w:r>
      <w:r w:rsidR="008562A3">
        <w:t xml:space="preserve"> already signed in</w:t>
      </w:r>
      <w:r w:rsidR="007D1D60">
        <w:t xml:space="preserve"> with</w:t>
      </w:r>
      <w:r w:rsidR="008562A3">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lastRenderedPageBreak/>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865566" cy="3382960"/>
                    </a:xfrm>
                    <a:prstGeom prst="rect">
                      <a:avLst/>
                    </a:prstGeom>
                    <a:ln>
                      <a:solidFill>
                        <a:schemeClr val="accent1"/>
                      </a:solidFill>
                    </a:ln>
                  </pic:spPr>
                </pic:pic>
              </a:graphicData>
            </a:graphic>
          </wp:inline>
        </w:drawing>
      </w:r>
    </w:p>
    <w:p w14:paraId="382550DF" w14:textId="77777777" w:rsidR="00BD7AE2"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BD7AE2">
        <w:t>the new connection will appear in your list of connections.</w:t>
      </w:r>
    </w:p>
    <w:p w14:paraId="628C708E" w14:textId="77777777" w:rsidR="00BD7AE2" w:rsidRDefault="00BD7AE2" w:rsidP="004A1653">
      <w:pPr>
        <w:pStyle w:val="BodyCopy"/>
        <w:numPr>
          <w:ilvl w:val="0"/>
          <w:numId w:val="19"/>
        </w:numPr>
      </w:pPr>
      <w:r>
        <w:t>G</w:t>
      </w:r>
      <w:r w:rsidR="00F12629">
        <w:t xml:space="preserve">o back to the previous tab </w:t>
      </w:r>
      <w:r w:rsidR="2D8A2151">
        <w:t>on</w:t>
      </w:r>
      <w:r w:rsidR="00F12629">
        <w:t xml:space="preserve"> your browser</w:t>
      </w:r>
      <w:r>
        <w:t xml:space="preserve">. In the </w:t>
      </w:r>
      <w:r>
        <w:rPr>
          <w:b/>
          <w:bCs/>
        </w:rPr>
        <w:t xml:space="preserve">Apply changes </w:t>
      </w:r>
      <w:r>
        <w:t xml:space="preserve">dialog, select </w:t>
      </w:r>
      <w:r>
        <w:rPr>
          <w:b/>
          <w:bCs/>
        </w:rPr>
        <w:t xml:space="preserve">Refresh </w:t>
      </w:r>
      <w:r w:rsidR="00FE2F4B">
        <w:t xml:space="preserve">to </w:t>
      </w:r>
      <w:r>
        <w:t>update your list of connections.</w:t>
      </w:r>
    </w:p>
    <w:p w14:paraId="1FFC623C" w14:textId="0BBD45FA" w:rsidR="00F54FFD" w:rsidRDefault="00F54FFD" w:rsidP="00F54FFD">
      <w:pPr>
        <w:pStyle w:val="BodyCopy"/>
        <w:ind w:left="720"/>
        <w:jc w:val="center"/>
      </w:pPr>
      <w:r w:rsidRPr="00F54FFD">
        <w:rPr>
          <w:noProof/>
        </w:rPr>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1"/>
                    <a:stretch>
                      <a:fillRect/>
                    </a:stretch>
                  </pic:blipFill>
                  <pic:spPr>
                    <a:xfrm>
                      <a:off x="0" y="0"/>
                      <a:ext cx="4242959" cy="1526952"/>
                    </a:xfrm>
                    <a:prstGeom prst="rect">
                      <a:avLst/>
                    </a:prstGeom>
                    <a:ln>
                      <a:solidFill>
                        <a:schemeClr val="accent1"/>
                      </a:solidFill>
                    </a:ln>
                  </pic:spPr>
                </pic:pic>
              </a:graphicData>
            </a:graphic>
          </wp:inline>
        </w:drawing>
      </w:r>
    </w:p>
    <w:p w14:paraId="7F959043" w14:textId="412A4DB0" w:rsidR="00BD7AE2" w:rsidRDefault="00BD7AE2" w:rsidP="00BD7AE2">
      <w:pPr>
        <w:pStyle w:val="BodyCopy"/>
        <w:numPr>
          <w:ilvl w:val="0"/>
          <w:numId w:val="19"/>
        </w:numPr>
      </w:pPr>
      <w:r>
        <w:t xml:space="preserve">Repeat the same </w:t>
      </w:r>
      <w:r w:rsidR="000A6A20">
        <w:t>steps</w:t>
      </w:r>
      <w:r w:rsidR="003430CB">
        <w:t xml:space="preserve"> </w:t>
      </w:r>
      <w:r w:rsidR="000B1D41">
        <w:t>to create</w:t>
      </w:r>
      <w:r w:rsidR="003430CB">
        <w:t xml:space="preserve"> </w:t>
      </w:r>
      <w:r>
        <w:t>all other remaining connections.</w:t>
      </w:r>
    </w:p>
    <w:p w14:paraId="3BAE9BF9" w14:textId="38A0F073" w:rsidR="00830115" w:rsidRDefault="00830115" w:rsidP="00830115">
      <w:pPr>
        <w:pStyle w:val="BodyCopy"/>
        <w:ind w:left="720"/>
        <w:jc w:val="center"/>
      </w:pPr>
    </w:p>
    <w:p w14:paraId="6E67449B" w14:textId="5342CF9E" w:rsidR="00067BED" w:rsidRDefault="00BD7AE2" w:rsidP="004A1653">
      <w:pPr>
        <w:pStyle w:val="BodyCopy"/>
        <w:numPr>
          <w:ilvl w:val="0"/>
          <w:numId w:val="19"/>
        </w:numPr>
      </w:pPr>
      <w:r>
        <w:t xml:space="preserve">Once all connections are created, select </w:t>
      </w:r>
      <w:r>
        <w:rPr>
          <w:b/>
          <w:bCs/>
        </w:rPr>
        <w:t>Import</w:t>
      </w:r>
      <w:r>
        <w:t xml:space="preserve"> to begin importing.</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930792" cy="4513762"/>
                    </a:xfrm>
                    <a:prstGeom prst="rect">
                      <a:avLst/>
                    </a:prstGeom>
                    <a:ln>
                      <a:solidFill>
                        <a:schemeClr val="accent1"/>
                      </a:solidFill>
                    </a:ln>
                  </pic:spPr>
                </pic:pic>
              </a:graphicData>
            </a:graphic>
          </wp:inline>
        </w:drawing>
      </w:r>
    </w:p>
    <w:p w14:paraId="3B5F756E" w14:textId="10BB721E" w:rsidR="000B0BC4" w:rsidRDefault="001D0317" w:rsidP="004A1653">
      <w:pPr>
        <w:pStyle w:val="BodyCopy"/>
        <w:numPr>
          <w:ilvl w:val="0"/>
          <w:numId w:val="19"/>
        </w:numPr>
      </w:pPr>
      <w:r>
        <w:t xml:space="preserve">The solution import will take between </w:t>
      </w:r>
      <w:r w:rsidR="004D5B20">
        <w:t xml:space="preserve">on average </w:t>
      </w:r>
      <w:r>
        <w:t>10 to 15 minutes</w:t>
      </w:r>
      <w:r w:rsidR="00BD7AE2">
        <w:t>. Y</w:t>
      </w:r>
      <w:r w:rsidR="004D5B20">
        <w:t xml:space="preserve">ou can monitor the import </w:t>
      </w:r>
      <w:r w:rsidR="0066311F">
        <w:t xml:space="preserve">on the </w:t>
      </w:r>
      <w:r w:rsidR="00BD7AE2" w:rsidRPr="00BD7AE2">
        <w:rPr>
          <w:b/>
          <w:bCs/>
        </w:rPr>
        <w:t>S</w:t>
      </w:r>
      <w:r w:rsidR="0066311F" w:rsidRPr="00BD7AE2">
        <w:rPr>
          <w:b/>
          <w:bCs/>
        </w:rPr>
        <w:t>olution</w:t>
      </w:r>
      <w:r w:rsidR="00BD7AE2" w:rsidRPr="00BD7AE2">
        <w:rPr>
          <w:b/>
          <w:bCs/>
        </w:rPr>
        <w:t>s</w:t>
      </w:r>
      <w:r w:rsidR="0066311F">
        <w:t xml:space="preserve">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4576895" cy="3658377"/>
                    </a:xfrm>
                    <a:prstGeom prst="rect">
                      <a:avLst/>
                    </a:prstGeom>
                    <a:ln>
                      <a:solidFill>
                        <a:schemeClr val="accent1"/>
                      </a:solidFill>
                    </a:ln>
                  </pic:spPr>
                </pic:pic>
              </a:graphicData>
            </a:graphic>
          </wp:inline>
        </w:drawing>
      </w:r>
    </w:p>
    <w:p w14:paraId="4B016517" w14:textId="4BC8EBC5" w:rsidR="00A86618" w:rsidRDefault="008A3195" w:rsidP="004A1653">
      <w:pPr>
        <w:pStyle w:val="BodyCopy"/>
        <w:numPr>
          <w:ilvl w:val="0"/>
          <w:numId w:val="19"/>
        </w:numPr>
      </w:pPr>
      <w:r>
        <w:t xml:space="preserve">Once the import is </w:t>
      </w:r>
      <w:r w:rsidR="5B6EB9DC">
        <w:t>completed</w:t>
      </w:r>
      <w:r w:rsidR="00BD7AE2">
        <w:t xml:space="preserve">, a notification will indicate that </w:t>
      </w:r>
      <w:r w:rsidR="00BD7AE2">
        <w:rPr>
          <w:b/>
          <w:bCs/>
        </w:rPr>
        <w:t>Solution “Return to the Workplace” imported successfully</w:t>
      </w:r>
      <w:r w:rsidR="00BD7AE2">
        <w:t>.</w:t>
      </w:r>
      <w:r w:rsidR="001D7845">
        <w:t xml:space="preserv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4"/>
                    <a:stretch>
                      <a:fillRect/>
                    </a:stretch>
                  </pic:blipFill>
                  <pic:spPr>
                    <a:xfrm>
                      <a:off x="0" y="0"/>
                      <a:ext cx="4672146" cy="1431786"/>
                    </a:xfrm>
                    <a:prstGeom prst="rect">
                      <a:avLst/>
                    </a:prstGeom>
                    <a:ln>
                      <a:solidFill>
                        <a:schemeClr val="accent1"/>
                      </a:solidFill>
                    </a:ln>
                  </pic:spPr>
                </pic:pic>
              </a:graphicData>
            </a:graphic>
          </wp:inline>
        </w:drawing>
      </w:r>
    </w:p>
    <w:p w14:paraId="5A6A53EF" w14:textId="25111623" w:rsidR="00A86618" w:rsidRDefault="00BD7AE2" w:rsidP="004A1653">
      <w:pPr>
        <w:pStyle w:val="BodyCopy"/>
        <w:numPr>
          <w:ilvl w:val="0"/>
          <w:numId w:val="19"/>
        </w:numPr>
      </w:pPr>
      <w:r>
        <w:t xml:space="preserve">From the toolbar, select </w:t>
      </w:r>
      <w:r w:rsidRPr="00BD7AE2">
        <w:rPr>
          <w:b/>
          <w:bCs/>
        </w:rPr>
        <w:t>P</w:t>
      </w:r>
      <w:r w:rsidR="00223716" w:rsidRPr="00BD7AE2">
        <w:rPr>
          <w:b/>
          <w:bCs/>
        </w:rPr>
        <w:t>ublish all customization</w:t>
      </w:r>
      <w:r w:rsidRPr="00BD7AE2">
        <w:rPr>
          <w:b/>
          <w:bCs/>
        </w:rPr>
        <w:t>s</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4786151" cy="1728707"/>
                    </a:xfrm>
                    <a:prstGeom prst="rect">
                      <a:avLst/>
                    </a:prstGeom>
                    <a:ln>
                      <a:solidFill>
                        <a:schemeClr val="accent1"/>
                      </a:solidFill>
                    </a:ln>
                  </pic:spPr>
                </pic:pic>
              </a:graphicData>
            </a:graphic>
          </wp:inline>
        </w:drawing>
      </w:r>
    </w:p>
    <w:p w14:paraId="456CFB53" w14:textId="303C6057" w:rsidR="00A86618" w:rsidRDefault="00BD7AE2" w:rsidP="004A1653">
      <w:pPr>
        <w:pStyle w:val="BodyCopy"/>
        <w:numPr>
          <w:ilvl w:val="0"/>
          <w:numId w:val="19"/>
        </w:numPr>
      </w:pPr>
      <w:r>
        <w:lastRenderedPageBreak/>
        <w:t xml:space="preserve">From the navigation, select </w:t>
      </w:r>
      <w:r>
        <w:rPr>
          <w:b/>
          <w:bCs/>
        </w:rPr>
        <w:t xml:space="preserve">Apps </w:t>
      </w:r>
      <w:r>
        <w:t xml:space="preserve">verify that the </w:t>
      </w:r>
      <w:r w:rsidRPr="00BD7AE2">
        <w:rPr>
          <w:b/>
          <w:bCs/>
        </w:rPr>
        <w:t>Apps</w:t>
      </w:r>
      <w:r>
        <w:t xml:space="preserve"> </w:t>
      </w:r>
      <w:r w:rsidR="00AE2107">
        <w:t xml:space="preserve">list </w:t>
      </w:r>
      <w:r>
        <w:t xml:space="preserve">contain </w:t>
      </w:r>
      <w:r>
        <w:rPr>
          <w:b/>
          <w:bCs/>
        </w:rPr>
        <w:t>Employee Return to the Workplace</w:t>
      </w:r>
      <w:r w:rsidRPr="00BD7AE2">
        <w:t>,</w:t>
      </w:r>
      <w:r>
        <w:rPr>
          <w:b/>
          <w:bCs/>
        </w:rPr>
        <w:t xml:space="preserve"> Facility Safety Management </w:t>
      </w:r>
      <w:r w:rsidRPr="00BD7AE2">
        <w:t>and</w:t>
      </w:r>
      <w:r>
        <w:rPr>
          <w:b/>
          <w:bCs/>
        </w:rPr>
        <w:t xml:space="preserve"> Workplace Care Management</w:t>
      </w:r>
      <w:r>
        <w:t xml:space="preserve"> -- </w:t>
      </w:r>
      <w:r w:rsidR="001316BB">
        <w:t>if</w:t>
      </w:r>
      <w:r w:rsidR="001F2ED5">
        <w:t xml:space="preserve"> not</w:t>
      </w:r>
      <w:r>
        <w:t>,</w:t>
      </w:r>
      <w:r w:rsidR="001F2ED5">
        <w:t xml:space="preserve"> wait for </w:t>
      </w:r>
      <w:r w:rsidR="6E718C28">
        <w:t xml:space="preserve">a </w:t>
      </w:r>
      <w:r w:rsidR="001F2ED5">
        <w:t xml:space="preserve">few minutes and </w:t>
      </w:r>
      <w:r>
        <w:t xml:space="preserve">select </w:t>
      </w:r>
      <w:r w:rsidRPr="00BD7AE2">
        <w:rPr>
          <w:b/>
          <w:bCs/>
        </w:rPr>
        <w:t>P</w:t>
      </w:r>
      <w:r w:rsidR="001F2ED5" w:rsidRPr="00BD7AE2">
        <w:rPr>
          <w:b/>
          <w:bCs/>
        </w:rPr>
        <w:t xml:space="preserve">ublish all </w:t>
      </w:r>
      <w:r w:rsidR="378A4BEE" w:rsidRPr="00BD7AE2">
        <w:rPr>
          <w:b/>
          <w:bCs/>
        </w:rPr>
        <w:t>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6"/>
                    <a:stretch>
                      <a:fillRect/>
                    </a:stretch>
                  </pic:blipFill>
                  <pic:spPr>
                    <a:xfrm>
                      <a:off x="0" y="0"/>
                      <a:ext cx="5416493" cy="2244132"/>
                    </a:xfrm>
                    <a:prstGeom prst="rect">
                      <a:avLst/>
                    </a:prstGeom>
                    <a:ln>
                      <a:solidFill>
                        <a:schemeClr val="accent1"/>
                      </a:solidFill>
                    </a:ln>
                  </pic:spPr>
                </pic:pic>
              </a:graphicData>
            </a:graphic>
          </wp:inline>
        </w:drawing>
      </w:r>
    </w:p>
    <w:p w14:paraId="58F29276" w14:textId="77777777" w:rsidR="00BD7AE2"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p>
    <w:p w14:paraId="34012A5E" w14:textId="77777777" w:rsidR="00BD7AE2" w:rsidRDefault="0005508D" w:rsidP="004A1653">
      <w:pPr>
        <w:pStyle w:val="BodyCopy"/>
        <w:numPr>
          <w:ilvl w:val="0"/>
          <w:numId w:val="19"/>
        </w:numPr>
      </w:pPr>
      <w:r>
        <w:t xml:space="preserve">Make sure </w:t>
      </w:r>
      <w:r w:rsidR="00BD7AE2">
        <w:t xml:space="preserve">that </w:t>
      </w:r>
      <w:r>
        <w:t xml:space="preserve">you are still </w:t>
      </w:r>
      <w:r w:rsidR="6F87B4A9">
        <w:t>in</w:t>
      </w:r>
      <w:r>
        <w:t xml:space="preserve"> the correct environment (dev)</w:t>
      </w:r>
    </w:p>
    <w:p w14:paraId="0F01A74E" w14:textId="6E76FB02" w:rsidR="00A86618" w:rsidRDefault="00BD7AE2" w:rsidP="004A1653">
      <w:pPr>
        <w:pStyle w:val="BodyCopy"/>
        <w:numPr>
          <w:ilvl w:val="0"/>
          <w:numId w:val="19"/>
        </w:numPr>
      </w:pPr>
      <w:r>
        <w:t xml:space="preserve">From the </w:t>
      </w:r>
      <w:r w:rsidR="0038251B">
        <w:t xml:space="preserve">navigation, select </w:t>
      </w:r>
      <w:r w:rsidR="0038251B">
        <w:rPr>
          <w:b/>
          <w:bCs/>
        </w:rPr>
        <w:t>Solutions</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160073" cy="3346245"/>
                    </a:xfrm>
                    <a:prstGeom prst="rect">
                      <a:avLst/>
                    </a:prstGeom>
                    <a:ln>
                      <a:solidFill>
                        <a:schemeClr val="accent1"/>
                      </a:solidFill>
                    </a:ln>
                  </pic:spPr>
                </pic:pic>
              </a:graphicData>
            </a:graphic>
          </wp:inline>
        </w:drawing>
      </w:r>
    </w:p>
    <w:p w14:paraId="5D46BF8A" w14:textId="453E733D" w:rsidR="00A86618" w:rsidRDefault="0038251B" w:rsidP="004A1653">
      <w:pPr>
        <w:pStyle w:val="BodyCopy"/>
        <w:numPr>
          <w:ilvl w:val="0"/>
          <w:numId w:val="19"/>
        </w:numPr>
      </w:pPr>
      <w:r>
        <w:t xml:space="preserve">From the toolbar, select </w:t>
      </w:r>
      <w:r w:rsidR="009C31AB">
        <w:t xml:space="preserve">on </w:t>
      </w:r>
      <w:r w:rsidRPr="0038251B">
        <w:rPr>
          <w:b/>
          <w:bCs/>
        </w:rPr>
        <w:t>I</w:t>
      </w:r>
      <w:r w:rsidR="009C31AB" w:rsidRPr="0038251B">
        <w:rPr>
          <w:b/>
          <w:bCs/>
        </w:rPr>
        <w:t>mport</w:t>
      </w:r>
      <w:r w:rsidR="009C31AB">
        <w:t xml:space="preserve"> and select the </w:t>
      </w:r>
      <w:r w:rsidR="0040695C" w:rsidRPr="0040695C">
        <w:rPr>
          <w:b/>
          <w:bCs/>
        </w:rPr>
        <w:t>ConsortiumMemberGlobal_</w:t>
      </w:r>
      <w:r w:rsidR="00491B49" w:rsidRPr="0038251B">
        <w:rPr>
          <w:b/>
          <w:bCs/>
        </w:rPr>
        <w:t>x_x_x_xxx.zip</w:t>
      </w:r>
      <w:r w:rsidR="00491B49">
        <w:t xml:space="preserve"> </w:t>
      </w:r>
      <w:r>
        <w:t xml:space="preserve">you </w:t>
      </w:r>
      <w:r w:rsidR="00491B49">
        <w:t>downloaded earlier</w:t>
      </w:r>
      <w:r w:rsidR="7C49C762">
        <w:t>.</w:t>
      </w:r>
    </w:p>
    <w:p w14:paraId="7201EC0D" w14:textId="45DA6095" w:rsidR="00A86618" w:rsidRDefault="0038251B" w:rsidP="004A1653">
      <w:pPr>
        <w:pStyle w:val="BodyCopy"/>
        <w:numPr>
          <w:ilvl w:val="0"/>
          <w:numId w:val="19"/>
        </w:numPr>
      </w:pPr>
      <w:r>
        <w:lastRenderedPageBreak/>
        <w:t xml:space="preserve">In the </w:t>
      </w:r>
      <w:r>
        <w:rPr>
          <w:b/>
          <w:bCs/>
        </w:rPr>
        <w:t xml:space="preserve">Import a solution </w:t>
      </w:r>
      <w:r>
        <w:t xml:space="preserve">Details screen, select </w:t>
      </w:r>
      <w:r w:rsidRPr="0038251B">
        <w:rPr>
          <w:b/>
          <w:bCs/>
        </w:rPr>
        <w:t>N</w:t>
      </w:r>
      <w:r w:rsidR="002B3B97" w:rsidRPr="0038251B">
        <w:rPr>
          <w:b/>
          <w:bCs/>
        </w:rPr>
        <w:t>ext</w:t>
      </w:r>
      <w:r w:rsidR="5D70E06A">
        <w:t>.</w:t>
      </w:r>
      <w:r w:rsidR="002B3B97">
        <w:t xml:space="preserve"> </w:t>
      </w:r>
    </w:p>
    <w:p w14:paraId="50526D4E" w14:textId="5B2C3442" w:rsidR="002B3B97" w:rsidRDefault="002B3B97" w:rsidP="002B3B97">
      <w:pPr>
        <w:pStyle w:val="BodyCopy"/>
        <w:ind w:left="720"/>
        <w:jc w:val="center"/>
      </w:pPr>
      <w:r w:rsidRPr="002B3B97">
        <w:rPr>
          <w:noProof/>
        </w:rPr>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8"/>
                    <a:stretch>
                      <a:fillRect/>
                    </a:stretch>
                  </pic:blipFill>
                  <pic:spPr>
                    <a:xfrm>
                      <a:off x="0" y="0"/>
                      <a:ext cx="3904608" cy="3614354"/>
                    </a:xfrm>
                    <a:prstGeom prst="rect">
                      <a:avLst/>
                    </a:prstGeom>
                    <a:ln>
                      <a:solidFill>
                        <a:schemeClr val="accent1"/>
                      </a:solidFill>
                    </a:ln>
                  </pic:spPr>
                </pic:pic>
              </a:graphicData>
            </a:graphic>
          </wp:inline>
        </w:drawing>
      </w:r>
    </w:p>
    <w:p w14:paraId="436E2726" w14:textId="6F9CAE44" w:rsidR="002B3B97" w:rsidRDefault="00913E46" w:rsidP="004A1653">
      <w:pPr>
        <w:pStyle w:val="BodyCopy"/>
        <w:numPr>
          <w:ilvl w:val="0"/>
          <w:numId w:val="19"/>
        </w:numPr>
      </w:pPr>
      <w:r>
        <w:t xml:space="preserve">Create </w:t>
      </w:r>
      <w:r w:rsidR="05AC7159">
        <w:t xml:space="preserve">a </w:t>
      </w:r>
      <w:proofErr w:type="gramStart"/>
      <w:r w:rsidR="0038251B" w:rsidRPr="0038251B">
        <w:rPr>
          <w:b/>
          <w:bCs/>
        </w:rPr>
        <w:t>New</w:t>
      </w:r>
      <w:proofErr w:type="gramEnd"/>
      <w:r w:rsidR="0038251B" w:rsidRPr="0038251B">
        <w:rPr>
          <w:b/>
          <w:bCs/>
        </w:rPr>
        <w:t xml:space="preserve"> c</w:t>
      </w:r>
      <w:r w:rsidRPr="0038251B">
        <w:rPr>
          <w:b/>
          <w:bCs/>
        </w:rPr>
        <w:t>onnection</w:t>
      </w:r>
      <w:r>
        <w:t xml:space="preserve"> for each connector </w:t>
      </w:r>
      <w:r w:rsidR="00B951CE">
        <w:t xml:space="preserve">as </w:t>
      </w:r>
      <w:r w:rsidR="00A545E1">
        <w:t>described earlier</w:t>
      </w:r>
    </w:p>
    <w:p w14:paraId="31C02662" w14:textId="7BFB8B42" w:rsidR="002D55AF" w:rsidRDefault="002D55AF" w:rsidP="002D55AF">
      <w:pPr>
        <w:pStyle w:val="BodyCopy"/>
        <w:ind w:left="720"/>
        <w:jc w:val="center"/>
      </w:pPr>
      <w:r w:rsidRPr="002D55AF">
        <w:rPr>
          <w:noProof/>
        </w:rPr>
        <w:lastRenderedPageBreak/>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9"/>
                    <a:stretch>
                      <a:fillRect/>
                    </a:stretch>
                  </pic:blipFill>
                  <pic:spPr>
                    <a:xfrm>
                      <a:off x="0" y="0"/>
                      <a:ext cx="3984237" cy="3580593"/>
                    </a:xfrm>
                    <a:prstGeom prst="rect">
                      <a:avLst/>
                    </a:prstGeom>
                    <a:ln>
                      <a:solidFill>
                        <a:schemeClr val="accent1"/>
                      </a:solidFill>
                    </a:ln>
                  </pic:spPr>
                </pic:pic>
              </a:graphicData>
            </a:graphic>
          </wp:inline>
        </w:drawing>
      </w:r>
    </w:p>
    <w:p w14:paraId="366D75E3" w14:textId="26E9A365" w:rsidR="002B3B97" w:rsidRDefault="00A321C6" w:rsidP="004A1653">
      <w:pPr>
        <w:pStyle w:val="BodyCopy"/>
        <w:numPr>
          <w:ilvl w:val="0"/>
          <w:numId w:val="19"/>
        </w:numPr>
      </w:pPr>
      <w:r>
        <w:t xml:space="preserve">Once all the </w:t>
      </w:r>
      <w:r w:rsidR="2C50CD6D">
        <w:t>connections</w:t>
      </w:r>
      <w:r>
        <w:t xml:space="preserve"> created </w:t>
      </w:r>
      <w:r w:rsidR="0038251B">
        <w:t xml:space="preserve">select </w:t>
      </w:r>
      <w:r w:rsidR="5A241A4D">
        <w:t xml:space="preserve">the </w:t>
      </w:r>
      <w:r w:rsidR="0038251B" w:rsidRPr="0038251B">
        <w:rPr>
          <w:b/>
          <w:bCs/>
        </w:rP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0"/>
                    <a:stretch>
                      <a:fillRect/>
                    </a:stretch>
                  </pic:blipFill>
                  <pic:spPr>
                    <a:xfrm>
                      <a:off x="0" y="0"/>
                      <a:ext cx="3963834" cy="3568250"/>
                    </a:xfrm>
                    <a:prstGeom prst="rect">
                      <a:avLst/>
                    </a:prstGeom>
                    <a:ln>
                      <a:solidFill>
                        <a:schemeClr val="accent1"/>
                      </a:solidFill>
                    </a:ln>
                  </pic:spPr>
                </pic:pic>
              </a:graphicData>
            </a:graphic>
          </wp:inline>
        </w:drawing>
      </w:r>
    </w:p>
    <w:p w14:paraId="36A85DA9" w14:textId="3183FE49" w:rsidR="00B83632" w:rsidRDefault="0038251B" w:rsidP="0038251B">
      <w:pPr>
        <w:pStyle w:val="BodyCopy"/>
        <w:numPr>
          <w:ilvl w:val="0"/>
          <w:numId w:val="19"/>
        </w:numPr>
      </w:pPr>
      <w:r>
        <w:lastRenderedPageBreak/>
        <w:t xml:space="preserve">On the </w:t>
      </w:r>
      <w:r>
        <w:rPr>
          <w:b/>
          <w:bCs/>
        </w:rPr>
        <w:t xml:space="preserve">Import a solution </w:t>
      </w:r>
      <w:r>
        <w:t>Environment Variables screen, p</w:t>
      </w:r>
      <w:r w:rsidR="00C13D42">
        <w:t xml:space="preserve">rovide </w:t>
      </w:r>
      <w:r>
        <w:t xml:space="preserve">an </w:t>
      </w:r>
      <w:r>
        <w:rPr>
          <w:b/>
          <w:bCs/>
        </w:rPr>
        <w:t xml:space="preserve">Admin Email Address </w:t>
      </w:r>
      <w:r>
        <w:t xml:space="preserve">and </w:t>
      </w:r>
      <w:r>
        <w:rPr>
          <w:b/>
          <w:bCs/>
        </w:rPr>
        <w:t xml:space="preserve">Send </w:t>
      </w:r>
      <w:proofErr w:type="gramStart"/>
      <w:r>
        <w:rPr>
          <w:b/>
          <w:bCs/>
        </w:rPr>
        <w:t>As</w:t>
      </w:r>
      <w:proofErr w:type="gramEnd"/>
      <w:r>
        <w:rPr>
          <w:b/>
          <w:bCs/>
        </w:rPr>
        <w:t xml:space="preserve"> Email For Notification Results </w:t>
      </w:r>
      <w:r w:rsidR="00C13D42">
        <w:t>addresses</w:t>
      </w:r>
      <w:r>
        <w:t xml:space="preserve">. Leave </w:t>
      </w:r>
      <w:r>
        <w:rPr>
          <w:b/>
          <w:bCs/>
        </w:rPr>
        <w:t xml:space="preserve">Emp require to </w:t>
      </w:r>
      <w:proofErr w:type="spellStart"/>
      <w:r>
        <w:rPr>
          <w:b/>
          <w:bCs/>
        </w:rPr>
        <w:t>Reattest</w:t>
      </w:r>
      <w:proofErr w:type="spellEnd"/>
      <w:r w:rsidRPr="0038251B">
        <w:t xml:space="preserve"> to</w:t>
      </w:r>
      <w:r w:rsidRPr="0038251B">
        <w:rPr>
          <w:b/>
          <w:bCs/>
        </w:rPr>
        <w:t xml:space="preserve"> Yes</w:t>
      </w:r>
      <w:r w:rsidR="00C13D42">
        <w:t xml:space="preserve"> </w:t>
      </w:r>
      <w:r w:rsidR="006543A4">
        <w:t xml:space="preserve">and </w:t>
      </w:r>
      <w:r>
        <w:t xml:space="preserve">select </w:t>
      </w:r>
      <w:r w:rsidRPr="0038251B">
        <w:rPr>
          <w:b/>
          <w:bCs/>
        </w:rPr>
        <w:t>I</w:t>
      </w:r>
      <w:r w:rsidR="00B83632" w:rsidRPr="0038251B">
        <w:rPr>
          <w:b/>
          <w:bCs/>
        </w:rPr>
        <w:t>mport</w:t>
      </w:r>
      <w:r w:rsidR="00B83632">
        <w:t>.</w:t>
      </w:r>
    </w:p>
    <w:p w14:paraId="535C7B1E" w14:textId="213E0C43" w:rsidR="00C13D42" w:rsidRDefault="00C13D42" w:rsidP="006543A4">
      <w:pPr>
        <w:pStyle w:val="BodyCopy"/>
        <w:ind w:left="720"/>
        <w:jc w:val="center"/>
      </w:pPr>
      <w:r w:rsidRPr="00C13D42">
        <w:rPr>
          <w:noProof/>
        </w:rPr>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2"/>
                    <a:stretch>
                      <a:fillRect/>
                    </a:stretch>
                  </pic:blipFill>
                  <pic:spPr>
                    <a:xfrm>
                      <a:off x="0" y="0"/>
                      <a:ext cx="4437630" cy="2894748"/>
                    </a:xfrm>
                    <a:prstGeom prst="rect">
                      <a:avLst/>
                    </a:prstGeom>
                    <a:ln>
                      <a:solidFill>
                        <a:schemeClr val="accent1"/>
                      </a:solidFill>
                    </a:ln>
                  </pic:spPr>
                </pic:pic>
              </a:graphicData>
            </a:graphic>
          </wp:inline>
        </w:drawing>
      </w:r>
    </w:p>
    <w:p w14:paraId="5A1EAD28" w14:textId="5B2789F9" w:rsidR="002B3B97" w:rsidRDefault="0038251B" w:rsidP="004A1653">
      <w:pPr>
        <w:pStyle w:val="BodyCopy"/>
        <w:numPr>
          <w:ilvl w:val="0"/>
          <w:numId w:val="19"/>
        </w:numPr>
      </w:pPr>
      <w:r>
        <w:t xml:space="preserve">One the import has completed, select </w:t>
      </w:r>
      <w:r w:rsidRPr="0038251B">
        <w:rPr>
          <w:b/>
          <w:bCs/>
        </w:rPr>
        <w:t>P</w:t>
      </w:r>
      <w:r w:rsidR="009A7D79" w:rsidRPr="0038251B">
        <w:rPr>
          <w:b/>
          <w:bCs/>
        </w:rPr>
        <w:t>ublish all customization</w:t>
      </w:r>
      <w:r w:rsidR="009A7D79">
        <w:t xml:space="preserve"> </w:t>
      </w:r>
      <w:r>
        <w:t>on the toolbar</w:t>
      </w:r>
      <w:r w:rsidR="00313127">
        <w:t xml:space="preserve">.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3"/>
                    <a:stretch>
                      <a:fillRect/>
                    </a:stretch>
                  </pic:blipFill>
                  <pic:spPr>
                    <a:xfrm>
                      <a:off x="0" y="0"/>
                      <a:ext cx="4555512" cy="2772801"/>
                    </a:xfrm>
                    <a:prstGeom prst="rect">
                      <a:avLst/>
                    </a:prstGeom>
                    <a:ln>
                      <a:solidFill>
                        <a:schemeClr val="accent1"/>
                      </a:solidFill>
                    </a:ln>
                  </pic:spPr>
                </pic:pic>
              </a:graphicData>
            </a:graphic>
          </wp:inline>
        </w:drawing>
      </w:r>
    </w:p>
    <w:p w14:paraId="0E098B60" w14:textId="77777777" w:rsidR="0038251B" w:rsidRDefault="0038251B" w:rsidP="004A1653">
      <w:pPr>
        <w:pStyle w:val="BodyCopy"/>
        <w:numPr>
          <w:ilvl w:val="0"/>
          <w:numId w:val="19"/>
        </w:numPr>
      </w:pPr>
      <w:r>
        <w:t xml:space="preserve">From the navigation, select </w:t>
      </w:r>
      <w:r w:rsidRPr="0038251B">
        <w:rPr>
          <w:b/>
          <w:bCs/>
        </w:rPr>
        <w:t>Apps</w:t>
      </w:r>
    </w:p>
    <w:p w14:paraId="510BD86E" w14:textId="34538BCB" w:rsidR="002B3B97" w:rsidRDefault="0038251B" w:rsidP="004A1653">
      <w:pPr>
        <w:pStyle w:val="BodyCopy"/>
        <w:numPr>
          <w:ilvl w:val="0"/>
          <w:numId w:val="19"/>
        </w:numPr>
      </w:pPr>
      <w:r>
        <w:t xml:space="preserve">Verify that </w:t>
      </w:r>
      <w:r>
        <w:rPr>
          <w:b/>
          <w:bCs/>
        </w:rPr>
        <w:t xml:space="preserve">Rapid Screening Booking App </w:t>
      </w:r>
      <w:r>
        <w:t xml:space="preserve">and </w:t>
      </w:r>
      <w:r>
        <w:rPr>
          <w:b/>
          <w:bCs/>
        </w:rPr>
        <w:t xml:space="preserve">Health Safety Officer Screening App </w:t>
      </w:r>
      <w:r>
        <w:t>are listed</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4"/>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1" w:name="_Toc80893356"/>
      <w:bookmarkStart w:id="62" w:name="_Toc65654157"/>
      <w:r>
        <w:t>4. Power Automate Flow Configuration</w:t>
      </w:r>
      <w:bookmarkEnd w:id="61"/>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43EF2EF" w14:textId="77777777" w:rsidR="0038251B" w:rsidRDefault="008D5B32" w:rsidP="004A1653">
      <w:pPr>
        <w:pStyle w:val="BodyCopy"/>
        <w:numPr>
          <w:ilvl w:val="0"/>
          <w:numId w:val="25"/>
        </w:numPr>
      </w:pPr>
      <w:r>
        <w:lastRenderedPageBreak/>
        <w:t xml:space="preserve">From </w:t>
      </w:r>
      <w:r w:rsidR="0038251B">
        <w:t xml:space="preserve">the </w:t>
      </w:r>
      <w:r>
        <w:t xml:space="preserve">navigation, </w:t>
      </w:r>
      <w:r w:rsidR="0038251B">
        <w:t xml:space="preserve">select </w:t>
      </w:r>
      <w:r w:rsidRPr="0038251B">
        <w:rPr>
          <w:b/>
          <w:bCs/>
        </w:rPr>
        <w:t>Solution</w:t>
      </w:r>
      <w:r>
        <w:t xml:space="preserve"> </w:t>
      </w:r>
    </w:p>
    <w:p w14:paraId="4A0A3091" w14:textId="6A3A799A" w:rsidR="00FE5449" w:rsidRDefault="0038251B" w:rsidP="004A1653">
      <w:pPr>
        <w:pStyle w:val="BodyCopy"/>
        <w:numPr>
          <w:ilvl w:val="0"/>
          <w:numId w:val="25"/>
        </w:numPr>
      </w:pPr>
      <w:r>
        <w:t xml:space="preserve">From the list of </w:t>
      </w:r>
      <w:r w:rsidRPr="0038251B">
        <w:rPr>
          <w:b/>
          <w:bCs/>
        </w:rPr>
        <w:t>Solutions</w:t>
      </w:r>
      <w:r>
        <w:t xml:space="preserve">, select the </w:t>
      </w:r>
      <w:r w:rsidRPr="0038251B">
        <w:rPr>
          <w:b/>
          <w:bCs/>
        </w:rPr>
        <w:t>Rapid Screening Combined</w:t>
      </w:r>
      <w:r w:rsidR="008D5B32">
        <w:t xml:space="preserve"> solution</w:t>
      </w:r>
      <w:r>
        <w:t xml:space="preserve"> to edit it</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5"/>
                    <a:stretch>
                      <a:fillRect/>
                    </a:stretch>
                  </pic:blipFill>
                  <pic:spPr>
                    <a:xfrm>
                      <a:off x="0" y="0"/>
                      <a:ext cx="4998078" cy="2908156"/>
                    </a:xfrm>
                    <a:prstGeom prst="rect">
                      <a:avLst/>
                    </a:prstGeom>
                    <a:ln>
                      <a:solidFill>
                        <a:schemeClr val="accent1"/>
                      </a:solidFill>
                    </a:ln>
                  </pic:spPr>
                </pic:pic>
              </a:graphicData>
            </a:graphic>
          </wp:inline>
        </w:drawing>
      </w:r>
    </w:p>
    <w:p w14:paraId="4B46ACE4" w14:textId="5C828497" w:rsidR="0072413F" w:rsidRDefault="00F502F3" w:rsidP="004A1653">
      <w:pPr>
        <w:pStyle w:val="BodyCopy"/>
        <w:numPr>
          <w:ilvl w:val="0"/>
          <w:numId w:val="25"/>
        </w:numPr>
      </w:pPr>
      <w:r>
        <w:t xml:space="preserve">On the </w:t>
      </w:r>
      <w:r w:rsidR="0038251B">
        <w:t xml:space="preserve">toolbar, </w:t>
      </w:r>
      <w:r>
        <w:t xml:space="preserve">set the </w:t>
      </w:r>
      <w:r w:rsidR="0038251B" w:rsidRPr="0038251B">
        <w:rPr>
          <w:b/>
          <w:bCs/>
        </w:rPr>
        <w:t>F</w:t>
      </w:r>
      <w:r w:rsidRPr="0038251B">
        <w:rPr>
          <w:b/>
          <w:bCs/>
        </w:rPr>
        <w:t>ilter</w:t>
      </w:r>
      <w:r>
        <w:t xml:space="preserve"> on </w:t>
      </w:r>
      <w:r w:rsidRPr="0038251B">
        <w:rPr>
          <w:b/>
          <w:bCs/>
        </w:rPr>
        <w:t>Cloud Flows</w:t>
      </w:r>
      <w:r>
        <w:t xml:space="preserve"> </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4716292" cy="2641979"/>
                    </a:xfrm>
                    <a:prstGeom prst="rect">
                      <a:avLst/>
                    </a:prstGeom>
                    <a:ln>
                      <a:solidFill>
                        <a:schemeClr val="accent1"/>
                      </a:solidFill>
                    </a:ln>
                  </pic:spPr>
                </pic:pic>
              </a:graphicData>
            </a:graphic>
          </wp:inline>
        </w:drawing>
      </w:r>
    </w:p>
    <w:p w14:paraId="6D7584F4" w14:textId="0ED5BDC4" w:rsidR="004606F9" w:rsidRDefault="0038251B" w:rsidP="004A1653">
      <w:pPr>
        <w:pStyle w:val="BodyCopy"/>
        <w:numPr>
          <w:ilvl w:val="0"/>
          <w:numId w:val="25"/>
        </w:numPr>
      </w:pPr>
      <w:r>
        <w:t xml:space="preserve">From the </w:t>
      </w:r>
      <w:r w:rsidR="00E32C66">
        <w:t>list of the cloud flows,</w:t>
      </w:r>
      <w:r>
        <w:t xml:space="preserve"> make sure that </w:t>
      </w:r>
      <w:r>
        <w:rPr>
          <w:b/>
          <w:bCs/>
        </w:rPr>
        <w:t xml:space="preserve">Status </w:t>
      </w:r>
      <w:r>
        <w:t xml:space="preserve">column of the </w:t>
      </w:r>
      <w:r>
        <w:rPr>
          <w:b/>
          <w:bCs/>
        </w:rPr>
        <w:t xml:space="preserve">Create Operating Hours </w:t>
      </w:r>
      <w:r>
        <w:t xml:space="preserve">and </w:t>
      </w:r>
      <w:r>
        <w:rPr>
          <w:b/>
          <w:bCs/>
        </w:rPr>
        <w:t>Employee Attestation-Disable Earlier Pass</w:t>
      </w:r>
      <w:r>
        <w:t xml:space="preserve"> cloud flows are set to </w:t>
      </w:r>
      <w:r w:rsidRPr="0038251B">
        <w:rPr>
          <w:b/>
          <w:bCs/>
        </w:rPr>
        <w:t>Off</w:t>
      </w:r>
      <w:r>
        <w:t>.</w:t>
      </w:r>
    </w:p>
    <w:p w14:paraId="43E31324" w14:textId="7638363C" w:rsidR="00D011EF" w:rsidRDefault="0038251B" w:rsidP="004A1653">
      <w:pPr>
        <w:pStyle w:val="BodyCopy"/>
        <w:numPr>
          <w:ilvl w:val="0"/>
          <w:numId w:val="25"/>
        </w:numPr>
      </w:pPr>
      <w:r>
        <w:t xml:space="preserve">Verify that all other cloud </w:t>
      </w:r>
      <w:r w:rsidR="00D011EF">
        <w:t>flows in the list</w:t>
      </w:r>
      <w:r>
        <w:t xml:space="preserve"> have a </w:t>
      </w:r>
      <w:r>
        <w:rPr>
          <w:b/>
          <w:bCs/>
        </w:rPr>
        <w:t xml:space="preserve">Status </w:t>
      </w:r>
      <w:r>
        <w:t xml:space="preserve">set to </w:t>
      </w:r>
      <w:r>
        <w:rPr>
          <w:b/>
          <w:bCs/>
        </w:rPr>
        <w:t>On</w:t>
      </w:r>
      <w:r>
        <w:t xml:space="preserve">. If not, select each cloud flow and select </w:t>
      </w:r>
      <w:r w:rsidRPr="0038251B">
        <w:rPr>
          <w:b/>
          <w:bCs/>
        </w:rPr>
        <w:t>E</w:t>
      </w:r>
      <w:r w:rsidR="00B8237C" w:rsidRPr="0038251B">
        <w:rPr>
          <w:b/>
          <w:bCs/>
        </w:rPr>
        <w:t>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7"/>
                    <a:stretch>
                      <a:fillRect/>
                    </a:stretch>
                  </pic:blipFill>
                  <pic:spPr>
                    <a:xfrm>
                      <a:off x="0" y="0"/>
                      <a:ext cx="4680874" cy="1671336"/>
                    </a:xfrm>
                    <a:prstGeom prst="rect">
                      <a:avLst/>
                    </a:prstGeom>
                    <a:ln>
                      <a:solidFill>
                        <a:schemeClr val="accent1"/>
                      </a:solidFill>
                    </a:ln>
                  </pic:spPr>
                </pic:pic>
              </a:graphicData>
            </a:graphic>
          </wp:inline>
        </w:drawing>
      </w:r>
    </w:p>
    <w:p w14:paraId="7297854B" w14:textId="4169D8F7" w:rsidR="00B8237C" w:rsidRDefault="00DA588E" w:rsidP="004A1653">
      <w:pPr>
        <w:pStyle w:val="BodyCopy"/>
        <w:numPr>
          <w:ilvl w:val="0"/>
          <w:numId w:val="25"/>
        </w:numPr>
      </w:pPr>
      <w:r>
        <w:t xml:space="preserve">This will open the Power Automate flow </w:t>
      </w:r>
      <w:r w:rsidR="00094958">
        <w:t xml:space="preserve">in a new </w:t>
      </w:r>
      <w:r>
        <w:t xml:space="preserve">tab, </w:t>
      </w:r>
      <w:r w:rsidR="0038251B">
        <w:t xml:space="preserve">select </w:t>
      </w:r>
      <w:r w:rsidR="0038251B">
        <w:rPr>
          <w:b/>
          <w:bCs/>
        </w:rPr>
        <w:t>Edit</w:t>
      </w:r>
      <w:r>
        <w:t xml:space="preserve"> </w:t>
      </w:r>
      <w:r w:rsidR="0038251B">
        <w:t xml:space="preserve">then </w:t>
      </w:r>
      <w:r w:rsidR="0038251B" w:rsidRPr="0038251B">
        <w:rPr>
          <w:b/>
          <w:bCs/>
        </w:rPr>
        <w:t>C</w:t>
      </w:r>
      <w:r w:rsidRPr="0038251B">
        <w:rPr>
          <w:b/>
          <w:bCs/>
        </w:rPr>
        <w:t>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3871AB57" w:rsidR="00B8237C" w:rsidRDefault="00837697" w:rsidP="004A1653">
      <w:pPr>
        <w:pStyle w:val="BodyCopy"/>
        <w:numPr>
          <w:ilvl w:val="0"/>
          <w:numId w:val="25"/>
        </w:numPr>
      </w:pPr>
      <w:r>
        <w:t xml:space="preserve">Once the flow designer open, </w:t>
      </w:r>
      <w:r w:rsidR="00F057A9">
        <w:t xml:space="preserve">select </w:t>
      </w:r>
      <w:r w:rsidR="00F057A9" w:rsidRPr="00F057A9">
        <w:rPr>
          <w:b/>
          <w:bCs/>
        </w:rPr>
        <w:t>S</w:t>
      </w:r>
      <w:r w:rsidRPr="00F057A9">
        <w:rPr>
          <w:b/>
          <w:bCs/>
        </w:rPr>
        <w:t>ave</w:t>
      </w:r>
      <w:r w:rsidR="00F057A9" w:rsidRPr="00F057A9">
        <w:t xml:space="preserve">, </w:t>
      </w:r>
      <w:r w:rsidR="00F057A9">
        <w:t>followed by the back arrow</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9"/>
                    <a:stretch>
                      <a:fillRect/>
                    </a:stretch>
                  </pic:blipFill>
                  <pic:spPr>
                    <a:xfrm>
                      <a:off x="0" y="0"/>
                      <a:ext cx="4893740" cy="2091186"/>
                    </a:xfrm>
                    <a:prstGeom prst="rect">
                      <a:avLst/>
                    </a:prstGeom>
                    <a:ln>
                      <a:solidFill>
                        <a:schemeClr val="accent1"/>
                      </a:solidFill>
                    </a:ln>
                  </pic:spPr>
                </pic:pic>
              </a:graphicData>
            </a:graphic>
          </wp:inline>
        </w:drawing>
      </w:r>
    </w:p>
    <w:p w14:paraId="27B7355F" w14:textId="216ACB8C" w:rsidR="00837697" w:rsidRDefault="00F057A9" w:rsidP="004A1653">
      <w:pPr>
        <w:pStyle w:val="BodyCopy"/>
        <w:numPr>
          <w:ilvl w:val="0"/>
          <w:numId w:val="25"/>
        </w:numPr>
      </w:pPr>
      <w:r>
        <w:t xml:space="preserve">From the navigation, select </w:t>
      </w:r>
      <w:r w:rsidRPr="00F057A9">
        <w:rPr>
          <w:b/>
          <w:bCs/>
        </w:rPr>
        <w:t>T</w:t>
      </w:r>
      <w:r w:rsidR="00127BB0" w:rsidRPr="00F057A9">
        <w:rPr>
          <w:b/>
          <w:bCs/>
        </w:rPr>
        <w:t>urn o</w:t>
      </w:r>
      <w:r w:rsidR="0020225A" w:rsidRPr="00F057A9">
        <w:rPr>
          <w:b/>
          <w:bCs/>
        </w:rPr>
        <w:t>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0"/>
                    <a:stretch>
                      <a:fillRect/>
                    </a:stretch>
                  </pic:blipFill>
                  <pic:spPr>
                    <a:xfrm>
                      <a:off x="0" y="0"/>
                      <a:ext cx="4973296" cy="2556836"/>
                    </a:xfrm>
                    <a:prstGeom prst="rect">
                      <a:avLst/>
                    </a:prstGeom>
                    <a:ln>
                      <a:solidFill>
                        <a:schemeClr val="accent1"/>
                      </a:solidFill>
                    </a:ln>
                  </pic:spPr>
                </pic:pic>
              </a:graphicData>
            </a:graphic>
          </wp:inline>
        </w:drawing>
      </w:r>
    </w:p>
    <w:p w14:paraId="44C13D77" w14:textId="4ADDA75C" w:rsidR="00B8237C" w:rsidRDefault="00B72D3A" w:rsidP="004A1653">
      <w:pPr>
        <w:pStyle w:val="BodyCopy"/>
        <w:numPr>
          <w:ilvl w:val="0"/>
          <w:numId w:val="25"/>
        </w:numPr>
      </w:pPr>
      <w:r>
        <w:t xml:space="preserve">Repeat </w:t>
      </w:r>
      <w:r w:rsidR="00094958">
        <w:t>these steps</w:t>
      </w:r>
      <w:r>
        <w:t xml:space="preserve"> for any other </w:t>
      </w:r>
      <w:r w:rsidR="0073026C">
        <w:t xml:space="preserve">cloud flows with </w:t>
      </w:r>
      <w:r w:rsidR="00F057A9">
        <w:t>a</w:t>
      </w:r>
      <w:r w:rsidR="0073026C">
        <w:t xml:space="preserve"> </w:t>
      </w:r>
      <w:r w:rsidR="00F057A9" w:rsidRPr="00F057A9">
        <w:rPr>
          <w:b/>
          <w:bCs/>
        </w:rPr>
        <w:t>S</w:t>
      </w:r>
      <w:r w:rsidR="0073026C" w:rsidRPr="00F057A9">
        <w:rPr>
          <w:b/>
          <w:bCs/>
        </w:rPr>
        <w:t>tatus</w:t>
      </w:r>
      <w:r w:rsidR="006101F1">
        <w:t xml:space="preserve"> </w:t>
      </w:r>
      <w:r w:rsidR="00F057A9">
        <w:t xml:space="preserve">of </w:t>
      </w:r>
      <w:r w:rsidR="00F057A9" w:rsidRPr="00F057A9">
        <w:rPr>
          <w:b/>
          <w:bCs/>
        </w:rPr>
        <w:t>Off</w:t>
      </w:r>
      <w:r w:rsidR="00F057A9">
        <w:t xml:space="preserve"> </w:t>
      </w:r>
      <w:r w:rsidR="00C306F6">
        <w:t>–</w:t>
      </w:r>
      <w:r w:rsidR="006101F1">
        <w:t xml:space="preserve"> </w:t>
      </w:r>
      <w:r w:rsidR="00C306F6">
        <w:t xml:space="preserve">Turn on all Flows except </w:t>
      </w:r>
      <w:r w:rsidR="00F057A9">
        <w:t xml:space="preserve">for </w:t>
      </w:r>
      <w:r w:rsidR="0096598D" w:rsidRPr="00F057A9">
        <w:rPr>
          <w:b/>
          <w:bCs/>
        </w:rPr>
        <w:t>Create Operating Hours</w:t>
      </w:r>
      <w:r w:rsidR="0096598D">
        <w:t xml:space="preserve"> and </w:t>
      </w:r>
      <w:r w:rsidR="0096598D" w:rsidRPr="00F057A9">
        <w:rPr>
          <w:b/>
          <w:bCs/>
        </w:rPr>
        <w:t>Employee Attestation-Disable earlier pass</w:t>
      </w:r>
      <w:r w:rsidR="00F057A9" w:rsidRPr="00F057A9">
        <w:t>.</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3" w:name="_Toc80893357"/>
      <w:r>
        <w:t>5</w:t>
      </w:r>
      <w:r w:rsidR="00A32E0D">
        <w:t xml:space="preserve">. </w:t>
      </w:r>
      <w:r w:rsidR="00A6096B">
        <w:t xml:space="preserve">Solution </w:t>
      </w:r>
      <w:r w:rsidR="000300E9">
        <w:t xml:space="preserve">Data </w:t>
      </w:r>
      <w:bookmarkEnd w:id="56"/>
      <w:bookmarkEnd w:id="62"/>
      <w:r w:rsidR="00A6096B">
        <w:t>Configuration</w:t>
      </w:r>
      <w:bookmarkEnd w:id="63"/>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4" w:name="_Toc80893358"/>
      <w:r>
        <w:t xml:space="preserve">Template Data </w:t>
      </w:r>
      <w:r w:rsidR="009A0380">
        <w:t>Import</w:t>
      </w:r>
      <w:bookmarkEnd w:id="64"/>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w:t>
      </w:r>
      <w:proofErr w:type="spellStart"/>
      <w:r w:rsidR="000B604E">
        <w:t>Panbio</w:t>
      </w:r>
      <w:proofErr w:type="spellEnd"/>
      <w:r w:rsidR="000B604E">
        <w:t xml:space="preserve">, </w:t>
      </w:r>
      <w:r w:rsidR="007743FF">
        <w:t xml:space="preserve">BD </w:t>
      </w:r>
      <w:proofErr w:type="spellStart"/>
      <w:r w:rsidR="007743FF">
        <w:t>Veritor</w:t>
      </w:r>
      <w:proofErr w:type="spellEnd"/>
      <w:r w:rsidR="000B604E">
        <w:t>)</w:t>
      </w:r>
    </w:p>
    <w:p w14:paraId="4DB6A915" w14:textId="65536B26" w:rsidR="004D1A39" w:rsidRDefault="004D1A39" w:rsidP="004A1653">
      <w:pPr>
        <w:pStyle w:val="BodyCopy"/>
        <w:numPr>
          <w:ilvl w:val="0"/>
          <w:numId w:val="22"/>
        </w:numPr>
      </w:pPr>
      <w:r>
        <w:t xml:space="preserve">Email Templates </w:t>
      </w:r>
      <w:r w:rsidR="007743FF">
        <w:t>(excludes the pdf file)</w:t>
      </w:r>
    </w:p>
    <w:p w14:paraId="4C428C83" w14:textId="03AE5A79" w:rsidR="001860A1" w:rsidRDefault="001860A1" w:rsidP="004A1653">
      <w:pPr>
        <w:pStyle w:val="BodyCopy"/>
        <w:numPr>
          <w:ilvl w:val="0"/>
          <w:numId w:val="22"/>
        </w:numPr>
      </w:pPr>
      <w:r>
        <w:t>Vaccine Brands</w:t>
      </w:r>
    </w:p>
    <w:p w14:paraId="5148A009" w14:textId="77777777" w:rsidR="004E75CC" w:rsidRDefault="004E75CC" w:rsidP="00AC7161">
      <w:pPr>
        <w:pStyle w:val="BodyCopy"/>
      </w:pPr>
    </w:p>
    <w:p w14:paraId="5DCE29DD" w14:textId="6935553F" w:rsidR="004E75CC" w:rsidRDefault="004E75CC" w:rsidP="00AC7161">
      <w:pPr>
        <w:pStyle w:val="BodyCopy"/>
      </w:pPr>
      <w:r>
        <w:lastRenderedPageBreak/>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6EADA1F9" w:rsidR="00D02982" w:rsidRPr="00F057A9" w:rsidRDefault="00F13E51" w:rsidP="00F8105C">
      <w:pPr>
        <w:pStyle w:val="BodyCopy"/>
        <w:ind w:left="720"/>
        <w:rPr>
          <w:b/>
          <w:bCs/>
        </w:rPr>
      </w:pPr>
      <w:r w:rsidRPr="00F057A9">
        <w:rPr>
          <w:b/>
          <w:bCs/>
        </w:rPr>
        <w:t>RTW-Rapid-Screening-main.zip\RTW-Rapid-Screening-main\</w:t>
      </w:r>
      <w:r w:rsidR="00F8105C" w:rsidRPr="00F057A9">
        <w:rPr>
          <w:b/>
          <w:bCs/>
        </w:rPr>
        <w:t>Packages\Power-Platform\Solution-Data\ConfigurationMigrationTool</w:t>
      </w:r>
      <w:r w:rsidR="006D712F" w:rsidRPr="00F057A9">
        <w:rPr>
          <w:b/>
          <w:bCs/>
        </w:rPr>
        <w:t xml:space="preserve"> </w:t>
      </w:r>
    </w:p>
    <w:p w14:paraId="2AE64974" w14:textId="0F313597" w:rsidR="00F8105C" w:rsidRDefault="00F8105C" w:rsidP="00F8105C">
      <w:pPr>
        <w:pStyle w:val="BodyCopy"/>
        <w:ind w:left="720"/>
      </w:pPr>
      <w:r>
        <w:t xml:space="preserve">Folder and run the </w:t>
      </w:r>
      <w:r w:rsidRPr="00F057A9">
        <w:rPr>
          <w:b/>
          <w:bCs/>
        </w:rPr>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1">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2"/>
                    <a:stretch>
                      <a:fillRect/>
                    </a:stretch>
                  </pic:blipFill>
                  <pic:spPr>
                    <a:xfrm>
                      <a:off x="0" y="0"/>
                      <a:ext cx="4314640" cy="2227347"/>
                    </a:xfrm>
                    <a:prstGeom prst="rect">
                      <a:avLst/>
                    </a:prstGeom>
                    <a:ln>
                      <a:solidFill>
                        <a:schemeClr val="accent1"/>
                      </a:solidFill>
                    </a:ln>
                  </pic:spPr>
                </pic:pic>
              </a:graphicData>
            </a:graphic>
          </wp:inline>
        </w:drawing>
      </w:r>
    </w:p>
    <w:p w14:paraId="1B33FDFE" w14:textId="5E98A948" w:rsidR="00790DB7" w:rsidRDefault="00F057A9" w:rsidP="004A1653">
      <w:pPr>
        <w:pStyle w:val="BodyCopy"/>
        <w:numPr>
          <w:ilvl w:val="0"/>
          <w:numId w:val="23"/>
        </w:numPr>
      </w:pPr>
      <w:r>
        <w:t xml:space="preserve">From the </w:t>
      </w:r>
      <w:r>
        <w:rPr>
          <w:b/>
          <w:bCs/>
        </w:rPr>
        <w:t xml:space="preserve">What would you like to do with Common Data Services Configuration </w:t>
      </w:r>
      <w:r w:rsidRPr="00F057A9">
        <w:rPr>
          <w:b/>
          <w:bCs/>
        </w:rPr>
        <w:t>Migration</w:t>
      </w:r>
      <w:r>
        <w:t>, select</w:t>
      </w:r>
      <w:r w:rsidR="00790DB7">
        <w:t xml:space="preserve"> </w:t>
      </w:r>
      <w:r w:rsidR="00790DB7" w:rsidRPr="00F057A9">
        <w:rPr>
          <w:b/>
          <w:bCs/>
        </w:rPr>
        <w:t>Import data</w:t>
      </w:r>
      <w:r>
        <w:t xml:space="preserve"> select by </w:t>
      </w:r>
      <w:r>
        <w:rPr>
          <w:b/>
          <w:bCs/>
        </w:rPr>
        <w:t>Continue</w:t>
      </w:r>
      <w:r>
        <w:t>.</w:t>
      </w:r>
    </w:p>
    <w:p w14:paraId="26E399A5" w14:textId="76382E7B" w:rsidR="007F2C55" w:rsidRDefault="00F93582" w:rsidP="00790DB7">
      <w:pPr>
        <w:pStyle w:val="BodyCopy"/>
        <w:jc w:val="center"/>
      </w:pPr>
      <w:r w:rsidRPr="00F93582">
        <w:rPr>
          <w:noProof/>
        </w:rPr>
        <w:lastRenderedPageBreak/>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3"/>
                    <a:stretch>
                      <a:fillRect/>
                    </a:stretch>
                  </pic:blipFill>
                  <pic:spPr>
                    <a:xfrm>
                      <a:off x="0" y="0"/>
                      <a:ext cx="4366162" cy="3131137"/>
                    </a:xfrm>
                    <a:prstGeom prst="rect">
                      <a:avLst/>
                    </a:prstGeom>
                    <a:ln>
                      <a:solidFill>
                        <a:schemeClr val="accent1"/>
                      </a:solidFill>
                    </a:ln>
                  </pic:spPr>
                </pic:pic>
              </a:graphicData>
            </a:graphic>
          </wp:inline>
        </w:drawing>
      </w:r>
    </w:p>
    <w:p w14:paraId="050E4A42" w14:textId="3A2F2A8B" w:rsidR="008C00C7" w:rsidRDefault="00F057A9" w:rsidP="004A1653">
      <w:pPr>
        <w:pStyle w:val="BodyCopy"/>
        <w:numPr>
          <w:ilvl w:val="0"/>
          <w:numId w:val="23"/>
        </w:numPr>
      </w:pPr>
      <w:r>
        <w:t xml:space="preserve">In the </w:t>
      </w:r>
      <w:r>
        <w:rPr>
          <w:b/>
          <w:bCs/>
        </w:rPr>
        <w:t xml:space="preserve">Login </w:t>
      </w:r>
      <w:r>
        <w:t>screen, s</w:t>
      </w:r>
      <w:r w:rsidR="008C00C7">
        <w:t xml:space="preserve">elect </w:t>
      </w:r>
      <w:r w:rsidR="008C00C7" w:rsidRPr="00F057A9">
        <w:rPr>
          <w:b/>
          <w:bCs/>
        </w:rPr>
        <w:t>Office365</w:t>
      </w:r>
      <w:r w:rsidRPr="00F057A9">
        <w:t xml:space="preserve"> and leave all other </w:t>
      </w:r>
      <w:r>
        <w:t xml:space="preserve">default </w:t>
      </w:r>
      <w:r w:rsidRPr="00F057A9">
        <w:t>settings</w:t>
      </w:r>
      <w:r>
        <w:t xml:space="preserve">. Select </w:t>
      </w:r>
      <w:r w:rsidRPr="00F057A9">
        <w:rPr>
          <w:b/>
          <w:bCs/>
        </w:rPr>
        <w:t>L</w:t>
      </w:r>
      <w:r w:rsidR="008C00C7" w:rsidRPr="00F057A9">
        <w:rPr>
          <w:b/>
          <w:bCs/>
        </w:rPr>
        <w:t>ogin</w:t>
      </w:r>
      <w:r w:rsidR="61463E44">
        <w:t>.</w:t>
      </w:r>
    </w:p>
    <w:p w14:paraId="3679079D" w14:textId="4CE5A136" w:rsidR="00A70C40" w:rsidRDefault="00C517EE" w:rsidP="008C00C7">
      <w:pPr>
        <w:pStyle w:val="BodyCopy"/>
        <w:jc w:val="center"/>
      </w:pPr>
      <w:r w:rsidRPr="00C517EE">
        <w:rPr>
          <w:noProof/>
        </w:rPr>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4"/>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358A26CA" w:rsidR="00DB4E1C" w:rsidRDefault="000A53B5" w:rsidP="004A1653">
      <w:pPr>
        <w:pStyle w:val="BodyCopy"/>
        <w:numPr>
          <w:ilvl w:val="0"/>
          <w:numId w:val="23"/>
        </w:numPr>
      </w:pPr>
      <w:r>
        <w:t xml:space="preserve">Once authenticated, select the environment (development) </w:t>
      </w:r>
      <w:r w:rsidR="00F057A9">
        <w:t xml:space="preserve">with a matching </w:t>
      </w:r>
      <w:r w:rsidR="00F057A9">
        <w:rPr>
          <w:b/>
          <w:bCs/>
        </w:rPr>
        <w:t xml:space="preserve">Organization </w:t>
      </w:r>
      <w:r w:rsidR="00F057A9" w:rsidRPr="00F057A9">
        <w:rPr>
          <w:b/>
          <w:bCs/>
        </w:rPr>
        <w:t>Name</w:t>
      </w:r>
      <w:r w:rsidR="00F057A9">
        <w:t xml:space="preserve"> </w:t>
      </w:r>
      <w:r w:rsidRPr="00F057A9">
        <w:t>from</w:t>
      </w:r>
      <w:r>
        <w:t xml:space="preserve"> the list</w:t>
      </w:r>
      <w:r w:rsidR="00F057A9">
        <w:t xml:space="preserve">, followed by </w:t>
      </w:r>
      <w:r w:rsidR="00F057A9">
        <w:rPr>
          <w:b/>
          <w:bCs/>
        </w:rPr>
        <w:t>Login</w:t>
      </w:r>
      <w:r w:rsidR="00F057A9">
        <w:t>.</w:t>
      </w:r>
    </w:p>
    <w:p w14:paraId="01258FA3" w14:textId="61A49909" w:rsidR="00C0497A" w:rsidRDefault="00C0497A" w:rsidP="007B7C09">
      <w:pPr>
        <w:pStyle w:val="BodyCopy"/>
        <w:jc w:val="center"/>
      </w:pPr>
      <w:r>
        <w:rPr>
          <w:noProof/>
        </w:rPr>
        <w:lastRenderedPageBreak/>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13D9791D" w:rsidR="009474BC" w:rsidRDefault="00F057A9" w:rsidP="004A1653">
      <w:pPr>
        <w:pStyle w:val="BodyCopy"/>
        <w:numPr>
          <w:ilvl w:val="0"/>
          <w:numId w:val="23"/>
        </w:numPr>
      </w:pPr>
      <w:r>
        <w:t xml:space="preserve">When prompted for a </w:t>
      </w:r>
      <w:r>
        <w:rPr>
          <w:b/>
          <w:bCs/>
        </w:rPr>
        <w:t xml:space="preserve">Zip </w:t>
      </w:r>
      <w:r w:rsidRPr="00F057A9">
        <w:rPr>
          <w:b/>
          <w:bCs/>
        </w:rPr>
        <w:t>file</w:t>
      </w:r>
      <w:r>
        <w:t>, s</w:t>
      </w:r>
      <w:r w:rsidR="00660901" w:rsidRPr="00F057A9">
        <w:t>elect</w:t>
      </w:r>
      <w:r w:rsidR="00660901">
        <w:t xml:space="preserve"> the zip file</w:t>
      </w:r>
      <w:r w:rsidR="00213B97">
        <w:t xml:space="preserve"> named </w:t>
      </w:r>
      <w:r w:rsidR="00242407" w:rsidRPr="00F057A9">
        <w:rPr>
          <w:b/>
          <w:bCs/>
        </w:rPr>
        <w:t>Solution.Config.Data</w:t>
      </w:r>
      <w:r>
        <w:rPr>
          <w:b/>
          <w:bCs/>
        </w:rPr>
        <w:t>.V</w:t>
      </w:r>
      <w:r w:rsidR="001860A1">
        <w:rPr>
          <w:b/>
          <w:bCs/>
        </w:rPr>
        <w:t>6</w:t>
      </w:r>
      <w:r w:rsidR="00242407" w:rsidRPr="00F057A9">
        <w:rPr>
          <w:b/>
          <w:bCs/>
        </w:rPr>
        <w:t>.zip</w:t>
      </w:r>
      <w:r w:rsidR="00660901">
        <w:t xml:space="preserve"> from the </w:t>
      </w:r>
      <w:r w:rsidR="00213B97">
        <w:t xml:space="preserve">downloaded GitHub </w:t>
      </w:r>
      <w:r w:rsidR="009474BC">
        <w:t>package</w:t>
      </w:r>
      <w:r w:rsidR="005130A3">
        <w:t xml:space="preserve"> and </w:t>
      </w:r>
      <w:r>
        <w:t xml:space="preserve">select </w:t>
      </w:r>
      <w:r w:rsidRPr="00F057A9">
        <w:rPr>
          <w:b/>
          <w:bCs/>
        </w:rPr>
        <w:t>I</w:t>
      </w:r>
      <w:r w:rsidR="005130A3" w:rsidRPr="00F057A9">
        <w:rPr>
          <w:b/>
          <w:bCs/>
        </w:rPr>
        <w:t>mport data</w:t>
      </w:r>
      <w:r w:rsidR="009474BC">
        <w:t xml:space="preserve"> </w:t>
      </w:r>
    </w:p>
    <w:p w14:paraId="0A8F5BD9" w14:textId="63523F4D" w:rsidR="00660901" w:rsidRDefault="00F057A9" w:rsidP="009474BC">
      <w:pPr>
        <w:pStyle w:val="BodyCopy"/>
        <w:ind w:left="720"/>
      </w:pPr>
      <w:r>
        <w:t>The file is located under</w:t>
      </w:r>
      <w:r w:rsidR="005130A3">
        <w:t xml:space="preserve">: </w:t>
      </w:r>
      <w:r w:rsidR="00F13E51" w:rsidRPr="00F057A9">
        <w:rPr>
          <w:b/>
          <w:bCs/>
        </w:rPr>
        <w:t>RTW-Rapid-Screening-main.zip\RTW-Rapid-Screening-main\</w:t>
      </w:r>
      <w:r w:rsidR="009474BC" w:rsidRPr="00F057A9">
        <w:rPr>
          <w:b/>
          <w:bCs/>
        </w:rPr>
        <w:t>Packages\Power-Platform\Solution-Data\Solution.Config.Data.</w:t>
      </w:r>
      <w:r>
        <w:rPr>
          <w:b/>
          <w:bCs/>
        </w:rPr>
        <w:t>V</w:t>
      </w:r>
      <w:r w:rsidR="001860A1">
        <w:rPr>
          <w:b/>
          <w:bCs/>
        </w:rPr>
        <w:t>6</w:t>
      </w:r>
      <w:r>
        <w:rPr>
          <w:b/>
          <w:bCs/>
        </w:rPr>
        <w:t>.</w:t>
      </w:r>
      <w:r w:rsidR="009474BC" w:rsidRPr="00F057A9">
        <w:rPr>
          <w:b/>
          <w:bCs/>
        </w:rPr>
        <w:t>zip</w:t>
      </w:r>
    </w:p>
    <w:p w14:paraId="0D4878E2" w14:textId="1D57DFBA" w:rsidR="009474BC" w:rsidRDefault="009474BC" w:rsidP="009474BC">
      <w:pPr>
        <w:pStyle w:val="BodyCopy"/>
        <w:ind w:left="720"/>
      </w:pPr>
      <w:r w:rsidRPr="00F057A9">
        <w:rPr>
          <w:b/>
          <w:bCs/>
        </w:rPr>
        <w:t>Note:</w:t>
      </w:r>
      <w:r>
        <w:t xml:space="preserv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lastRenderedPageBreak/>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7"/>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5" w:name="_Toc80893359"/>
      <w:r>
        <w:t>Manual Data Config</w:t>
      </w:r>
      <w:r w:rsidR="009F7810">
        <w:t>uration</w:t>
      </w:r>
      <w:bookmarkEnd w:id="65"/>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31E30C86" w14:textId="77777777" w:rsidR="00F057A9" w:rsidRDefault="00F057A9" w:rsidP="005F56A0">
      <w:pPr>
        <w:pStyle w:val="BodyCopy"/>
      </w:pPr>
      <w:r>
        <w:t>Browse to the P</w:t>
      </w:r>
      <w:r w:rsidR="000441C0">
        <w:t xml:space="preserve">ower </w:t>
      </w:r>
      <w:r>
        <w:t>A</w:t>
      </w:r>
      <w:r w:rsidR="000441C0">
        <w:t>pps portal (</w:t>
      </w:r>
      <w:r w:rsidR="00610FFE">
        <w:t>make.powerapps.com</w:t>
      </w:r>
      <w:r w:rsidR="000441C0">
        <w:t>)</w:t>
      </w:r>
      <w:r w:rsidR="00610FFE">
        <w:t xml:space="preserve"> and make sure you are on the correct environment (development)</w:t>
      </w:r>
    </w:p>
    <w:p w14:paraId="78CB6F48" w14:textId="382C32E1" w:rsidR="000441C0" w:rsidRDefault="00F057A9" w:rsidP="005F56A0">
      <w:pPr>
        <w:pStyle w:val="BodyCopy"/>
      </w:pPr>
      <w:r>
        <w:t xml:space="preserve">From the list of </w:t>
      </w:r>
      <w:r>
        <w:rPr>
          <w:b/>
          <w:bCs/>
        </w:rPr>
        <w:t>Apps</w:t>
      </w:r>
      <w:r>
        <w:t xml:space="preserve"> select</w:t>
      </w:r>
      <w:r w:rsidR="00610FFE">
        <w:t xml:space="preserve"> </w:t>
      </w:r>
      <w:r w:rsidR="00962C99" w:rsidRPr="00F057A9">
        <w:rPr>
          <w:b/>
          <w:bCs/>
        </w:rPr>
        <w:t>Facility Safety Management</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0582AF4C" w:rsidR="00946E16" w:rsidRDefault="00946E16" w:rsidP="000441C0">
      <w:pPr>
        <w:pStyle w:val="BodyCopy"/>
        <w:jc w:val="center"/>
      </w:pPr>
      <w:r w:rsidRPr="00946E16">
        <w:rPr>
          <w:noProof/>
        </w:rPr>
        <w:lastRenderedPageBreak/>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8"/>
                    <a:stretch>
                      <a:fillRect/>
                    </a:stretch>
                  </pic:blipFill>
                  <pic:spPr>
                    <a:xfrm>
                      <a:off x="0" y="0"/>
                      <a:ext cx="4373536" cy="2425284"/>
                    </a:xfrm>
                    <a:prstGeom prst="rect">
                      <a:avLst/>
                    </a:prstGeom>
                    <a:ln>
                      <a:solidFill>
                        <a:schemeClr val="accent1"/>
                      </a:solidFill>
                    </a:ln>
                  </pic:spPr>
                </pic:pic>
              </a:graphicData>
            </a:graphic>
          </wp:inline>
        </w:drawing>
      </w:r>
    </w:p>
    <w:p w14:paraId="018B9B41" w14:textId="63CFB945" w:rsidR="000C024F" w:rsidRDefault="000C024F" w:rsidP="000441C0">
      <w:pPr>
        <w:pStyle w:val="BodyCopy"/>
        <w:jc w:val="center"/>
      </w:pPr>
    </w:p>
    <w:p w14:paraId="1DEF5757" w14:textId="4AC2B179" w:rsidR="002603DA" w:rsidRDefault="002603DA">
      <w:pPr>
        <w:pStyle w:val="Heading4"/>
      </w:pPr>
      <w:bookmarkStart w:id="66" w:name="_Toc65654159"/>
      <w:bookmarkStart w:id="67" w:name="_Toc63366881"/>
      <w:r>
        <w:t>Countries</w:t>
      </w:r>
    </w:p>
    <w:p w14:paraId="4F43B9AA" w14:textId="16678AE5" w:rsidR="00452EE7" w:rsidRPr="006A2703"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F</w:t>
      </w:r>
      <w:r w:rsidR="00452EE7" w:rsidRPr="00F057A9">
        <w:rPr>
          <w:rFonts w:asciiTheme="minorHAnsi" w:hAnsiTheme="minorHAnsi"/>
          <w:b/>
          <w:bCs/>
          <w:sz w:val="20"/>
          <w:szCs w:val="20"/>
        </w:rPr>
        <w:t>acility</w:t>
      </w:r>
      <w:r w:rsidR="00452EE7" w:rsidRPr="189E89E1">
        <w:rPr>
          <w:rFonts w:asciiTheme="minorHAnsi" w:hAnsiTheme="minorHAnsi"/>
          <w:sz w:val="20"/>
          <w:szCs w:val="20"/>
        </w:rPr>
        <w:t xml:space="preserve"> area </w:t>
      </w:r>
      <w:r>
        <w:rPr>
          <w:rFonts w:asciiTheme="minorHAnsi" w:hAnsiTheme="minorHAnsi"/>
          <w:sz w:val="20"/>
          <w:szCs w:val="20"/>
        </w:rPr>
        <w:t>(</w:t>
      </w:r>
      <w:r w:rsidR="00452EE7" w:rsidRPr="189E89E1">
        <w:rPr>
          <w:rFonts w:asciiTheme="minorHAnsi" w:hAnsiTheme="minorHAnsi"/>
          <w:sz w:val="20"/>
          <w:szCs w:val="20"/>
        </w:rPr>
        <w:t>on the bottom left corner of the application</w:t>
      </w:r>
      <w:r>
        <w:rPr>
          <w:rFonts w:asciiTheme="minorHAnsi" w:hAnsiTheme="minorHAnsi"/>
          <w:sz w:val="20"/>
          <w:szCs w:val="20"/>
        </w:rPr>
        <w:t>)</w:t>
      </w:r>
      <w:r w:rsidR="00452EE7" w:rsidRPr="189E89E1">
        <w:rPr>
          <w:rFonts w:asciiTheme="minorHAnsi" w:hAnsiTheme="minorHAnsi"/>
          <w:sz w:val="20"/>
          <w:szCs w:val="20"/>
        </w:rPr>
        <w:t xml:space="preserve"> and change the area to </w:t>
      </w:r>
      <w:r w:rsidR="00452EE7" w:rsidRPr="00F057A9">
        <w:rPr>
          <w:rFonts w:asciiTheme="minorHAnsi" w:hAnsiTheme="minorHAnsi"/>
          <w:b/>
          <w:bCs/>
          <w:sz w:val="20"/>
          <w:szCs w:val="20"/>
        </w:rPr>
        <w:t>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9"/>
                    <a:stretch>
                      <a:fillRect/>
                    </a:stretch>
                  </pic:blipFill>
                  <pic:spPr>
                    <a:xfrm>
                      <a:off x="0" y="0"/>
                      <a:ext cx="1903454" cy="2928024"/>
                    </a:xfrm>
                    <a:prstGeom prst="rect">
                      <a:avLst/>
                    </a:prstGeom>
                    <a:ln>
                      <a:solidFill>
                        <a:schemeClr val="accent1"/>
                      </a:solidFill>
                    </a:ln>
                  </pic:spPr>
                </pic:pic>
              </a:graphicData>
            </a:graphic>
          </wp:inline>
        </w:drawing>
      </w:r>
    </w:p>
    <w:p w14:paraId="0D43F335" w14:textId="3122D18C" w:rsidR="00452EE7"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C</w:t>
      </w:r>
      <w:r w:rsidR="009312ED" w:rsidRPr="00F057A9">
        <w:rPr>
          <w:rFonts w:asciiTheme="minorHAnsi" w:hAnsiTheme="minorHAnsi"/>
          <w:b/>
          <w:bCs/>
          <w:sz w:val="20"/>
          <w:szCs w:val="20"/>
        </w:rPr>
        <w:t>ountries</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lastRenderedPageBreak/>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0"/>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0DEA6B5" w:rsidR="00D453FF" w:rsidRDefault="00D453FF" w:rsidP="00D453FF">
      <w:r>
        <w:t xml:space="preserve">The import </w:t>
      </w:r>
      <w:r w:rsidR="003A5E00">
        <w:t xml:space="preserve">created </w:t>
      </w:r>
      <w:r w:rsidR="005713C9">
        <w:t>all Canadian</w:t>
      </w:r>
      <w:r w:rsidR="003A5E00">
        <w:t xml:space="preserve"> provinces under the </w:t>
      </w:r>
      <w:proofErr w:type="spellStart"/>
      <w:r w:rsidR="00E45CE7" w:rsidRPr="00F057A9">
        <w:rPr>
          <w:b/>
          <w:bCs/>
        </w:rPr>
        <w:t>State</w:t>
      </w:r>
      <w:r w:rsidR="00F057A9">
        <w:rPr>
          <w:b/>
          <w:bCs/>
        </w:rPr>
        <w:t>s</w:t>
      </w:r>
      <w:proofErr w:type="spellEnd"/>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1"/>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lastRenderedPageBreak/>
        <w:t>Facility Types</w:t>
      </w:r>
    </w:p>
    <w:p w14:paraId="597BE082" w14:textId="57A95AF7" w:rsidR="00813F2E" w:rsidRDefault="00813F2E" w:rsidP="00813F2E">
      <w:r>
        <w:t xml:space="preserve">The import created a single row in the </w:t>
      </w:r>
      <w:r w:rsidR="00F057A9" w:rsidRPr="00F057A9">
        <w:rPr>
          <w:b/>
          <w:bCs/>
        </w:rPr>
        <w:t>F</w:t>
      </w:r>
      <w:r w:rsidRPr="00F057A9">
        <w:rPr>
          <w:b/>
          <w:bCs/>
        </w:rPr>
        <w:t xml:space="preserve">acility </w:t>
      </w:r>
      <w:r w:rsidR="00F057A9" w:rsidRPr="00F057A9">
        <w:rPr>
          <w:b/>
          <w:bCs/>
        </w:rPr>
        <w:t>T</w:t>
      </w:r>
      <w:r w:rsidRPr="00F057A9">
        <w:rPr>
          <w:b/>
          <w:bCs/>
        </w:rPr>
        <w:t>ype</w:t>
      </w:r>
      <w:r w:rsidR="00F057A9" w:rsidRPr="00F057A9">
        <w:rPr>
          <w:b/>
          <w:bCs/>
        </w:rPr>
        <w:t>s</w:t>
      </w:r>
      <w:r>
        <w:t xml:space="preserv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2"/>
                    <a:stretch>
                      <a:fillRect/>
                    </a:stretch>
                  </pic:blipFill>
                  <pic:spPr>
                    <a:xfrm>
                      <a:off x="0" y="0"/>
                      <a:ext cx="3531596" cy="3635938"/>
                    </a:xfrm>
                    <a:prstGeom prst="rect">
                      <a:avLst/>
                    </a:prstGeom>
                    <a:ln>
                      <a:solidFill>
                        <a:schemeClr val="accent1"/>
                      </a:solidFill>
                    </a:ln>
                  </pic:spPr>
                </pic:pic>
              </a:graphicData>
            </a:graphic>
          </wp:inline>
        </w:drawing>
      </w:r>
    </w:p>
    <w:p w14:paraId="6351F048" w14:textId="667FEE4D" w:rsidR="00813F2E" w:rsidRPr="00813F2E" w:rsidRDefault="00257688" w:rsidP="00813F2E">
      <w:r w:rsidRPr="00F057A9">
        <w:rPr>
          <w:b/>
          <w:bCs/>
        </w:rPr>
        <w:t xml:space="preserve">Note: </w:t>
      </w:r>
      <w:r>
        <w:t xml:space="preserve">for </w:t>
      </w:r>
      <w:r w:rsidR="009D6334">
        <w:t>self-screening</w:t>
      </w:r>
      <w:r>
        <w:t xml:space="preserve"> (on solution version&gt;2.</w:t>
      </w:r>
      <w:r w:rsidR="009D6334">
        <w:t>x.x.x</w:t>
      </w:r>
      <w:r>
        <w:t>)</w:t>
      </w:r>
      <w:r w:rsidR="009D6334">
        <w:t xml:space="preserve">, manually create a new facility type called </w:t>
      </w:r>
      <w:r w:rsidR="009D6334" w:rsidRPr="00F057A9">
        <w:rPr>
          <w:b/>
          <w:bCs/>
        </w:rPr>
        <w:t>Home Screening</w:t>
      </w:r>
    </w:p>
    <w:p w14:paraId="6A143D2B" w14:textId="6803A3B5" w:rsidR="00BB5C53" w:rsidRDefault="00BB5C53" w:rsidP="00BB5C53">
      <w:pPr>
        <w:pStyle w:val="Heading4"/>
      </w:pPr>
      <w:r>
        <w:t>Facility Groups</w:t>
      </w:r>
    </w:p>
    <w:p w14:paraId="11674E8B" w14:textId="07302228" w:rsidR="0088582D" w:rsidRDefault="00E77A14" w:rsidP="002603DA">
      <w:r>
        <w:t xml:space="preserve">The import </w:t>
      </w:r>
      <w:r w:rsidR="002E5E6C">
        <w:t>created</w:t>
      </w:r>
      <w:r>
        <w:t xml:space="preserve"> a </w:t>
      </w:r>
      <w:r w:rsidR="002E5E6C">
        <w:t xml:space="preserve">set of </w:t>
      </w:r>
      <w:r w:rsidR="00E704F1" w:rsidRPr="00E704F1">
        <w:rPr>
          <w:b/>
          <w:bCs/>
        </w:rPr>
        <w:t>F</w:t>
      </w:r>
      <w:r w:rsidR="002E5E6C" w:rsidRPr="00E704F1">
        <w:rPr>
          <w:b/>
          <w:bCs/>
        </w:rPr>
        <w:t xml:space="preserve">acility </w:t>
      </w:r>
      <w:r w:rsidR="00E704F1" w:rsidRPr="00E704F1">
        <w:rPr>
          <w:b/>
          <w:bCs/>
        </w:rPr>
        <w:t>G</w:t>
      </w:r>
      <w:r w:rsidR="002E5E6C" w:rsidRPr="00E704F1">
        <w:rPr>
          <w:b/>
          <w:bCs/>
        </w:rPr>
        <w:t>roup</w:t>
      </w:r>
      <w:r w:rsidR="002F2357" w:rsidRPr="00E704F1">
        <w:rPr>
          <w:b/>
          <w:bCs/>
        </w:rPr>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lastRenderedPageBreak/>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3"/>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447E8B02" w:rsidR="008420D0" w:rsidRDefault="007727E8" w:rsidP="007727E8">
      <w:r w:rsidRPr="00E704F1">
        <w:rPr>
          <w:b/>
          <w:bCs/>
        </w:rPr>
        <w:t xml:space="preserve">Solution </w:t>
      </w:r>
      <w:r w:rsidR="00E704F1" w:rsidRPr="00E704F1">
        <w:rPr>
          <w:b/>
          <w:bCs/>
        </w:rPr>
        <w:t>S</w:t>
      </w:r>
      <w:r w:rsidRPr="00E704F1">
        <w:rPr>
          <w:b/>
          <w:bCs/>
        </w:rPr>
        <w:t>etting</w:t>
      </w:r>
      <w:r>
        <w:t xml:space="preserve">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4"/>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70B4770" w:rsidR="00124DC4" w:rsidRDefault="005265AC" w:rsidP="007727E8">
      <w:r>
        <w:t>D</w:t>
      </w:r>
      <w:r w:rsidR="008420D0">
        <w:t>ata field</w:t>
      </w:r>
      <w:r>
        <w:t>s</w:t>
      </w:r>
      <w:r w:rsidR="008420D0">
        <w:t xml:space="preserve"> in each solution setting record includes</w:t>
      </w:r>
      <w:r w:rsidR="004305F1">
        <w:t>: (</w:t>
      </w:r>
      <w:r w:rsidR="00064D9B">
        <w:t>please refer to the next sub section for additional setting on self-screening available on solution version &gt; 2.x.x.x</w:t>
      </w:r>
      <w:r w:rsidR="004305F1">
        <w:t>)</w:t>
      </w:r>
    </w:p>
    <w:p w14:paraId="399E0193" w14:textId="29595DD1" w:rsidR="00B22AEA" w:rsidRDefault="00B22AEA"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Company:</w:t>
      </w:r>
      <w:r>
        <w:rPr>
          <w:rFonts w:asciiTheme="minorHAnsi" w:hAnsiTheme="minorHAnsi"/>
          <w:sz w:val="20"/>
          <w:szCs w:val="24"/>
        </w:rPr>
        <w:t xml:space="preserve">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Facility Group</w:t>
      </w:r>
      <w:r w:rsidR="00595927" w:rsidRPr="00E704F1">
        <w:rPr>
          <w:rFonts w:asciiTheme="minorHAnsi" w:hAnsiTheme="minorHAnsi"/>
          <w:b/>
          <w:bCs/>
          <w:sz w:val="20"/>
          <w:szCs w:val="24"/>
        </w:rPr>
        <w:t xml:space="preserve">: </w:t>
      </w:r>
      <w:r w:rsidR="00595927">
        <w:rPr>
          <w:rFonts w:asciiTheme="minorHAnsi" w:hAnsiTheme="minorHAnsi"/>
          <w:sz w:val="20"/>
          <w:szCs w:val="24"/>
        </w:rPr>
        <w:t xml:space="preserve">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email</w:t>
      </w:r>
      <w:r w:rsidR="00721A50" w:rsidRPr="00E704F1">
        <w:rPr>
          <w:rFonts w:asciiTheme="minorHAnsi" w:hAnsiTheme="minorHAnsi"/>
          <w:b/>
          <w:bCs/>
          <w:sz w:val="20"/>
          <w:szCs w:val="24"/>
        </w:rPr>
        <w:t>:</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&amp; Safety Instructions</w:t>
      </w:r>
      <w:r w:rsidR="006F7DD8" w:rsidRPr="00E704F1">
        <w:rPr>
          <w:rFonts w:asciiTheme="minorHAnsi" w:hAnsiTheme="minorHAnsi"/>
          <w:b/>
          <w:bCs/>
          <w:sz w:val="20"/>
          <w:szCs w:val="24"/>
        </w:rPr>
        <w:t>:</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Not feeling well Instructions</w:t>
      </w:r>
      <w:r w:rsidR="00C17A3B" w:rsidRPr="00E704F1">
        <w:rPr>
          <w:rFonts w:asciiTheme="minorHAnsi" w:hAnsiTheme="minorHAnsi"/>
          <w:b/>
          <w:bCs/>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General Terms &amp; Agreement</w:t>
      </w:r>
      <w:r w:rsidR="00F5438E" w:rsidRPr="00E704F1">
        <w:rPr>
          <w:rFonts w:asciiTheme="minorHAnsi" w:hAnsiTheme="minorHAnsi"/>
          <w:b/>
          <w:bCs/>
          <w:sz w:val="20"/>
          <w:szCs w:val="24"/>
        </w:rPr>
        <w: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Program Consent</w:t>
      </w:r>
      <w:r w:rsidR="0042414D" w:rsidRPr="00E704F1">
        <w:rPr>
          <w:rFonts w:asciiTheme="minorHAnsi" w:hAnsiTheme="minorHAnsi"/>
          <w:b/>
          <w:bCs/>
          <w:sz w:val="20"/>
          <w:szCs w:val="24"/>
        </w:rPr>
        <w: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proofErr w:type="spellStart"/>
      <w:r w:rsidRPr="00E704F1">
        <w:rPr>
          <w:rFonts w:asciiTheme="minorHAnsi" w:hAnsiTheme="minorHAnsi"/>
          <w:b/>
          <w:bCs/>
          <w:sz w:val="20"/>
          <w:szCs w:val="24"/>
        </w:rPr>
        <w:t>Opt</w:t>
      </w:r>
      <w:proofErr w:type="spellEnd"/>
      <w:r w:rsidRPr="00E704F1">
        <w:rPr>
          <w:rFonts w:asciiTheme="minorHAnsi" w:hAnsiTheme="minorHAnsi"/>
          <w:b/>
          <w:bCs/>
          <w:sz w:val="20"/>
          <w:szCs w:val="24"/>
        </w:rPr>
        <w:t xml:space="preserve"> Out </w:t>
      </w:r>
      <w:r w:rsidR="00E46C99" w:rsidRPr="00E704F1">
        <w:rPr>
          <w:rFonts w:asciiTheme="minorHAnsi" w:hAnsiTheme="minorHAnsi"/>
          <w:b/>
          <w:bCs/>
          <w:sz w:val="20"/>
          <w:szCs w:val="24"/>
        </w:rPr>
        <w:t>o</w:t>
      </w:r>
      <w:r w:rsidRPr="00E704F1">
        <w:rPr>
          <w:rFonts w:asciiTheme="minorHAnsi" w:hAnsiTheme="minorHAnsi"/>
          <w:b/>
          <w:bCs/>
          <w:sz w:val="20"/>
          <w:szCs w:val="24"/>
        </w:rPr>
        <w:t>f Program Message</w:t>
      </w:r>
      <w:r w:rsidR="009C5BE9" w:rsidRPr="00E704F1">
        <w:rPr>
          <w:rFonts w:asciiTheme="minorHAnsi" w:hAnsiTheme="minorHAnsi"/>
          <w:b/>
          <w:bCs/>
          <w:sz w:val="20"/>
          <w:szCs w:val="24"/>
        </w:rPr>
        <w:t>:</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Email Body </w:t>
      </w:r>
      <w:r w:rsidR="00D60165" w:rsidRPr="00E704F1">
        <w:rPr>
          <w:rFonts w:asciiTheme="minorHAnsi" w:hAnsiTheme="minorHAnsi"/>
          <w:b/>
          <w:bCs/>
          <w:sz w:val="20"/>
          <w:szCs w:val="24"/>
        </w:rPr>
        <w:t>f</w:t>
      </w:r>
      <w:r w:rsidRPr="00E704F1">
        <w:rPr>
          <w:rFonts w:asciiTheme="minorHAnsi" w:hAnsiTheme="minorHAnsi"/>
          <w:b/>
          <w:bCs/>
          <w:sz w:val="20"/>
          <w:szCs w:val="24"/>
        </w:rPr>
        <w:t>or Result Email</w:t>
      </w:r>
      <w:r w:rsidR="00D60165" w:rsidRPr="00E704F1">
        <w:rPr>
          <w:rFonts w:asciiTheme="minorHAnsi" w:hAnsiTheme="minorHAnsi"/>
          <w:b/>
          <w:bCs/>
          <w:sz w:val="20"/>
          <w:szCs w:val="24"/>
        </w:rPr>
        <w:t>:</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4CB54FC5"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Employee Sentiment</w:t>
      </w:r>
      <w:r w:rsidR="004358ED" w:rsidRPr="00E704F1">
        <w:rPr>
          <w:rFonts w:asciiTheme="minorHAnsi" w:hAnsiTheme="minorHAnsi"/>
          <w:b/>
          <w:bCs/>
          <w:sz w:val="20"/>
          <w:szCs w:val="24"/>
        </w:rPr>
        <w:t>:</w:t>
      </w:r>
      <w:r w:rsidR="004358ED">
        <w:rPr>
          <w:rFonts w:asciiTheme="minorHAnsi" w:hAnsiTheme="minorHAnsi"/>
          <w:sz w:val="20"/>
          <w:szCs w:val="24"/>
        </w:rPr>
        <w:t xml:space="preserve"> Not being use</w:t>
      </w:r>
      <w:r w:rsidR="00F150D8">
        <w:rPr>
          <w:rFonts w:asciiTheme="minorHAnsi" w:hAnsiTheme="minorHAnsi"/>
          <w:sz w:val="20"/>
          <w:szCs w:val="24"/>
        </w:rPr>
        <w:t>d</w:t>
      </w:r>
      <w:r w:rsidR="0050774C">
        <w:rPr>
          <w:rFonts w:asciiTheme="minorHAnsi" w:hAnsiTheme="minorHAnsi"/>
          <w:sz w:val="20"/>
          <w:szCs w:val="24"/>
        </w:rPr>
        <w:t xml:space="preserve">. Leave as </w:t>
      </w:r>
      <w:r w:rsidR="0050774C" w:rsidRPr="00E704F1">
        <w:rPr>
          <w:rFonts w:asciiTheme="minorHAnsi" w:hAnsiTheme="minorHAnsi"/>
          <w:b/>
          <w:bCs/>
          <w:sz w:val="20"/>
          <w:szCs w:val="24"/>
        </w:rPr>
        <w:t>No</w:t>
      </w:r>
    </w:p>
    <w:p w14:paraId="054F59A6" w14:textId="489CA4B9"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Storing of Negative Attestations</w:t>
      </w:r>
      <w:r w:rsidR="00D46F6F" w:rsidRPr="00E704F1">
        <w:rPr>
          <w:rFonts w:asciiTheme="minorHAnsi" w:hAnsiTheme="minorHAnsi"/>
          <w:b/>
          <w:bCs/>
          <w:sz w:val="20"/>
          <w:szCs w:val="24"/>
        </w:rPr>
        <w:t>:</w:t>
      </w:r>
      <w:r w:rsidR="00D46F6F">
        <w:rPr>
          <w:rFonts w:asciiTheme="minorHAnsi" w:hAnsiTheme="minorHAnsi"/>
          <w:sz w:val="20"/>
          <w:szCs w:val="24"/>
        </w:rPr>
        <w:t xml:space="preserve"> Not being use</w:t>
      </w:r>
      <w:r w:rsidR="00F150D8">
        <w:rPr>
          <w:rFonts w:asciiTheme="minorHAnsi" w:hAnsiTheme="minorHAnsi"/>
          <w:sz w:val="20"/>
          <w:szCs w:val="24"/>
        </w:rPr>
        <w:t>d</w:t>
      </w:r>
      <w:r w:rsidR="00D46F6F">
        <w:rPr>
          <w:rFonts w:asciiTheme="minorHAnsi" w:hAnsiTheme="minorHAnsi"/>
          <w:sz w:val="20"/>
          <w:szCs w:val="24"/>
        </w:rPr>
        <w:t xml:space="preserve">. Leave as </w:t>
      </w:r>
      <w:r w:rsidR="00D46F6F" w:rsidRPr="00E704F1">
        <w:rPr>
          <w:rFonts w:asciiTheme="minorHAnsi" w:hAnsiTheme="minorHAnsi"/>
          <w:b/>
          <w:bCs/>
          <w:sz w:val="20"/>
          <w:szCs w:val="24"/>
        </w:rPr>
        <w:t>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QR Codes</w:t>
      </w:r>
      <w:r w:rsidR="00D46F6F" w:rsidRPr="00E704F1">
        <w:rPr>
          <w:rFonts w:asciiTheme="minorHAnsi" w:hAnsiTheme="minorHAnsi"/>
          <w:b/>
          <w:bCs/>
          <w:sz w:val="20"/>
          <w:szCs w:val="24"/>
        </w:rPr>
        <w:t>:</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02A6296C"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Guest Registrations</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520F5F17" w14:textId="17B66E3B"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Share Guest Registration</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774C5033" w14:textId="53103200" w:rsidR="00A90912"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Mask Employee Info </w:t>
      </w:r>
      <w:r w:rsidR="00085BF7" w:rsidRPr="00E704F1">
        <w:rPr>
          <w:rFonts w:asciiTheme="minorHAnsi" w:hAnsiTheme="minorHAnsi"/>
          <w:b/>
          <w:bCs/>
          <w:sz w:val="20"/>
          <w:szCs w:val="24"/>
        </w:rPr>
        <w:t>i</w:t>
      </w:r>
      <w:r w:rsidRPr="00E704F1">
        <w:rPr>
          <w:rFonts w:asciiTheme="minorHAnsi" w:hAnsiTheme="minorHAnsi"/>
          <w:b/>
          <w:bCs/>
          <w:sz w:val="20"/>
          <w:szCs w:val="24"/>
        </w:rPr>
        <w:t>n Pass</w:t>
      </w:r>
      <w:r w:rsidR="0077745D" w:rsidRPr="00E704F1">
        <w:rPr>
          <w:rFonts w:asciiTheme="minorHAnsi" w:hAnsiTheme="minorHAnsi"/>
          <w:b/>
          <w:bCs/>
          <w:sz w:val="20"/>
          <w:szCs w:val="24"/>
        </w:rPr>
        <w:t>:</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xml:space="preserve">. If set to </w:t>
      </w:r>
      <w:r w:rsidR="00535777" w:rsidRPr="00E704F1">
        <w:rPr>
          <w:rFonts w:asciiTheme="minorHAnsi" w:hAnsiTheme="minorHAnsi"/>
          <w:b/>
          <w:bCs/>
          <w:sz w:val="20"/>
          <w:szCs w:val="24"/>
        </w:rPr>
        <w:t>No</w:t>
      </w:r>
      <w:r w:rsidR="00535777">
        <w:rPr>
          <w:rFonts w:asciiTheme="minorHAnsi" w:hAnsiTheme="minorHAnsi"/>
          <w:sz w:val="20"/>
          <w:szCs w:val="24"/>
        </w:rPr>
        <w:t>,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Hide Personal Email for Employees:</w:t>
      </w:r>
      <w:r w:rsidRPr="5D30E779">
        <w:rPr>
          <w:rFonts w:asciiTheme="minorHAnsi" w:hAnsiTheme="minorHAnsi"/>
          <w:sz w:val="20"/>
          <w:szCs w:val="20"/>
        </w:rPr>
        <w:t xml:space="preserve">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77DD3CDE" w:rsidR="009275A0" w:rsidRPr="00A9696E"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Mask Employee Info </w:t>
      </w:r>
      <w:r w:rsidR="00085BF7" w:rsidRPr="00E704F1">
        <w:rPr>
          <w:rFonts w:asciiTheme="minorHAnsi" w:hAnsiTheme="minorHAnsi"/>
          <w:b/>
          <w:bCs/>
          <w:sz w:val="20"/>
          <w:szCs w:val="20"/>
        </w:rPr>
        <w:t>i</w:t>
      </w:r>
      <w:r w:rsidRPr="00E704F1">
        <w:rPr>
          <w:rFonts w:asciiTheme="minorHAnsi" w:hAnsiTheme="minorHAnsi"/>
          <w:b/>
          <w:bCs/>
          <w:sz w:val="20"/>
          <w:szCs w:val="20"/>
        </w:rPr>
        <w:t>n Screening App</w:t>
      </w:r>
      <w:r w:rsidR="008C500A" w:rsidRPr="00E704F1">
        <w:rPr>
          <w:rFonts w:asciiTheme="minorHAnsi" w:hAnsiTheme="minorHAnsi"/>
          <w:b/>
          <w:bCs/>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5D30E779">
        <w:rPr>
          <w:rFonts w:asciiTheme="minorHAnsi" w:hAnsiTheme="minorHAnsi"/>
          <w:sz w:val="20"/>
          <w:szCs w:val="20"/>
        </w:rPr>
        <w:t xml:space="preserve">,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06DC9AB2" w:rsidR="00BB57AD" w:rsidRPr="00A30045"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Hide Phone Number </w:t>
      </w:r>
      <w:r w:rsidR="00085BF7" w:rsidRPr="00E704F1">
        <w:rPr>
          <w:rFonts w:asciiTheme="minorHAnsi" w:hAnsiTheme="minorHAnsi"/>
          <w:b/>
          <w:bCs/>
          <w:sz w:val="20"/>
          <w:szCs w:val="20"/>
        </w:rPr>
        <w:t>f</w:t>
      </w:r>
      <w:r w:rsidRPr="00E704F1">
        <w:rPr>
          <w:rFonts w:asciiTheme="minorHAnsi" w:hAnsiTheme="minorHAnsi"/>
          <w:b/>
          <w:bCs/>
          <w:sz w:val="20"/>
          <w:szCs w:val="20"/>
        </w:rPr>
        <w:t>or Employees</w:t>
      </w:r>
      <w:r w:rsidR="00574E86" w:rsidRPr="00E704F1">
        <w:rPr>
          <w:rFonts w:asciiTheme="minorHAnsi" w:hAnsiTheme="minorHAnsi"/>
          <w:b/>
          <w:bCs/>
          <w:sz w:val="20"/>
          <w:szCs w:val="20"/>
        </w:rPr>
        <w:t>:</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w:t>
      </w:r>
      <w:r w:rsidR="009B47DE" w:rsidRPr="00A30045">
        <w:rPr>
          <w:rFonts w:asciiTheme="minorHAnsi" w:hAnsiTheme="minorHAnsi"/>
          <w:sz w:val="20"/>
          <w:szCs w:val="20"/>
        </w:rPr>
        <w:t xml:space="preserve">employee’s phone number (from employee profile)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00A30045">
        <w:rPr>
          <w:rFonts w:asciiTheme="minorHAnsi" w:hAnsiTheme="minorHAnsi"/>
          <w:sz w:val="20"/>
          <w:szCs w:val="20"/>
        </w:rPr>
        <w:t xml:space="preserve">, the employee’s phone number </w:t>
      </w:r>
      <w:r w:rsidR="1FA90BFF" w:rsidRPr="00A30045">
        <w:rPr>
          <w:rFonts w:asciiTheme="minorHAnsi" w:hAnsiTheme="minorHAnsi"/>
          <w:sz w:val="20"/>
          <w:szCs w:val="20"/>
        </w:rPr>
        <w:t>will not</w:t>
      </w:r>
      <w:r w:rsidR="009B47DE" w:rsidRPr="00A30045">
        <w:rPr>
          <w:rFonts w:asciiTheme="minorHAnsi" w:hAnsiTheme="minorHAnsi"/>
          <w:sz w:val="20"/>
          <w:szCs w:val="20"/>
        </w:rPr>
        <w:t xml:space="preserve"> be displayed on the HSO screening app.</w:t>
      </w:r>
    </w:p>
    <w:p w14:paraId="17CDE07E" w14:textId="71B16EB5" w:rsidR="00B45DDD" w:rsidRPr="00E704F1" w:rsidRDefault="00A30045" w:rsidP="00E704F1">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Appointment Booking Email: </w:t>
      </w:r>
      <w:r w:rsidRPr="00A30045">
        <w:rPr>
          <w:rFonts w:asciiTheme="minorHAnsi" w:hAnsiTheme="minorHAnsi"/>
          <w:sz w:val="20"/>
          <w:szCs w:val="20"/>
        </w:rPr>
        <w:t xml:space="preserve">When an employee books a screening appointment, this is the text that they will view in the email confirmation. </w:t>
      </w:r>
      <w:r w:rsidRPr="00B45DDD">
        <w:rPr>
          <w:rFonts w:asciiTheme="minorHAnsi" w:hAnsiTheme="minorHAnsi"/>
          <w:sz w:val="20"/>
          <w:szCs w:val="20"/>
        </w:rPr>
        <w:t xml:space="preserve">Please note, do not change the </w:t>
      </w:r>
      <w:r w:rsidRPr="00E704F1">
        <w:rPr>
          <w:rFonts w:asciiTheme="minorHAnsi" w:hAnsiTheme="minorHAnsi"/>
          <w:b/>
          <w:bCs/>
          <w:sz w:val="20"/>
          <w:szCs w:val="20"/>
        </w:rPr>
        <w:t>“</w:t>
      </w:r>
      <w:proofErr w:type="spellStart"/>
      <w:r w:rsidRPr="00E704F1">
        <w:rPr>
          <w:rFonts w:asciiTheme="minorHAnsi" w:hAnsiTheme="minorHAnsi"/>
          <w:b/>
          <w:bCs/>
          <w:sz w:val="20"/>
          <w:szCs w:val="20"/>
        </w:rPr>
        <w:t>booking_time_date</w:t>
      </w:r>
      <w:proofErr w:type="spellEnd"/>
      <w:r w:rsidRPr="00E704F1">
        <w:rPr>
          <w:rFonts w:asciiTheme="minorHAnsi" w:hAnsiTheme="minorHAnsi"/>
          <w:b/>
          <w:bCs/>
          <w:sz w:val="20"/>
          <w:szCs w:val="20"/>
        </w:rPr>
        <w:t>”</w:t>
      </w:r>
      <w:r w:rsidRPr="00B45DDD">
        <w:rPr>
          <w:rFonts w:asciiTheme="minorHAnsi" w:hAnsiTheme="minorHAnsi"/>
          <w:sz w:val="20"/>
          <w:szCs w:val="20"/>
        </w:rPr>
        <w:t xml:space="preserve">, </w:t>
      </w:r>
      <w:r w:rsidRPr="00E704F1">
        <w:rPr>
          <w:rFonts w:asciiTheme="minorHAnsi" w:hAnsiTheme="minorHAnsi"/>
          <w:b/>
          <w:bCs/>
          <w:sz w:val="20"/>
          <w:szCs w:val="20"/>
        </w:rPr>
        <w:t>“</w:t>
      </w:r>
      <w:proofErr w:type="spellStart"/>
      <w:r w:rsidRPr="00E704F1">
        <w:rPr>
          <w:rFonts w:asciiTheme="minorHAnsi" w:hAnsiTheme="minorHAnsi"/>
          <w:b/>
          <w:bCs/>
          <w:sz w:val="20"/>
          <w:szCs w:val="20"/>
        </w:rPr>
        <w:t>location_text</w:t>
      </w:r>
      <w:proofErr w:type="spellEnd"/>
      <w:r w:rsidRPr="00E704F1">
        <w:rPr>
          <w:rFonts w:asciiTheme="minorHAnsi" w:hAnsiTheme="minorHAnsi"/>
          <w:b/>
          <w:bCs/>
          <w:sz w:val="20"/>
          <w:szCs w:val="20"/>
        </w:rPr>
        <w:t>”</w:t>
      </w:r>
      <w:r w:rsidRPr="00B45DDD">
        <w:rPr>
          <w:rFonts w:asciiTheme="minorHAnsi" w:hAnsiTheme="minorHAnsi"/>
          <w:sz w:val="20"/>
          <w:szCs w:val="20"/>
        </w:rPr>
        <w:t xml:space="preserve">, or </w:t>
      </w:r>
      <w:r w:rsidRPr="00E704F1">
        <w:rPr>
          <w:rFonts w:asciiTheme="minorHAnsi" w:hAnsiTheme="minorHAnsi"/>
          <w:b/>
          <w:bCs/>
          <w:sz w:val="20"/>
          <w:szCs w:val="20"/>
        </w:rPr>
        <w:t>“</w:t>
      </w:r>
      <w:proofErr w:type="spellStart"/>
      <w:r w:rsidRPr="00E704F1">
        <w:rPr>
          <w:rFonts w:asciiTheme="minorHAnsi" w:hAnsiTheme="minorHAnsi"/>
          <w:b/>
          <w:bCs/>
          <w:sz w:val="20"/>
          <w:szCs w:val="20"/>
        </w:rPr>
        <w:t>booking_code</w:t>
      </w:r>
      <w:proofErr w:type="spellEnd"/>
      <w:r w:rsidRPr="00E704F1">
        <w:rPr>
          <w:rFonts w:asciiTheme="minorHAnsi" w:hAnsiTheme="minorHAnsi"/>
          <w:b/>
          <w:bCs/>
          <w:sz w:val="20"/>
          <w:szCs w:val="20"/>
        </w:rPr>
        <w:t>”</w:t>
      </w:r>
      <w:r w:rsidRPr="00B45DDD">
        <w:rPr>
          <w:rFonts w:asciiTheme="minorHAnsi" w:hAnsiTheme="minorHAnsi"/>
          <w:sz w:val="20"/>
          <w:szCs w:val="20"/>
        </w:rPr>
        <w:t xml:space="preserve"> phrases</w:t>
      </w:r>
      <w:r w:rsidR="00B45DDD" w:rsidRPr="00B45DDD">
        <w:rPr>
          <w:rFonts w:asciiTheme="minorHAnsi" w:hAnsiTheme="minorHAnsi"/>
          <w:sz w:val="20"/>
          <w:szCs w:val="20"/>
        </w:rPr>
        <w:t xml:space="preserve"> in the default template below</w:t>
      </w:r>
      <w:r w:rsidR="00B45DDD">
        <w:rPr>
          <w:rFonts w:asciiTheme="minorHAnsi" w:hAnsiTheme="minorHAnsi"/>
          <w:sz w:val="20"/>
          <w:szCs w:val="20"/>
        </w:rPr>
        <w:t xml:space="preserve">. The variables in the Appointment Reminder flow will not work without these phrases  </w:t>
      </w:r>
      <w:r w:rsidR="00E704F1">
        <w:rPr>
          <w:rFonts w:asciiTheme="minorHAnsi" w:hAnsiTheme="minorHAnsi"/>
          <w:sz w:val="20"/>
          <w:szCs w:val="20"/>
        </w:rPr>
        <w:br/>
      </w:r>
      <w:r w:rsidR="00E704F1">
        <w:rPr>
          <w:rFonts w:asciiTheme="minorHAnsi" w:hAnsiTheme="minorHAnsi"/>
          <w:sz w:val="20"/>
          <w:szCs w:val="20"/>
        </w:rPr>
        <w:br/>
      </w:r>
      <w:r w:rsidR="00B45DDD" w:rsidRPr="00E704F1">
        <w:rPr>
          <w:rFonts w:asciiTheme="minorHAnsi" w:hAnsiTheme="minorHAnsi"/>
        </w:rPr>
        <w:t xml:space="preserve">The default template is: </w:t>
      </w:r>
    </w:p>
    <w:p w14:paraId="14CD415B" w14:textId="77777777" w:rsidR="00B45DDD" w:rsidRPr="00B45DDD" w:rsidRDefault="00B45DDD" w:rsidP="00B45DDD">
      <w:pPr>
        <w:ind w:left="1080"/>
        <w:rPr>
          <w:rFonts w:asciiTheme="minorHAnsi" w:hAnsiTheme="minorHAnsi"/>
        </w:rPr>
      </w:pPr>
      <w:r w:rsidRPr="00B45DDD">
        <w:rPr>
          <w:rFonts w:asciiTheme="minorHAnsi" w:hAnsiTheme="minorHAnsi"/>
        </w:rPr>
        <w:t>&lt;html&gt;&lt;body&gt;</w:t>
      </w:r>
    </w:p>
    <w:p w14:paraId="215103CC" w14:textId="77777777" w:rsidR="00B45DDD" w:rsidRPr="00B45DDD" w:rsidRDefault="00B45DDD" w:rsidP="00B45DDD">
      <w:pPr>
        <w:ind w:left="1080"/>
        <w:rPr>
          <w:rFonts w:asciiTheme="minorHAnsi" w:hAnsiTheme="minorHAnsi"/>
        </w:rPr>
      </w:pPr>
      <w:r w:rsidRPr="00B45DDD">
        <w:rPr>
          <w:rFonts w:asciiTheme="minorHAnsi" w:hAnsiTheme="minorHAnsi"/>
        </w:rPr>
        <w:t xml:space="preserve">Hello, </w:t>
      </w:r>
    </w:p>
    <w:p w14:paraId="3C0B6461"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w:t>
      </w:r>
    </w:p>
    <w:p w14:paraId="1C16AAB7"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&gt;You have an upcoming screening appointment.</w:t>
      </w:r>
    </w:p>
    <w:p w14:paraId="2CA00147"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&gt;&lt;</w:t>
      </w:r>
      <w:proofErr w:type="spellStart"/>
      <w:r w:rsidRPr="00B45DDD">
        <w:rPr>
          <w:rFonts w:asciiTheme="minorHAnsi" w:hAnsiTheme="minorHAnsi"/>
        </w:rPr>
        <w:t>br</w:t>
      </w:r>
      <w:proofErr w:type="spellEnd"/>
      <w:r w:rsidRPr="00B45DDD">
        <w:rPr>
          <w:rFonts w:asciiTheme="minorHAnsi" w:hAnsiTheme="minorHAnsi"/>
        </w:rPr>
        <w:t xml:space="preserve">&gt; Booking Date &amp; Time: </w:t>
      </w:r>
      <w:proofErr w:type="spellStart"/>
      <w:r w:rsidRPr="00B45DDD">
        <w:rPr>
          <w:rFonts w:asciiTheme="minorHAnsi" w:hAnsiTheme="minorHAnsi"/>
        </w:rPr>
        <w:t>booking_time_date</w:t>
      </w:r>
      <w:proofErr w:type="spellEnd"/>
    </w:p>
    <w:p w14:paraId="115DCF9F"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w:t>
      </w:r>
    </w:p>
    <w:p w14:paraId="32419236" w14:textId="56F2BD89" w:rsidR="00B45DDD" w:rsidRPr="00A30045" w:rsidRDefault="00B45DDD" w:rsidP="00B45DDD">
      <w:pPr>
        <w:pStyle w:val="ListParagraph"/>
        <w:numPr>
          <w:ilvl w:val="0"/>
          <w:numId w:val="0"/>
        </w:numPr>
        <w:ind w:left="1440"/>
        <w:rPr>
          <w:rFonts w:asciiTheme="minorHAnsi" w:hAnsiTheme="minorHAnsi"/>
          <w:sz w:val="20"/>
          <w:szCs w:val="20"/>
        </w:rPr>
      </w:pPr>
      <w:r w:rsidRPr="00B45DDD">
        <w:rPr>
          <w:rFonts w:asciiTheme="minorHAnsi" w:hAnsiTheme="minorHAnsi"/>
          <w:sz w:val="20"/>
          <w:szCs w:val="20"/>
        </w:rPr>
        <w:t>&lt;</w:t>
      </w:r>
      <w:proofErr w:type="spellStart"/>
      <w:r w:rsidRPr="00B45DDD">
        <w:rPr>
          <w:rFonts w:asciiTheme="minorHAnsi" w:hAnsiTheme="minorHAnsi"/>
          <w:sz w:val="20"/>
          <w:szCs w:val="20"/>
        </w:rPr>
        <w:t>br</w:t>
      </w:r>
      <w:proofErr w:type="spellEnd"/>
      <w:r w:rsidRPr="00B45DDD">
        <w:rPr>
          <w:rFonts w:asciiTheme="minorHAnsi" w:hAnsiTheme="minorHAnsi"/>
          <w:sz w:val="20"/>
          <w:szCs w:val="20"/>
        </w:rPr>
        <w:t xml:space="preserve">&gt;Location: </w:t>
      </w:r>
      <w:proofErr w:type="spellStart"/>
      <w:r w:rsidRPr="00B45DDD">
        <w:rPr>
          <w:rFonts w:asciiTheme="minorHAnsi" w:hAnsiTheme="minorHAnsi"/>
          <w:sz w:val="20"/>
          <w:szCs w:val="20"/>
        </w:rPr>
        <w:t>location_text</w:t>
      </w:r>
      <w:proofErr w:type="spellEnd"/>
    </w:p>
    <w:p w14:paraId="272292B6" w14:textId="77777777" w:rsidR="00A30045" w:rsidRDefault="00A30045" w:rsidP="00A30045">
      <w:pPr>
        <w:pStyle w:val="ListParagraph"/>
        <w:numPr>
          <w:ilvl w:val="0"/>
          <w:numId w:val="0"/>
        </w:numPr>
        <w:ind w:left="720"/>
        <w:rPr>
          <w:rFonts w:asciiTheme="minorHAnsi" w:hAnsiTheme="minorHAnsi"/>
          <w:sz w:val="20"/>
          <w:szCs w:val="20"/>
        </w:rPr>
      </w:pPr>
    </w:p>
    <w:p w14:paraId="028DA7BB" w14:textId="77777777" w:rsidR="005073AF" w:rsidRDefault="005073AF" w:rsidP="005073AF">
      <w:pPr>
        <w:rPr>
          <w:rFonts w:asciiTheme="minorHAnsi" w:hAnsiTheme="minorHAnsi"/>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sidRPr="00E704F1">
        <w:rPr>
          <w:rFonts w:asciiTheme="minorHAnsi" w:hAnsiTheme="minorHAnsi"/>
          <w:b/>
          <w:bCs/>
        </w:rPr>
        <w:t>Y</w:t>
      </w:r>
      <w:r w:rsidRPr="00E704F1">
        <w:rPr>
          <w:rFonts w:asciiTheme="minorHAnsi" w:hAnsiTheme="minorHAnsi"/>
          <w:b/>
          <w:bCs/>
        </w:rPr>
        <w:t>es</w:t>
      </w:r>
      <w:r>
        <w:rPr>
          <w:rFonts w:asciiTheme="minorHAnsi" w:hAnsiTheme="minorHAnsi"/>
        </w:rPr>
        <w:t>:</w:t>
      </w:r>
    </w:p>
    <w:p w14:paraId="53A9E44A" w14:textId="6919FBBF" w:rsidR="0037779C" w:rsidRPr="002C762D" w:rsidRDefault="00D06281" w:rsidP="002C762D">
      <w:pPr>
        <w:rPr>
          <w:rFonts w:asciiTheme="minorHAnsi" w:hAnsiTheme="minorHAnsi"/>
        </w:rPr>
      </w:pPr>
      <w:r>
        <w:rPr>
          <w:rFonts w:asciiTheme="minorHAnsi" w:hAnsiTheme="minorHAnsi"/>
        </w:rPr>
        <w:t>(</w:t>
      </w:r>
      <w:r w:rsidR="0037779C" w:rsidRPr="00E704F1">
        <w:rPr>
          <w:rFonts w:asciiTheme="minorHAnsi" w:hAnsiTheme="minorHAnsi"/>
          <w:b/>
          <w:bCs/>
        </w:rPr>
        <w:t>Mask Employee Info in Screening App</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00E704F1">
        <w:rPr>
          <w:rFonts w:asciiTheme="minorHAnsi" w:hAnsiTheme="minorHAnsi"/>
          <w:b/>
          <w:bCs/>
        </w:rPr>
        <w:t>Hide Phone Number for Employees</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w:t>
      </w:r>
      <w:r w:rsidRPr="00E704F1">
        <w:rPr>
          <w:rFonts w:asciiTheme="minorHAnsi" w:hAnsiTheme="minorHAnsi"/>
          <w:b/>
          <w:bCs/>
        </w:rPr>
        <w:t>No</w:t>
      </w:r>
      <w:r>
        <w:rPr>
          <w:rFonts w:asciiTheme="minorHAnsi" w:hAnsiTheme="minorHAnsi"/>
        </w:rPr>
        <w:t>:</w:t>
      </w:r>
    </w:p>
    <w:p w14:paraId="712B8CAA" w14:textId="27C8E70C" w:rsidR="003B14A2" w:rsidRPr="002C762D" w:rsidRDefault="003B14A2" w:rsidP="003B14A2">
      <w:pPr>
        <w:rPr>
          <w:rFonts w:asciiTheme="minorHAnsi" w:hAnsiTheme="minorHAnsi"/>
        </w:rPr>
      </w:pPr>
      <w:r>
        <w:rPr>
          <w:rFonts w:asciiTheme="minorHAnsi" w:hAnsiTheme="minorHAnsi"/>
        </w:rPr>
        <w:t>(</w:t>
      </w:r>
      <w:r w:rsidRPr="00E704F1">
        <w:rPr>
          <w:rFonts w:asciiTheme="minorHAnsi" w:hAnsiTheme="minorHAnsi"/>
          <w:b/>
          <w:bCs/>
        </w:rPr>
        <w:t>Mask Employee Info in Screening App</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 And (</w:t>
      </w:r>
      <w:r w:rsidRPr="00E704F1">
        <w:rPr>
          <w:rFonts w:asciiTheme="minorHAnsi" w:hAnsiTheme="minorHAnsi"/>
          <w:b/>
          <w:bCs/>
        </w:rPr>
        <w:t>Hide Phone Number for Employees</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7"/>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5A7D9C0" w14:textId="4A9E03E5" w:rsidR="00963082"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0C17FEAC" w14:textId="210675A8" w:rsidR="00545A34" w:rsidRPr="0043460D" w:rsidRDefault="00545A34" w:rsidP="007C150C">
      <w:pPr>
        <w:pStyle w:val="Heading5"/>
        <w:rPr>
          <w:b/>
          <w:bCs/>
        </w:rPr>
      </w:pPr>
      <w:r w:rsidRPr="0043460D">
        <w:rPr>
          <w:b/>
          <w:bCs/>
        </w:rPr>
        <w:t xml:space="preserve">Self-screening </w:t>
      </w:r>
      <w:r w:rsidR="00074738" w:rsidRPr="0043460D">
        <w:rPr>
          <w:b/>
          <w:bCs/>
        </w:rPr>
        <w:t>S</w:t>
      </w:r>
      <w:r w:rsidRPr="0043460D">
        <w:rPr>
          <w:b/>
          <w:bCs/>
        </w:rPr>
        <w:t>ettings</w:t>
      </w:r>
    </w:p>
    <w:p w14:paraId="42F0586B" w14:textId="77777777" w:rsidR="00545A34" w:rsidRDefault="00545A34" w:rsidP="00545A34">
      <w:pPr>
        <w:rPr>
          <w:rFonts w:asciiTheme="minorHAnsi" w:hAnsiTheme="minorHAnsi"/>
        </w:rPr>
      </w:pPr>
      <w:r>
        <w:rPr>
          <w:rFonts w:asciiTheme="minorHAnsi" w:hAnsiTheme="minorHAnsi"/>
        </w:rPr>
        <w:t>On solution version 2.0.0.x which includes self-screening additional setting includes:</w:t>
      </w:r>
    </w:p>
    <w:p w14:paraId="197CD4A5"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Self-screening consent:</w:t>
      </w:r>
      <w:r w:rsidRPr="00504F53">
        <w:rPr>
          <w:rFonts w:asciiTheme="minorHAnsi" w:hAnsiTheme="minorHAnsi"/>
          <w:sz w:val="20"/>
          <w:szCs w:val="20"/>
        </w:rPr>
        <w:t xml:space="preserve"> consent text that will be displayed to the employees that chose to do self/home screening.</w:t>
      </w:r>
    </w:p>
    <w:p w14:paraId="64F67443"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Allow Self Screening:</w:t>
      </w:r>
      <w:r>
        <w:rPr>
          <w:rFonts w:asciiTheme="minorHAnsi" w:hAnsiTheme="minorHAnsi"/>
          <w:sz w:val="20"/>
          <w:szCs w:val="20"/>
        </w:rPr>
        <w:t xml:space="preserve"> Yes/No - enables self-screening section on the employee app home page.</w:t>
      </w:r>
    </w:p>
    <w:p w14:paraId="5DD722A1"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Need to attest for self-screening:</w:t>
      </w:r>
      <w:r>
        <w:rPr>
          <w:rFonts w:asciiTheme="minorHAnsi" w:hAnsiTheme="minorHAnsi"/>
          <w:sz w:val="20"/>
          <w:szCs w:val="20"/>
        </w:rPr>
        <w:t xml:space="preserve"> Yes/No enabled or disables self-screening attestation step on the self-screening section of the employee app.</w:t>
      </w:r>
    </w:p>
    <w:p w14:paraId="215850BC" w14:textId="77777777" w:rsidR="00545A34" w:rsidRPr="00504F53"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Photo mandatory for self-screening:</w:t>
      </w:r>
      <w:r>
        <w:rPr>
          <w:rFonts w:asciiTheme="minorHAnsi" w:hAnsiTheme="minorHAnsi"/>
          <w:sz w:val="20"/>
          <w:szCs w:val="20"/>
        </w:rPr>
        <w:t xml:space="preserve"> Yes/No, define if it is required from employees to take photo of the result on the self-screening section of the employee app.</w:t>
      </w:r>
    </w:p>
    <w:p w14:paraId="25A841C8" w14:textId="4EA1338E" w:rsidR="00545A34" w:rsidRDefault="00545A34" w:rsidP="00545A34"/>
    <w:p w14:paraId="1955843B" w14:textId="00BE77B8" w:rsidR="00AF4E57" w:rsidRDefault="00AF4E57" w:rsidP="00545A34"/>
    <w:p w14:paraId="26038EBC" w14:textId="79E12CB4" w:rsidR="00AF4E57" w:rsidRPr="00545A34" w:rsidRDefault="002F53E1" w:rsidP="00545A34">
      <w:r>
        <w:rPr>
          <w:noProof/>
        </w:rPr>
        <mc:AlternateContent>
          <mc:Choice Requires="wpg">
            <w:drawing>
              <wp:anchor distT="0" distB="0" distL="114300" distR="114300" simplePos="0" relativeHeight="251658241" behindDoc="0" locked="0" layoutInCell="1" allowOverlap="1" wp14:anchorId="4E7CF153" wp14:editId="7CB88A5E">
                <wp:simplePos x="0" y="0"/>
                <wp:positionH relativeFrom="column">
                  <wp:posOffset>-11474</wp:posOffset>
                </wp:positionH>
                <wp:positionV relativeFrom="paragraph">
                  <wp:posOffset>1196472</wp:posOffset>
                </wp:positionV>
                <wp:extent cx="3161123" cy="2056089"/>
                <wp:effectExtent l="0" t="19050" r="39370" b="40005"/>
                <wp:wrapNone/>
                <wp:docPr id="111" name="Group 111"/>
                <wp:cNvGraphicFramePr/>
                <a:graphic xmlns:a="http://schemas.openxmlformats.org/drawingml/2006/main">
                  <a:graphicData uri="http://schemas.microsoft.com/office/word/2010/wordprocessingGroup">
                    <wpg:wgp>
                      <wpg:cNvGrpSpPr/>
                      <wpg:grpSpPr>
                        <a:xfrm>
                          <a:off x="0" y="0"/>
                          <a:ext cx="3161123" cy="2056089"/>
                          <a:chOff x="0" y="0"/>
                          <a:chExt cx="3161123" cy="2056089"/>
                        </a:xfrm>
                      </wpg:grpSpPr>
                      <wps:wsp>
                        <wps:cNvPr id="5" name="Arrow: Right 5"/>
                        <wps:cNvSpPr/>
                        <wps:spPr>
                          <a:xfrm>
                            <a:off x="40601" y="0"/>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Arrow: Right 100"/>
                        <wps:cNvSpPr/>
                        <wps:spPr>
                          <a:xfrm>
                            <a:off x="45896" y="65667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row: Right 101"/>
                        <wps:cNvSpPr/>
                        <wps:spPr>
                          <a:xfrm>
                            <a:off x="0" y="17105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Arrow: Right 104"/>
                        <wps:cNvSpPr/>
                        <wps:spPr>
                          <a:xfrm>
                            <a:off x="12357" y="195766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Arrow: Right 106"/>
                        <wps:cNvSpPr/>
                        <wps:spPr>
                          <a:xfrm>
                            <a:off x="5296" y="1493403"/>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row: Right 109"/>
                        <wps:cNvSpPr/>
                        <wps:spPr>
                          <a:xfrm>
                            <a:off x="3046823" y="3389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0D7B831" id="Group 111" o:spid="_x0000_s1026" style="position:absolute;margin-left:-.9pt;margin-top:94.2pt;width:248.9pt;height:161.9pt;z-index:251669504" coordsize="31611,2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7" type="#_x0000_t13" style="position:absolute;left:40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" adj="12300" fillcolor="white [3212]" strokecolor="#e81123 [3205]" strokeweight="1pt"/>
                <v:shape id="Arrow: Right 100" o:spid="_x0000_s1028" type="#_x0000_t13" style="position:absolute;left:458;top:656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" adj="12300" fillcolor="white [3212]" strokecolor="#e81123 [3205]" strokeweight="1pt"/>
                <v:shape id="Arrow: Right 101" o:spid="_x0000_s1029" type="#_x0000_t13" style="position:absolute;top:17105;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" adj="12300" fillcolor="white [3212]" strokecolor="#e81123 [3205]" strokeweight="1pt"/>
                <v:shape id="Arrow: Right 104" o:spid="_x0000_s1030" type="#_x0000_t13" style="position:absolute;left:123;top:1957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" adj="12300" fillcolor="white [3212]" strokecolor="#e81123 [3205]" strokeweight="1pt"/>
                <v:shape id="Arrow: Right 106" o:spid="_x0000_s1031" type="#_x0000_t13" style="position:absolute;left:52;top:14934;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" adj="12300" fillcolor="white [3212]" strokecolor="#e81123 [3205]" strokeweight="1pt"/>
                <v:shape id="Arrow: Right 109" o:spid="_x0000_s1032" type="#_x0000_t13" style="position:absolute;left:30468;top:3389;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" adj="12300" fillcolor="white [3212]" strokecolor="#e81123 [3205]" strokeweight="1pt"/>
              </v:group>
            </w:pict>
          </mc:Fallback>
        </mc:AlternateContent>
      </w:r>
      <w:r w:rsidR="00AF4E57">
        <w:rPr>
          <w:noProof/>
        </w:rPr>
        <w:drawing>
          <wp:inline distT="0" distB="0" distL="0" distR="0" wp14:anchorId="13BBC828" wp14:editId="7E27AE03">
            <wp:extent cx="6299200" cy="3368040"/>
            <wp:effectExtent l="19050" t="19050" r="2540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200" cy="3368040"/>
                    </a:xfrm>
                    <a:prstGeom prst="rect">
                      <a:avLst/>
                    </a:prstGeom>
                    <a:ln>
                      <a:solidFill>
                        <a:schemeClr val="accent1"/>
                      </a:solidFill>
                    </a:ln>
                  </pic:spPr>
                </pic:pic>
              </a:graphicData>
            </a:graphic>
          </wp:inline>
        </w:drawing>
      </w:r>
    </w:p>
    <w:p w14:paraId="2405CCD3" w14:textId="63DABFB6" w:rsidR="005A3B00" w:rsidRDefault="005A3B00" w:rsidP="003C6E71">
      <w:pPr>
        <w:pStyle w:val="Heading4"/>
      </w:pPr>
      <w:r>
        <w:t>Environment Variables</w:t>
      </w:r>
    </w:p>
    <w:p w14:paraId="1EBA0E92" w14:textId="7D707B72" w:rsidR="005A3B00" w:rsidRDefault="005A3B00" w:rsidP="005A3B00">
      <w:r>
        <w:t>Some of the solution settings are store in the environment variables</w:t>
      </w:r>
      <w:r w:rsidR="00E67D92">
        <w:t xml:space="preserve"> – these settings </w:t>
      </w:r>
      <w:r w:rsidR="0041673F">
        <w:t>apply</w:t>
      </w:r>
      <w:r w:rsidR="00E67D92">
        <w:t xml:space="preserve"> for solution version</w:t>
      </w:r>
      <w:r w:rsidR="009365FB">
        <w:t>s</w:t>
      </w:r>
      <w:r w:rsidR="00E67D92">
        <w:t xml:space="preserve"> &gt; 2.x.x.x</w:t>
      </w:r>
      <w:r w:rsidR="009365FB">
        <w:t xml:space="preserve"> and do not exist in the previous versions of the </w:t>
      </w:r>
      <w:r w:rsidR="00BB11C0">
        <w:t>solution:</w:t>
      </w:r>
    </w:p>
    <w:p w14:paraId="7114ABB0" w14:textId="77777777" w:rsidR="00964066" w:rsidRDefault="00964066" w:rsidP="005A3B00">
      <w:pPr>
        <w:rPr>
          <w:rFonts w:asciiTheme="minorHAnsi" w:hAnsiTheme="minorHAnsi" w:cstheme="minorHAnsi"/>
        </w:rPr>
      </w:pPr>
    </w:p>
    <w:p w14:paraId="7FF1B456" w14:textId="699415C9" w:rsidR="00A65E08" w:rsidRPr="008635FD" w:rsidRDefault="00A65E08" w:rsidP="005A3B00">
      <w:pPr>
        <w:rPr>
          <w:rFonts w:asciiTheme="minorHAnsi" w:hAnsiTheme="minorHAnsi" w:cstheme="minorHAnsi"/>
        </w:rPr>
      </w:pPr>
      <w:r w:rsidRPr="008635FD">
        <w:rPr>
          <w:rFonts w:asciiTheme="minorHAnsi" w:hAnsiTheme="minorHAnsi" w:cstheme="minorHAnsi"/>
        </w:rPr>
        <w:t>To access the environment variables:</w:t>
      </w:r>
    </w:p>
    <w:p w14:paraId="4F3CEBC5" w14:textId="2A87E65B"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Go to the </w:t>
      </w:r>
      <w:r w:rsidR="00E704F1" w:rsidRPr="00E704F1">
        <w:rPr>
          <w:rFonts w:asciiTheme="minorHAnsi" w:hAnsiTheme="minorHAnsi"/>
          <w:b/>
          <w:bCs/>
          <w:sz w:val="20"/>
          <w:szCs w:val="20"/>
        </w:rPr>
        <w:t>S</w:t>
      </w:r>
      <w:r w:rsidRPr="00E704F1">
        <w:rPr>
          <w:rFonts w:asciiTheme="minorHAnsi" w:hAnsiTheme="minorHAnsi"/>
          <w:b/>
          <w:bCs/>
          <w:sz w:val="20"/>
          <w:szCs w:val="20"/>
        </w:rPr>
        <w:t>olution</w:t>
      </w:r>
      <w:r w:rsidR="008635FD" w:rsidRPr="00E704F1">
        <w:rPr>
          <w:rFonts w:asciiTheme="minorHAnsi" w:hAnsiTheme="minorHAnsi"/>
          <w:b/>
          <w:bCs/>
          <w:sz w:val="20"/>
          <w:szCs w:val="20"/>
        </w:rPr>
        <w:t>s</w:t>
      </w:r>
      <w:r w:rsidRPr="008635FD">
        <w:rPr>
          <w:rFonts w:asciiTheme="minorHAnsi" w:hAnsiTheme="minorHAnsi"/>
          <w:sz w:val="20"/>
          <w:szCs w:val="20"/>
        </w:rPr>
        <w:t xml:space="preserve"> </w:t>
      </w:r>
      <w:r w:rsidR="008635FD" w:rsidRPr="008635FD">
        <w:rPr>
          <w:rFonts w:asciiTheme="minorHAnsi" w:hAnsiTheme="minorHAnsi"/>
          <w:sz w:val="20"/>
          <w:szCs w:val="20"/>
        </w:rPr>
        <w:t>section</w:t>
      </w:r>
      <w:r w:rsidR="008635FD">
        <w:rPr>
          <w:rFonts w:asciiTheme="minorHAnsi" w:hAnsiTheme="minorHAnsi"/>
          <w:sz w:val="20"/>
          <w:szCs w:val="20"/>
        </w:rPr>
        <w:t xml:space="preserve"> on the maker </w:t>
      </w:r>
      <w:r w:rsidR="00776CB5">
        <w:rPr>
          <w:rFonts w:asciiTheme="minorHAnsi" w:hAnsiTheme="minorHAnsi"/>
          <w:sz w:val="20"/>
          <w:szCs w:val="20"/>
        </w:rPr>
        <w:t>portal.</w:t>
      </w:r>
    </w:p>
    <w:p w14:paraId="76F5D5B7" w14:textId="3BDDC253"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Open the </w:t>
      </w:r>
      <w:proofErr w:type="spellStart"/>
      <w:r w:rsidR="00E704F1" w:rsidRPr="00E704F1">
        <w:rPr>
          <w:rFonts w:asciiTheme="minorHAnsi" w:hAnsiTheme="minorHAnsi"/>
          <w:b/>
          <w:bCs/>
          <w:sz w:val="20"/>
          <w:szCs w:val="20"/>
        </w:rPr>
        <w:t>RapidScreeningCombined</w:t>
      </w:r>
      <w:proofErr w:type="spellEnd"/>
      <w:r w:rsidR="00E704F1">
        <w:rPr>
          <w:rFonts w:asciiTheme="minorHAnsi" w:hAnsiTheme="minorHAnsi"/>
          <w:sz w:val="20"/>
          <w:szCs w:val="20"/>
        </w:rPr>
        <w:t xml:space="preserve"> </w:t>
      </w:r>
      <w:r w:rsidR="008635FD" w:rsidRPr="008635FD">
        <w:rPr>
          <w:rFonts w:asciiTheme="minorHAnsi" w:hAnsiTheme="minorHAnsi"/>
          <w:sz w:val="20"/>
          <w:szCs w:val="20"/>
        </w:rPr>
        <w:t>solution</w:t>
      </w:r>
      <w:r w:rsidR="00776CB5">
        <w:rPr>
          <w:rFonts w:asciiTheme="minorHAnsi" w:hAnsiTheme="minorHAnsi"/>
          <w:sz w:val="20"/>
          <w:szCs w:val="20"/>
        </w:rPr>
        <w:t>.</w:t>
      </w:r>
    </w:p>
    <w:p w14:paraId="094E3355" w14:textId="2908F60C"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Filter </w:t>
      </w:r>
      <w:r w:rsidR="008635FD" w:rsidRPr="008635FD">
        <w:rPr>
          <w:rFonts w:asciiTheme="minorHAnsi" w:hAnsiTheme="minorHAnsi"/>
          <w:sz w:val="20"/>
          <w:szCs w:val="20"/>
        </w:rPr>
        <w:t xml:space="preserve">the solution to </w:t>
      </w:r>
      <w:r w:rsidR="00E704F1" w:rsidRPr="00E704F1">
        <w:rPr>
          <w:rFonts w:asciiTheme="minorHAnsi" w:hAnsiTheme="minorHAnsi"/>
          <w:b/>
          <w:bCs/>
          <w:sz w:val="20"/>
          <w:szCs w:val="20"/>
        </w:rPr>
        <w:t>E</w:t>
      </w:r>
      <w:r w:rsidR="008635FD" w:rsidRPr="00E704F1">
        <w:rPr>
          <w:rFonts w:asciiTheme="minorHAnsi" w:hAnsiTheme="minorHAnsi"/>
          <w:b/>
          <w:bCs/>
          <w:sz w:val="20"/>
          <w:szCs w:val="20"/>
        </w:rPr>
        <w:t>nvironment variable</w:t>
      </w:r>
      <w:r w:rsidR="008635FD" w:rsidRPr="008635FD">
        <w:rPr>
          <w:rFonts w:asciiTheme="minorHAnsi" w:hAnsiTheme="minorHAnsi"/>
          <w:sz w:val="20"/>
          <w:szCs w:val="20"/>
        </w:rPr>
        <w:t xml:space="preserve"> on the top right corner of the solution</w:t>
      </w:r>
    </w:p>
    <w:p w14:paraId="4F281E63" w14:textId="6845BC96" w:rsidR="008635FD" w:rsidRDefault="008635FD" w:rsidP="008635FD">
      <w:pPr>
        <w:pStyle w:val="ListParagraph"/>
        <w:numPr>
          <w:ilvl w:val="0"/>
          <w:numId w:val="0"/>
        </w:numPr>
        <w:ind w:left="720"/>
      </w:pPr>
      <w:r w:rsidRPr="008635FD">
        <w:rPr>
          <w:noProof/>
        </w:rPr>
        <w:lastRenderedPageBreak/>
        <w:drawing>
          <wp:inline distT="0" distB="0" distL="0" distR="0" wp14:anchorId="5660A3A1" wp14:editId="7A9DE952">
            <wp:extent cx="5280580" cy="2414588"/>
            <wp:effectExtent l="19050" t="19050" r="15875" b="2413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99"/>
                    <a:stretch>
                      <a:fillRect/>
                    </a:stretch>
                  </pic:blipFill>
                  <pic:spPr>
                    <a:xfrm>
                      <a:off x="0" y="0"/>
                      <a:ext cx="5289580" cy="2418704"/>
                    </a:xfrm>
                    <a:prstGeom prst="rect">
                      <a:avLst/>
                    </a:prstGeom>
                    <a:ln>
                      <a:solidFill>
                        <a:schemeClr val="accent1"/>
                      </a:solidFill>
                    </a:ln>
                  </pic:spPr>
                </pic:pic>
              </a:graphicData>
            </a:graphic>
          </wp:inline>
        </w:drawing>
      </w:r>
    </w:p>
    <w:p w14:paraId="7692A409" w14:textId="52FB4F9C" w:rsidR="00920685" w:rsidRPr="00E704F1" w:rsidRDefault="00920685" w:rsidP="005B0306">
      <w:pPr>
        <w:pStyle w:val="ListParagraph"/>
        <w:numPr>
          <w:ilvl w:val="0"/>
          <w:numId w:val="34"/>
        </w:numPr>
        <w:rPr>
          <w:rFonts w:asciiTheme="minorHAnsi" w:hAnsiTheme="minorHAnsi"/>
          <w:sz w:val="20"/>
          <w:szCs w:val="20"/>
        </w:rPr>
      </w:pPr>
      <w:r w:rsidRPr="00E704F1">
        <w:rPr>
          <w:rFonts w:asciiTheme="minorHAnsi" w:hAnsiTheme="minorHAnsi"/>
          <w:sz w:val="20"/>
          <w:szCs w:val="20"/>
        </w:rPr>
        <w:t>You can see environment variables listed.</w:t>
      </w:r>
    </w:p>
    <w:p w14:paraId="6EF16946" w14:textId="2CBE5F0E" w:rsidR="00920685" w:rsidRDefault="00920685" w:rsidP="00920685">
      <w:pPr>
        <w:pStyle w:val="ListParagraph"/>
        <w:numPr>
          <w:ilvl w:val="0"/>
          <w:numId w:val="0"/>
        </w:numPr>
        <w:ind w:left="720"/>
      </w:pPr>
      <w:r w:rsidRPr="00920685">
        <w:rPr>
          <w:noProof/>
        </w:rPr>
        <w:drawing>
          <wp:inline distT="0" distB="0" distL="0" distR="0" wp14:anchorId="1E51631F" wp14:editId="170CD7EB">
            <wp:extent cx="5472113" cy="3167978"/>
            <wp:effectExtent l="19050" t="19050" r="14605" b="139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0"/>
                    <a:stretch>
                      <a:fillRect/>
                    </a:stretch>
                  </pic:blipFill>
                  <pic:spPr>
                    <a:xfrm>
                      <a:off x="0" y="0"/>
                      <a:ext cx="5478977" cy="3171952"/>
                    </a:xfrm>
                    <a:prstGeom prst="rect">
                      <a:avLst/>
                    </a:prstGeom>
                    <a:ln>
                      <a:solidFill>
                        <a:schemeClr val="accent1"/>
                      </a:solidFill>
                    </a:ln>
                  </pic:spPr>
                </pic:pic>
              </a:graphicData>
            </a:graphic>
          </wp:inline>
        </w:drawing>
      </w:r>
    </w:p>
    <w:p w14:paraId="086C7656" w14:textId="77777777" w:rsidR="00E82A83" w:rsidRDefault="00E82A83" w:rsidP="00920685">
      <w:pPr>
        <w:pStyle w:val="ListParagraph"/>
        <w:numPr>
          <w:ilvl w:val="0"/>
          <w:numId w:val="0"/>
        </w:numPr>
        <w:ind w:left="720"/>
      </w:pPr>
    </w:p>
    <w:p w14:paraId="78D955B4" w14:textId="0CCE95A6" w:rsidR="00E82A83" w:rsidRPr="00E82A83" w:rsidRDefault="00E82A83" w:rsidP="00E82A83">
      <w:pPr>
        <w:ind w:left="720" w:hanging="360"/>
        <w:rPr>
          <w:rFonts w:asciiTheme="minorHAnsi" w:hAnsiTheme="minorHAnsi"/>
        </w:rPr>
      </w:pPr>
      <w:r w:rsidRPr="00E82A83">
        <w:rPr>
          <w:rFonts w:asciiTheme="minorHAnsi" w:hAnsiTheme="minorHAnsi"/>
        </w:rPr>
        <w:t xml:space="preserve">Following is definition of each variable: </w:t>
      </w:r>
    </w:p>
    <w:p w14:paraId="7932DD39" w14:textId="1672A811" w:rsidR="002F7DE7" w:rsidRPr="00E37B6F"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Admin Email Address</w:t>
      </w:r>
      <w:r w:rsidRPr="002F7DE7">
        <w:rPr>
          <w:rFonts w:asciiTheme="minorHAnsi" w:hAnsiTheme="minorHAnsi"/>
          <w:sz w:val="20"/>
          <w:szCs w:val="20"/>
        </w:rPr>
        <w:t xml:space="preserve">: </w:t>
      </w:r>
      <w:r w:rsidR="00B87037" w:rsidRPr="00B87037">
        <w:rPr>
          <w:rFonts w:asciiTheme="minorHAnsi" w:hAnsiTheme="minorHAnsi"/>
          <w:sz w:val="20"/>
          <w:szCs w:val="20"/>
        </w:rPr>
        <w:t xml:space="preserve">This email address will be used to send notification if the flow to notify result of </w:t>
      </w:r>
      <w:r w:rsidR="00B87037" w:rsidRPr="00E37B6F">
        <w:rPr>
          <w:rFonts w:asciiTheme="minorHAnsi" w:hAnsiTheme="minorHAnsi"/>
          <w:sz w:val="20"/>
          <w:szCs w:val="20"/>
        </w:rPr>
        <w:t>employee fails.</w:t>
      </w:r>
    </w:p>
    <w:p w14:paraId="47A642B5" w14:textId="0E0DD0B2" w:rsidR="00E37B6F" w:rsidRPr="00E37B6F" w:rsidRDefault="00E37B6F" w:rsidP="00E37B6F">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Auto Generate Operating Hours Days</w:t>
      </w:r>
      <w:r w:rsidRPr="00E37B6F">
        <w:rPr>
          <w:rFonts w:asciiTheme="minorHAnsi" w:hAnsiTheme="minorHAnsi"/>
          <w:sz w:val="20"/>
          <w:szCs w:val="20"/>
        </w:rPr>
        <w:t>: The number of days in which time slots are automatically created. For example, if this number is set to “21” then time slots for a specific facility hours template or operating hour will auto generate for 21 days in total.</w:t>
      </w:r>
    </w:p>
    <w:p w14:paraId="72B3406E" w14:textId="542D3F89" w:rsidR="002F7DE7"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Emp Require to Re</w:t>
      </w:r>
      <w:r w:rsidR="00E704F1">
        <w:rPr>
          <w:rFonts w:asciiTheme="minorHAnsi" w:hAnsiTheme="minorHAnsi"/>
          <w:b/>
          <w:bCs/>
          <w:sz w:val="20"/>
          <w:szCs w:val="20"/>
        </w:rPr>
        <w:t>-</w:t>
      </w:r>
      <w:r w:rsidRPr="008E4C73">
        <w:rPr>
          <w:rFonts w:asciiTheme="minorHAnsi" w:hAnsiTheme="minorHAnsi"/>
          <w:b/>
          <w:bCs/>
          <w:sz w:val="20"/>
          <w:szCs w:val="20"/>
        </w:rPr>
        <w:t>attest</w:t>
      </w:r>
      <w:r w:rsidR="00B87037">
        <w:rPr>
          <w:rFonts w:asciiTheme="minorHAnsi" w:hAnsiTheme="minorHAnsi"/>
          <w:sz w:val="20"/>
          <w:szCs w:val="20"/>
        </w:rPr>
        <w:t>:</w:t>
      </w:r>
      <w:r w:rsidR="00E333F8">
        <w:rPr>
          <w:rFonts w:asciiTheme="minorHAnsi" w:hAnsiTheme="minorHAnsi"/>
          <w:sz w:val="20"/>
          <w:szCs w:val="20"/>
        </w:rPr>
        <w:t xml:space="preserve"> Yes/No,</w:t>
      </w:r>
      <w:r w:rsidR="00B87037">
        <w:rPr>
          <w:rFonts w:asciiTheme="minorHAnsi" w:hAnsiTheme="minorHAnsi"/>
          <w:sz w:val="20"/>
          <w:szCs w:val="20"/>
        </w:rPr>
        <w:t xml:space="preserve"> this setting will </w:t>
      </w:r>
      <w:r w:rsidR="00E333F8">
        <w:rPr>
          <w:rFonts w:asciiTheme="minorHAnsi" w:hAnsiTheme="minorHAnsi"/>
          <w:sz w:val="20"/>
          <w:szCs w:val="20"/>
        </w:rPr>
        <w:t xml:space="preserve">force employees to re-attest if they book appointments </w:t>
      </w:r>
      <w:r w:rsidR="00A56D9B">
        <w:rPr>
          <w:rFonts w:asciiTheme="minorHAnsi" w:hAnsiTheme="minorHAnsi"/>
          <w:sz w:val="20"/>
          <w:szCs w:val="20"/>
        </w:rPr>
        <w:t xml:space="preserve">greater than </w:t>
      </w:r>
      <w:r w:rsidR="00E333F8">
        <w:rPr>
          <w:rFonts w:asciiTheme="minorHAnsi" w:hAnsiTheme="minorHAnsi"/>
          <w:sz w:val="20"/>
          <w:szCs w:val="20"/>
        </w:rPr>
        <w:t xml:space="preserve">24 hours in </w:t>
      </w:r>
      <w:r w:rsidR="0025532E">
        <w:rPr>
          <w:rFonts w:asciiTheme="minorHAnsi" w:hAnsiTheme="minorHAnsi"/>
          <w:sz w:val="20"/>
          <w:szCs w:val="20"/>
        </w:rPr>
        <w:t>future.</w:t>
      </w:r>
    </w:p>
    <w:p w14:paraId="10FF4752" w14:textId="3944D5CD" w:rsidR="00E333F8" w:rsidRDefault="0025532E"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 xml:space="preserve">Send As Email </w:t>
      </w:r>
      <w:proofErr w:type="gramStart"/>
      <w:r w:rsidRPr="008E4C73">
        <w:rPr>
          <w:rFonts w:asciiTheme="minorHAnsi" w:hAnsiTheme="minorHAnsi"/>
          <w:b/>
          <w:bCs/>
          <w:sz w:val="20"/>
          <w:szCs w:val="20"/>
        </w:rPr>
        <w:t>For</w:t>
      </w:r>
      <w:proofErr w:type="gramEnd"/>
      <w:r w:rsidRPr="008E4C73">
        <w:rPr>
          <w:rFonts w:asciiTheme="minorHAnsi" w:hAnsiTheme="minorHAnsi"/>
          <w:b/>
          <w:bCs/>
          <w:sz w:val="20"/>
          <w:szCs w:val="20"/>
        </w:rPr>
        <w:t xml:space="preserve"> Notification Result</w:t>
      </w:r>
      <w:r>
        <w:rPr>
          <w:rFonts w:asciiTheme="minorHAnsi" w:hAnsiTheme="minorHAnsi"/>
          <w:sz w:val="20"/>
          <w:szCs w:val="20"/>
        </w:rPr>
        <w:t xml:space="preserve">: </w:t>
      </w:r>
      <w:r w:rsidR="00E67D92">
        <w:rPr>
          <w:rFonts w:asciiTheme="minorHAnsi" w:hAnsiTheme="minorHAnsi"/>
          <w:sz w:val="20"/>
          <w:szCs w:val="20"/>
        </w:rPr>
        <w:t xml:space="preserve">sender (from) email address for result notification </w:t>
      </w:r>
    </w:p>
    <w:p w14:paraId="225B72F7" w14:textId="66EB5DA2" w:rsidR="00E67D92" w:rsidRDefault="00E67D92"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lastRenderedPageBreak/>
        <w:t>Self</w:t>
      </w:r>
      <w:r w:rsidR="00E704F1">
        <w:rPr>
          <w:rFonts w:asciiTheme="minorHAnsi" w:hAnsiTheme="minorHAnsi"/>
          <w:b/>
          <w:bCs/>
          <w:sz w:val="20"/>
          <w:szCs w:val="20"/>
        </w:rPr>
        <w:t>-</w:t>
      </w:r>
      <w:r w:rsidRPr="008E4C73">
        <w:rPr>
          <w:rFonts w:asciiTheme="minorHAnsi" w:hAnsiTheme="minorHAnsi"/>
          <w:b/>
          <w:bCs/>
          <w:sz w:val="20"/>
          <w:szCs w:val="20"/>
        </w:rPr>
        <w:t xml:space="preserve">Screen Wait Time </w:t>
      </w:r>
      <w:proofErr w:type="gramStart"/>
      <w:r w:rsidRPr="008E4C73">
        <w:rPr>
          <w:rFonts w:asciiTheme="minorHAnsi" w:hAnsiTheme="minorHAnsi"/>
          <w:b/>
          <w:bCs/>
          <w:sz w:val="20"/>
          <w:szCs w:val="20"/>
        </w:rPr>
        <w:t>In</w:t>
      </w:r>
      <w:proofErr w:type="gramEnd"/>
      <w:r w:rsidRPr="008E4C73">
        <w:rPr>
          <w:rFonts w:asciiTheme="minorHAnsi" w:hAnsiTheme="minorHAnsi"/>
          <w:b/>
          <w:bCs/>
          <w:sz w:val="20"/>
          <w:szCs w:val="20"/>
        </w:rPr>
        <w:t xml:space="preserve"> Minutes</w:t>
      </w:r>
      <w:r>
        <w:rPr>
          <w:rFonts w:asciiTheme="minorHAnsi" w:hAnsiTheme="minorHAnsi"/>
          <w:sz w:val="20"/>
          <w:szCs w:val="20"/>
        </w:rPr>
        <w:t xml:space="preserve">: </w:t>
      </w:r>
      <w:r w:rsidR="00EA00FC">
        <w:rPr>
          <w:rFonts w:asciiTheme="minorHAnsi" w:hAnsiTheme="minorHAnsi"/>
          <w:sz w:val="20"/>
          <w:szCs w:val="20"/>
        </w:rPr>
        <w:t>there is a timer in self-screening section. You can define what is the m</w:t>
      </w:r>
      <w:r w:rsidRPr="00E67D92">
        <w:rPr>
          <w:rFonts w:asciiTheme="minorHAnsi" w:hAnsiTheme="minorHAnsi"/>
          <w:sz w:val="20"/>
          <w:szCs w:val="20"/>
        </w:rPr>
        <w:t>inimum Self Screen Wait time in minutes</w:t>
      </w:r>
      <w:r w:rsidR="00EA00FC">
        <w:rPr>
          <w:rFonts w:asciiTheme="minorHAnsi" w:hAnsiTheme="minorHAnsi"/>
          <w:sz w:val="20"/>
          <w:szCs w:val="20"/>
        </w:rPr>
        <w:t xml:space="preserve"> </w:t>
      </w:r>
      <w:r w:rsidR="00EB6B3E">
        <w:rPr>
          <w:rFonts w:asciiTheme="minorHAnsi" w:hAnsiTheme="minorHAnsi"/>
          <w:sz w:val="20"/>
          <w:szCs w:val="20"/>
        </w:rPr>
        <w:t>for employee to wait before update the result</w:t>
      </w:r>
      <w:r w:rsidR="004C4AFB">
        <w:rPr>
          <w:rFonts w:asciiTheme="minorHAnsi" w:hAnsiTheme="minorHAnsi"/>
          <w:sz w:val="20"/>
          <w:szCs w:val="20"/>
        </w:rPr>
        <w:t xml:space="preserve">- this will configure the timer </w:t>
      </w:r>
      <w:r w:rsidR="00816C30">
        <w:rPr>
          <w:rFonts w:asciiTheme="minorHAnsi" w:hAnsiTheme="minorHAnsi"/>
          <w:sz w:val="20"/>
          <w:szCs w:val="20"/>
        </w:rPr>
        <w:t xml:space="preserve">control time. </w:t>
      </w:r>
      <w:r w:rsidR="00023727">
        <w:rPr>
          <w:rFonts w:asciiTheme="minorHAnsi" w:hAnsiTheme="minorHAnsi"/>
          <w:sz w:val="20"/>
          <w:szCs w:val="20"/>
        </w:rPr>
        <w:t xml:space="preserve">The variable default is 15 </w:t>
      </w:r>
      <w:r w:rsidR="009028D3">
        <w:rPr>
          <w:rFonts w:asciiTheme="minorHAnsi" w:hAnsiTheme="minorHAnsi"/>
          <w:sz w:val="20"/>
          <w:szCs w:val="20"/>
        </w:rPr>
        <w:t>and you can leave it or define a new value under the “current value section”</w:t>
      </w:r>
    </w:p>
    <w:p w14:paraId="78F31C65" w14:textId="6E73FB25" w:rsidR="0041673F" w:rsidRDefault="0041673F"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w:t>
      </w:r>
      <w:r w:rsidR="00E704F1">
        <w:rPr>
          <w:rFonts w:asciiTheme="minorHAnsi" w:hAnsiTheme="minorHAnsi"/>
          <w:b/>
          <w:bCs/>
          <w:sz w:val="20"/>
          <w:szCs w:val="20"/>
        </w:rPr>
        <w:t>-</w:t>
      </w:r>
      <w:r w:rsidRPr="008E4C73">
        <w:rPr>
          <w:rFonts w:asciiTheme="minorHAnsi" w:hAnsiTheme="minorHAnsi"/>
          <w:b/>
          <w:bCs/>
          <w:sz w:val="20"/>
          <w:szCs w:val="20"/>
        </w:rPr>
        <w:t xml:space="preserve">Screen Time Out </w:t>
      </w:r>
      <w:proofErr w:type="gramStart"/>
      <w:r w:rsidRPr="008E4C73">
        <w:rPr>
          <w:rFonts w:asciiTheme="minorHAnsi" w:hAnsiTheme="minorHAnsi"/>
          <w:b/>
          <w:bCs/>
          <w:sz w:val="20"/>
          <w:szCs w:val="20"/>
        </w:rPr>
        <w:t>In</w:t>
      </w:r>
      <w:proofErr w:type="gramEnd"/>
      <w:r w:rsidRPr="008E4C73">
        <w:rPr>
          <w:rFonts w:asciiTheme="minorHAnsi" w:hAnsiTheme="minorHAnsi"/>
          <w:b/>
          <w:bCs/>
          <w:sz w:val="20"/>
          <w:szCs w:val="20"/>
        </w:rPr>
        <w:t xml:space="preserve"> Minutes</w:t>
      </w:r>
      <w:r>
        <w:rPr>
          <w:rFonts w:asciiTheme="minorHAnsi" w:hAnsiTheme="minorHAnsi"/>
          <w:sz w:val="20"/>
          <w:szCs w:val="20"/>
        </w:rPr>
        <w:t xml:space="preserve">: </w:t>
      </w:r>
      <w:r w:rsidR="00D4458D">
        <w:rPr>
          <w:rFonts w:asciiTheme="minorHAnsi" w:hAnsiTheme="minorHAnsi"/>
          <w:sz w:val="20"/>
          <w:szCs w:val="20"/>
        </w:rPr>
        <w:t xml:space="preserve">Each self-screen test result need to be </w:t>
      </w:r>
      <w:r w:rsidR="008117B5">
        <w:rPr>
          <w:rFonts w:asciiTheme="minorHAnsi" w:hAnsiTheme="minorHAnsi"/>
          <w:sz w:val="20"/>
          <w:szCs w:val="20"/>
        </w:rPr>
        <w:t>inputted</w:t>
      </w:r>
      <w:r w:rsidR="00D4458D">
        <w:rPr>
          <w:rFonts w:asciiTheme="minorHAnsi" w:hAnsiTheme="minorHAnsi"/>
          <w:sz w:val="20"/>
          <w:szCs w:val="20"/>
        </w:rPr>
        <w:t xml:space="preserve"> into the employee app in a timely fashion. </w:t>
      </w:r>
      <w:r w:rsidR="008117B5">
        <w:rPr>
          <w:rFonts w:asciiTheme="minorHAnsi" w:hAnsiTheme="minorHAnsi"/>
          <w:sz w:val="20"/>
          <w:szCs w:val="20"/>
        </w:rPr>
        <w:t>This configuration defines t</w:t>
      </w:r>
      <w:r w:rsidRPr="0041673F">
        <w:rPr>
          <w:rFonts w:asciiTheme="minorHAnsi" w:hAnsiTheme="minorHAnsi"/>
          <w:sz w:val="20"/>
          <w:szCs w:val="20"/>
        </w:rPr>
        <w:t>he number of minutes the end user needs to enter the results for self-screening after starting the test.</w:t>
      </w:r>
      <w:r w:rsidR="00816C30">
        <w:rPr>
          <w:rFonts w:asciiTheme="minorHAnsi" w:hAnsiTheme="minorHAnsi"/>
          <w:sz w:val="20"/>
          <w:szCs w:val="20"/>
        </w:rPr>
        <w:t xml:space="preserve"> If passed the screen will be timed out and employee won’t be able to update the result. </w:t>
      </w:r>
    </w:p>
    <w:p w14:paraId="36979A16" w14:textId="27614DA4" w:rsidR="005A3B00" w:rsidRDefault="0041673F" w:rsidP="005A3B00">
      <w:pPr>
        <w:pStyle w:val="ListParagraph"/>
        <w:numPr>
          <w:ilvl w:val="0"/>
          <w:numId w:val="27"/>
        </w:numPr>
        <w:rPr>
          <w:rFonts w:asciiTheme="minorHAnsi" w:hAnsiTheme="minorHAnsi"/>
          <w:sz w:val="20"/>
          <w:szCs w:val="20"/>
        </w:rPr>
      </w:pPr>
      <w:r w:rsidRPr="008E4C73">
        <w:rPr>
          <w:rFonts w:asciiTheme="minorHAnsi" w:hAnsiTheme="minorHAnsi"/>
          <w:b/>
          <w:bCs/>
          <w:sz w:val="20"/>
          <w:szCs w:val="20"/>
        </w:rPr>
        <w:t>Use Streams for Videos</w:t>
      </w:r>
      <w:r>
        <w:rPr>
          <w:rFonts w:asciiTheme="minorHAnsi" w:hAnsiTheme="minorHAnsi"/>
          <w:sz w:val="20"/>
          <w:szCs w:val="20"/>
        </w:rPr>
        <w:t xml:space="preserve">: </w:t>
      </w:r>
      <w:r w:rsidR="004F69F1">
        <w:rPr>
          <w:rFonts w:asciiTheme="minorHAnsi" w:hAnsiTheme="minorHAnsi"/>
          <w:sz w:val="20"/>
          <w:szCs w:val="20"/>
        </w:rPr>
        <w:t xml:space="preserve">self-screening uses videos to walk employee through the process. </w:t>
      </w:r>
      <w:r w:rsidRPr="0041673F">
        <w:rPr>
          <w:rFonts w:asciiTheme="minorHAnsi" w:hAnsiTheme="minorHAnsi"/>
          <w:sz w:val="20"/>
          <w:szCs w:val="20"/>
        </w:rPr>
        <w:t>If the value is yes, the app will use video control that allows streaming videos from Microsoft Streams</w:t>
      </w:r>
      <w:proofErr w:type="gramStart"/>
      <w:r w:rsidRPr="0041673F">
        <w:rPr>
          <w:rFonts w:asciiTheme="minorHAnsi" w:hAnsiTheme="minorHAnsi"/>
          <w:sz w:val="20"/>
          <w:szCs w:val="20"/>
        </w:rPr>
        <w:t xml:space="preserve">.  </w:t>
      </w:r>
      <w:proofErr w:type="gramEnd"/>
      <w:r w:rsidRPr="0041673F">
        <w:rPr>
          <w:rFonts w:asciiTheme="minorHAnsi" w:hAnsiTheme="minorHAnsi"/>
          <w:sz w:val="20"/>
          <w:szCs w:val="20"/>
        </w:rPr>
        <w:t xml:space="preserve">If it is </w:t>
      </w:r>
      <w:proofErr w:type="gramStart"/>
      <w:r w:rsidRPr="0041673F">
        <w:rPr>
          <w:rFonts w:asciiTheme="minorHAnsi" w:hAnsiTheme="minorHAnsi"/>
          <w:sz w:val="20"/>
          <w:szCs w:val="20"/>
        </w:rPr>
        <w:t>no</w:t>
      </w:r>
      <w:proofErr w:type="gramEnd"/>
      <w:r w:rsidRPr="0041673F">
        <w:rPr>
          <w:rFonts w:asciiTheme="minorHAnsi" w:hAnsiTheme="minorHAnsi"/>
          <w:sz w:val="20"/>
          <w:szCs w:val="20"/>
        </w:rPr>
        <w:t xml:space="preserve"> the app will use video control that allows streaming from YouTube or Azure Media Service</w:t>
      </w:r>
    </w:p>
    <w:p w14:paraId="5AEC5568" w14:textId="2AD91ABB" w:rsidR="002C7A16" w:rsidRPr="005269C6" w:rsidRDefault="008D5EFB"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t>PCR Reminder Hours</w:t>
      </w:r>
      <w:r w:rsidR="002C7A16">
        <w:rPr>
          <w:rFonts w:asciiTheme="minorHAnsi" w:hAnsiTheme="minorHAnsi"/>
          <w:b/>
          <w:bCs/>
          <w:sz w:val="20"/>
          <w:szCs w:val="20"/>
        </w:rPr>
        <w:t xml:space="preserve">: </w:t>
      </w:r>
      <w:r w:rsidR="006F7D5C">
        <w:rPr>
          <w:rFonts w:asciiTheme="minorHAnsi" w:hAnsiTheme="minorHAnsi"/>
          <w:sz w:val="20"/>
          <w:szCs w:val="20"/>
        </w:rPr>
        <w:t xml:space="preserve">A </w:t>
      </w:r>
      <w:r w:rsidR="00F57F2D">
        <w:rPr>
          <w:rFonts w:asciiTheme="minorHAnsi" w:hAnsiTheme="minorHAnsi"/>
          <w:sz w:val="20"/>
          <w:szCs w:val="20"/>
        </w:rPr>
        <w:t xml:space="preserve">reminder </w:t>
      </w:r>
      <w:r w:rsidR="006F7D5C">
        <w:rPr>
          <w:rFonts w:asciiTheme="minorHAnsi" w:hAnsiTheme="minorHAnsi"/>
          <w:sz w:val="20"/>
          <w:szCs w:val="20"/>
        </w:rPr>
        <w:t xml:space="preserve">is sent to employees who </w:t>
      </w:r>
      <w:r w:rsidR="00F57F2D">
        <w:rPr>
          <w:rFonts w:asciiTheme="minorHAnsi" w:hAnsiTheme="minorHAnsi"/>
          <w:sz w:val="20"/>
          <w:szCs w:val="20"/>
        </w:rPr>
        <w:t xml:space="preserve">tested positive </w:t>
      </w:r>
      <w:r w:rsidR="006A6AB2">
        <w:rPr>
          <w:rFonts w:asciiTheme="minorHAnsi" w:hAnsiTheme="minorHAnsi"/>
          <w:sz w:val="20"/>
          <w:szCs w:val="20"/>
        </w:rPr>
        <w:t xml:space="preserve">to </w:t>
      </w:r>
      <w:r w:rsidR="004A6D0D">
        <w:rPr>
          <w:rFonts w:asciiTheme="minorHAnsi" w:hAnsiTheme="minorHAnsi"/>
          <w:sz w:val="20"/>
          <w:szCs w:val="20"/>
        </w:rPr>
        <w:t xml:space="preserve">upload their </w:t>
      </w:r>
      <w:r w:rsidR="006A6AB2">
        <w:rPr>
          <w:rFonts w:asciiTheme="minorHAnsi" w:hAnsiTheme="minorHAnsi"/>
          <w:sz w:val="20"/>
          <w:szCs w:val="20"/>
        </w:rPr>
        <w:t>PCR test</w:t>
      </w:r>
      <w:r w:rsidR="004A6D0D">
        <w:rPr>
          <w:rFonts w:asciiTheme="minorHAnsi" w:hAnsiTheme="minorHAnsi"/>
          <w:sz w:val="20"/>
          <w:szCs w:val="20"/>
        </w:rPr>
        <w:t xml:space="preserve"> results</w:t>
      </w:r>
      <w:r w:rsidR="006A6AB2">
        <w:rPr>
          <w:rFonts w:asciiTheme="minorHAnsi" w:hAnsiTheme="minorHAnsi"/>
          <w:sz w:val="20"/>
          <w:szCs w:val="20"/>
        </w:rPr>
        <w:t xml:space="preserve">. An email notification is sent with their details </w:t>
      </w:r>
      <w:r w:rsidR="004D75D6">
        <w:rPr>
          <w:rFonts w:asciiTheme="minorHAnsi" w:hAnsiTheme="minorHAnsi"/>
          <w:sz w:val="20"/>
          <w:szCs w:val="20"/>
        </w:rPr>
        <w:t xml:space="preserve">and when they tested </w:t>
      </w:r>
      <w:r w:rsidR="004A6D0D">
        <w:rPr>
          <w:rFonts w:asciiTheme="minorHAnsi" w:hAnsiTheme="minorHAnsi"/>
          <w:sz w:val="20"/>
          <w:szCs w:val="20"/>
        </w:rPr>
        <w:t xml:space="preserve">positive. If the notification fails, an email is sent to the admin of the </w:t>
      </w:r>
      <w:r w:rsidR="003D4F76">
        <w:rPr>
          <w:rFonts w:asciiTheme="minorHAnsi" w:hAnsiTheme="minorHAnsi"/>
          <w:sz w:val="20"/>
          <w:szCs w:val="20"/>
        </w:rPr>
        <w:t xml:space="preserve">PowerApps </w:t>
      </w:r>
      <w:proofErr w:type="gramStart"/>
      <w:r w:rsidR="003D4F76">
        <w:rPr>
          <w:rFonts w:asciiTheme="minorHAnsi" w:hAnsiTheme="minorHAnsi"/>
          <w:sz w:val="20"/>
          <w:szCs w:val="20"/>
        </w:rPr>
        <w:t>tenant</w:t>
      </w:r>
      <w:proofErr w:type="gramEnd"/>
      <w:r w:rsidR="003D4F76">
        <w:rPr>
          <w:rFonts w:asciiTheme="minorHAnsi" w:hAnsiTheme="minorHAnsi"/>
          <w:sz w:val="20"/>
          <w:szCs w:val="20"/>
        </w:rPr>
        <w:t xml:space="preserve"> but this can be configured to add other people.</w:t>
      </w:r>
    </w:p>
    <w:p w14:paraId="15B9AFA1" w14:textId="7241DA66" w:rsidR="005269C6" w:rsidRPr="002C7A16" w:rsidRDefault="005269C6"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t>Appointment Reminder</w:t>
      </w:r>
      <w:r w:rsidR="00B7529F">
        <w:rPr>
          <w:rFonts w:asciiTheme="minorHAnsi" w:hAnsiTheme="minorHAnsi"/>
          <w:b/>
          <w:bCs/>
          <w:sz w:val="20"/>
          <w:szCs w:val="20"/>
        </w:rPr>
        <w:t xml:space="preserve"> Hours: </w:t>
      </w:r>
      <w:r w:rsidR="00B7529F">
        <w:rPr>
          <w:rFonts w:asciiTheme="minorHAnsi" w:hAnsiTheme="minorHAnsi"/>
          <w:sz w:val="20"/>
          <w:szCs w:val="20"/>
        </w:rPr>
        <w:t xml:space="preserve">A configurable environment parameter </w:t>
      </w:r>
      <w:r w:rsidR="00454665">
        <w:rPr>
          <w:rFonts w:asciiTheme="minorHAnsi" w:hAnsiTheme="minorHAnsi"/>
          <w:sz w:val="20"/>
          <w:szCs w:val="20"/>
        </w:rPr>
        <w:t xml:space="preserve">which </w:t>
      </w:r>
      <w:r w:rsidR="00D875C6">
        <w:rPr>
          <w:rFonts w:asciiTheme="minorHAnsi" w:hAnsiTheme="minorHAnsi"/>
          <w:sz w:val="20"/>
          <w:szCs w:val="20"/>
        </w:rPr>
        <w:t xml:space="preserve">provides an email reminder to the user </w:t>
      </w:r>
      <w:r w:rsidR="00A51121">
        <w:rPr>
          <w:rFonts w:asciiTheme="minorHAnsi" w:hAnsiTheme="minorHAnsi"/>
          <w:sz w:val="20"/>
          <w:szCs w:val="20"/>
        </w:rPr>
        <w:t xml:space="preserve">by the specified number of hours ahead of their appointment. </w:t>
      </w:r>
    </w:p>
    <w:p w14:paraId="6D23EF3D" w14:textId="61240362" w:rsidR="002C7A16" w:rsidRDefault="002C7A16" w:rsidP="002C7A16">
      <w:pPr>
        <w:rPr>
          <w:rFonts w:asciiTheme="minorHAnsi" w:hAnsiTheme="minorHAnsi"/>
        </w:rPr>
      </w:pPr>
    </w:p>
    <w:p w14:paraId="3DA2BE0A" w14:textId="77777777" w:rsidR="002C7A16" w:rsidRPr="002C7A16" w:rsidRDefault="002C7A16" w:rsidP="002C7A16">
      <w:pPr>
        <w:rPr>
          <w:rFonts w:asciiTheme="minorHAnsi" w:hAnsiTheme="minorHAnsi"/>
        </w:rPr>
      </w:pP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D1B9717" w14:textId="4327AD9E" w:rsidR="00FF33F7" w:rsidRDefault="00FF33F7" w:rsidP="0077508B">
      <w:r>
        <w:t xml:space="preserve">Note: </w:t>
      </w:r>
      <w:r w:rsidR="000B06E4">
        <w:t>F</w:t>
      </w:r>
      <w:r>
        <w:t xml:space="preserve">or self-screening, is it recommended to create a </w:t>
      </w:r>
      <w:r w:rsidR="000B06E4">
        <w:t>self-screening location per province so you can report on how many employees are home screening per province</w:t>
      </w:r>
      <w:r w:rsidR="006A3355">
        <w:t xml:space="preserve">. </w:t>
      </w:r>
      <w:r w:rsidR="005513D8">
        <w:t>Also associate the home screening facility to “Home screening” facility time</w:t>
      </w:r>
    </w:p>
    <w:p w14:paraId="24CD7EEE" w14:textId="50F32087" w:rsidR="001F7CC2" w:rsidRDefault="001F7CC2" w:rsidP="001F7CC2">
      <w:r>
        <w:t>Data fields in each facility record includes:</w:t>
      </w:r>
    </w:p>
    <w:p w14:paraId="612A4549" w14:textId="0E19F740" w:rsidR="00B9279E" w:rsidRPr="00E704F1" w:rsidRDefault="00B9279E" w:rsidP="004A1653">
      <w:pPr>
        <w:pStyle w:val="ListParagraph"/>
        <w:numPr>
          <w:ilvl w:val="0"/>
          <w:numId w:val="27"/>
        </w:numPr>
        <w:rPr>
          <w:b/>
          <w:bCs/>
        </w:rPr>
      </w:pPr>
      <w:r w:rsidRPr="00E704F1">
        <w:rPr>
          <w:rFonts w:asciiTheme="minorHAnsi" w:hAnsiTheme="minorHAnsi"/>
          <w:b/>
          <w:bCs/>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Number</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Name</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Description</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Closed Days</w:t>
      </w:r>
      <w:r w:rsidR="00A54FA5" w:rsidRPr="00E704F1">
        <w:rPr>
          <w:rFonts w:asciiTheme="minorHAnsi" w:hAnsiTheme="minorHAnsi"/>
          <w:b/>
          <w:bCs/>
          <w:sz w:val="20"/>
          <w:szCs w:val="20"/>
        </w:rPr>
        <w:t>:</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Time Zone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Type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Group</w:t>
      </w:r>
      <w:r w:rsidR="005C3CC1" w:rsidRPr="00E704F1">
        <w:rPr>
          <w:rFonts w:asciiTheme="minorHAnsi" w:hAnsiTheme="minorHAnsi"/>
          <w:b/>
          <w:bCs/>
          <w:sz w:val="20"/>
          <w:szCs w:val="20"/>
        </w:rPr>
        <w:t>:</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Reopen Phase</w:t>
      </w:r>
      <w:r w:rsidR="007938B9" w:rsidRPr="00E704F1">
        <w:rPr>
          <w:rFonts w:asciiTheme="minorHAnsi" w:hAnsiTheme="minorHAnsi"/>
          <w:b/>
          <w:bCs/>
          <w:sz w:val="20"/>
          <w:szCs w:val="20"/>
        </w:rPr>
        <w:t>:</w:t>
      </w:r>
      <w:r w:rsidR="007938B9">
        <w:rPr>
          <w:rFonts w:asciiTheme="minorHAnsi" w:hAnsiTheme="minorHAnsi"/>
          <w:sz w:val="20"/>
          <w:szCs w:val="20"/>
        </w:rPr>
        <w:t xml:space="preserve">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w:t>
      </w:r>
      <w:r w:rsidR="00967797" w:rsidRPr="00E704F1">
        <w:rPr>
          <w:rFonts w:asciiTheme="minorHAnsi" w:hAnsiTheme="minorHAnsi"/>
          <w:b/>
          <w:bCs/>
          <w:sz w:val="20"/>
          <w:szCs w:val="20"/>
        </w:rPr>
        <w: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 for VIP</w:t>
      </w:r>
      <w:r w:rsidR="00CB33A9" w:rsidRPr="00E704F1">
        <w:rPr>
          <w:rFonts w:asciiTheme="minorHAnsi" w:hAnsiTheme="minorHAnsi"/>
          <w:b/>
          <w:bCs/>
          <w:sz w:val="20"/>
          <w:szCs w:val="20"/>
        </w:rPr>
        <w:t>:</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Screening Test Types</w:t>
      </w:r>
      <w:r w:rsidR="00B304BA" w:rsidRPr="00E704F1">
        <w:rPr>
          <w:rFonts w:asciiTheme="minorHAnsi" w:hAnsiTheme="minorHAnsi"/>
          <w:b/>
          <w:bCs/>
          <w:sz w:val="20"/>
          <w:szCs w:val="20"/>
        </w:rPr>
        <w:t>:</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Address and Geography section</w:t>
      </w:r>
      <w:r w:rsidR="00892DAD" w:rsidRPr="00E704F1">
        <w:rPr>
          <w:rFonts w:asciiTheme="minorHAnsi" w:hAnsiTheme="minorHAnsi"/>
          <w:b/>
          <w:bCs/>
          <w:sz w:val="20"/>
          <w:szCs w:val="20"/>
        </w:rPr>
        <w:t>:</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Pr="00E704F1" w:rsidRDefault="00276548" w:rsidP="004A1653">
      <w:pPr>
        <w:pStyle w:val="ListParagraph"/>
        <w:numPr>
          <w:ilvl w:val="0"/>
          <w:numId w:val="27"/>
        </w:numPr>
        <w:rPr>
          <w:rFonts w:asciiTheme="minorHAnsi" w:hAnsiTheme="minorHAnsi"/>
          <w:b/>
          <w:bCs/>
          <w:sz w:val="20"/>
          <w:szCs w:val="20"/>
        </w:rPr>
      </w:pPr>
      <w:r w:rsidRPr="00E704F1">
        <w:rPr>
          <w:rFonts w:asciiTheme="minorHAnsi" w:hAnsiTheme="minorHAnsi"/>
          <w:b/>
          <w:bCs/>
          <w:sz w:val="20"/>
          <w:szCs w:val="20"/>
        </w:rPr>
        <w:lastRenderedPageBreak/>
        <w:t>Occupancy</w:t>
      </w:r>
    </w:p>
    <w:p w14:paraId="1415DBD9" w14:textId="347AB897"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Floors</w:t>
      </w:r>
      <w:r w:rsidR="005D0547" w:rsidRPr="00E704F1">
        <w:rPr>
          <w:rFonts w:asciiTheme="minorHAnsi" w:hAnsiTheme="minorHAnsi"/>
          <w:b/>
          <w:bCs/>
          <w:sz w:val="20"/>
          <w:szCs w:val="20"/>
        </w:rPr>
        <w:t>:</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Areas</w:t>
      </w:r>
      <w:r w:rsidR="005D0547" w:rsidRPr="00E704F1">
        <w:rPr>
          <w:rFonts w:asciiTheme="minorHAnsi" w:hAnsiTheme="minorHAnsi"/>
          <w:b/>
          <w:bCs/>
          <w:sz w:val="20"/>
          <w:szCs w:val="20"/>
        </w:rPr>
        <w:t>:</w:t>
      </w:r>
      <w:r w:rsidR="005D0547">
        <w:rPr>
          <w:rFonts w:asciiTheme="minorHAnsi" w:hAnsiTheme="minorHAnsi"/>
          <w:sz w:val="20"/>
          <w:szCs w:val="20"/>
        </w:rPr>
        <w:t xml:space="preserve">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Operating Hours</w:t>
      </w:r>
      <w:r w:rsidR="005D0547" w:rsidRPr="00E704F1">
        <w:rPr>
          <w:rFonts w:asciiTheme="minorHAnsi" w:hAnsiTheme="minorHAnsi"/>
          <w:b/>
          <w:bCs/>
          <w:sz w:val="20"/>
          <w:szCs w:val="20"/>
        </w:rPr>
        <w:t xml:space="preserve">: </w:t>
      </w:r>
      <w:r w:rsidR="005D0547">
        <w:rPr>
          <w:rFonts w:asciiTheme="minorHAnsi" w:hAnsiTheme="minorHAnsi"/>
          <w:sz w:val="20"/>
          <w:szCs w:val="20"/>
        </w:rPr>
        <w:t xml:space="preserve">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Timeslots</w:t>
      </w:r>
      <w:r w:rsidR="005D0547" w:rsidRPr="00E704F1">
        <w:rPr>
          <w:rFonts w:asciiTheme="minorHAnsi" w:hAnsiTheme="minorHAnsi"/>
          <w:b/>
          <w:bCs/>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drawing>
          <wp:inline distT="0" distB="0" distL="0" distR="0" wp14:anchorId="1015438D" wp14:editId="62C3FFDA">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1"/>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143B31DA">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2"/>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54709B7" wp14:editId="3DF44200">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drawing>
          <wp:inline distT="0" distB="0" distL="0" distR="0" wp14:anchorId="5BF978DC" wp14:editId="5E94D09E">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4"/>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lastRenderedPageBreak/>
        <w:drawing>
          <wp:inline distT="0" distB="0" distL="0" distR="0" wp14:anchorId="239AB6AD" wp14:editId="0E141657">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5"/>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7679B109" wp14:editId="33A9D263">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lastRenderedPageBreak/>
        <w:drawing>
          <wp:inline distT="0" distB="0" distL="0" distR="0" wp14:anchorId="455A3910" wp14:editId="14F8DE15">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7"/>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drawing>
          <wp:inline distT="0" distB="0" distL="0" distR="0" wp14:anchorId="5CEFA6C0" wp14:editId="2A6C955C">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8"/>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lastRenderedPageBreak/>
        <w:drawing>
          <wp:inline distT="0" distB="0" distL="0" distR="0" wp14:anchorId="49748BCC" wp14:editId="22AABA13">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9"/>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drawing>
          <wp:inline distT="0" distB="0" distL="0" distR="0" wp14:anchorId="3A07EC6E" wp14:editId="0AB1219B">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10"/>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lastRenderedPageBreak/>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4862DB59">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1"/>
                    <a:stretch>
                      <a:fillRect/>
                    </a:stretch>
                  </pic:blipFill>
                  <pic:spPr>
                    <a:xfrm>
                      <a:off x="0" y="0"/>
                      <a:ext cx="5153009" cy="3502695"/>
                    </a:xfrm>
                    <a:prstGeom prst="rect">
                      <a:avLst/>
                    </a:prstGeom>
                    <a:ln>
                      <a:solidFill>
                        <a:schemeClr val="accent1"/>
                      </a:solidFill>
                    </a:ln>
                  </pic:spPr>
                </pic:pic>
              </a:graphicData>
            </a:graphic>
          </wp:inline>
        </w:drawing>
      </w:r>
    </w:p>
    <w:p w14:paraId="4F9A3428" w14:textId="79D074D1" w:rsidR="003218C6" w:rsidRDefault="003218C6" w:rsidP="00015F05">
      <w:pPr>
        <w:pStyle w:val="Heading5"/>
        <w:numPr>
          <w:ilvl w:val="0"/>
          <w:numId w:val="30"/>
        </w:numPr>
      </w:pPr>
      <w:r>
        <w:t>Add Operating Hours</w:t>
      </w:r>
      <w:r w:rsidR="00015F05">
        <w:t xml:space="preserve"> &amp; Time Slot</w:t>
      </w:r>
      <w:r w:rsidR="00547EC4">
        <w:t xml:space="preserve"> Options</w:t>
      </w:r>
    </w:p>
    <w:p w14:paraId="2DE8F7AE" w14:textId="01DC780A" w:rsidR="00015F05" w:rsidRPr="00E31D19" w:rsidRDefault="00015F05" w:rsidP="00015F05">
      <w:pPr>
        <w:ind w:left="360"/>
      </w:pPr>
      <w:r w:rsidRPr="00E31D19">
        <w:rPr>
          <w:highlight w:val="yellow"/>
        </w:rPr>
        <w:t>There are two options for adding Screening Appointment Time Slots to the Employee Application for booking a Screening Appointment. Options are listed below:</w:t>
      </w:r>
      <w:r w:rsidRPr="00E31D19">
        <w:t xml:space="preserve"> </w:t>
      </w:r>
    </w:p>
    <w:tbl>
      <w:tblPr>
        <w:tblStyle w:val="TableGrid"/>
        <w:tblW w:w="9585" w:type="dxa"/>
        <w:tblInd w:w="360" w:type="dxa"/>
        <w:tblCellMar>
          <w:left w:w="72" w:type="dxa"/>
          <w:right w:w="72" w:type="dxa"/>
        </w:tblCellMar>
        <w:tblLook w:val="04A0" w:firstRow="1" w:lastRow="0" w:firstColumn="1" w:lastColumn="0" w:noHBand="0" w:noVBand="1"/>
      </w:tblPr>
      <w:tblGrid>
        <w:gridCol w:w="1604"/>
        <w:gridCol w:w="1296"/>
        <w:gridCol w:w="1636"/>
        <w:gridCol w:w="1254"/>
        <w:gridCol w:w="1895"/>
        <w:gridCol w:w="1900"/>
      </w:tblGrid>
      <w:tr w:rsidR="00EE6690" w14:paraId="606B4D68" w14:textId="54B13856" w:rsidTr="00EE6690">
        <w:tc>
          <w:tcPr>
            <w:tcW w:w="1604" w:type="dxa"/>
            <w:tcBorders>
              <w:bottom w:val="single" w:sz="4" w:space="0" w:color="auto"/>
            </w:tcBorders>
          </w:tcPr>
          <w:p w14:paraId="10E0A97A" w14:textId="196FD5AC" w:rsidR="00EE6690" w:rsidRPr="00015F05" w:rsidRDefault="00EE6690" w:rsidP="00015F05">
            <w:pPr>
              <w:rPr>
                <w:b/>
                <w:bCs/>
              </w:rPr>
            </w:pPr>
            <w:r w:rsidRPr="00015F05">
              <w:rPr>
                <w:b/>
                <w:bCs/>
              </w:rPr>
              <w:t>Option</w:t>
            </w:r>
          </w:p>
        </w:tc>
        <w:tc>
          <w:tcPr>
            <w:tcW w:w="1296" w:type="dxa"/>
            <w:tcBorders>
              <w:bottom w:val="single" w:sz="4" w:space="0" w:color="auto"/>
            </w:tcBorders>
          </w:tcPr>
          <w:p w14:paraId="15D271BC" w14:textId="5F1D4E05" w:rsidR="00EE6690" w:rsidRPr="00015F05" w:rsidRDefault="00EE6690" w:rsidP="00015F05">
            <w:pPr>
              <w:rPr>
                <w:b/>
                <w:bCs/>
              </w:rPr>
            </w:pPr>
            <w:r w:rsidRPr="00015F05">
              <w:rPr>
                <w:b/>
                <w:bCs/>
              </w:rPr>
              <w:t>Timing</w:t>
            </w:r>
          </w:p>
        </w:tc>
        <w:tc>
          <w:tcPr>
            <w:tcW w:w="1636" w:type="dxa"/>
            <w:tcBorders>
              <w:bottom w:val="single" w:sz="4" w:space="0" w:color="auto"/>
            </w:tcBorders>
          </w:tcPr>
          <w:p w14:paraId="4561E68E" w14:textId="5236A84D" w:rsidR="00EE6690" w:rsidRPr="00015F05" w:rsidRDefault="00EE6690" w:rsidP="00015F05">
            <w:pPr>
              <w:rPr>
                <w:b/>
                <w:bCs/>
              </w:rPr>
            </w:pPr>
            <w:r w:rsidRPr="00015F05">
              <w:rPr>
                <w:b/>
                <w:bCs/>
              </w:rPr>
              <w:t>Recurrence</w:t>
            </w:r>
          </w:p>
        </w:tc>
        <w:tc>
          <w:tcPr>
            <w:tcW w:w="1254" w:type="dxa"/>
            <w:tcBorders>
              <w:bottom w:val="single" w:sz="4" w:space="0" w:color="auto"/>
            </w:tcBorders>
          </w:tcPr>
          <w:p w14:paraId="57D6A456" w14:textId="6E4B5554" w:rsidR="00EE6690" w:rsidRPr="00015F05" w:rsidRDefault="00EE6690" w:rsidP="00015F05">
            <w:pPr>
              <w:rPr>
                <w:b/>
                <w:bCs/>
              </w:rPr>
            </w:pPr>
            <w:r w:rsidRPr="00015F05">
              <w:rPr>
                <w:b/>
                <w:bCs/>
              </w:rPr>
              <w:t>Skip Days</w:t>
            </w:r>
          </w:p>
        </w:tc>
        <w:tc>
          <w:tcPr>
            <w:tcW w:w="1895" w:type="dxa"/>
            <w:tcBorders>
              <w:bottom w:val="single" w:sz="4" w:space="0" w:color="auto"/>
            </w:tcBorders>
          </w:tcPr>
          <w:p w14:paraId="237A8782" w14:textId="1226FE6E" w:rsidR="00EE6690" w:rsidRPr="00015F05" w:rsidRDefault="00EE6690" w:rsidP="00015F05">
            <w:pPr>
              <w:rPr>
                <w:b/>
                <w:bCs/>
              </w:rPr>
            </w:pPr>
            <w:r>
              <w:rPr>
                <w:b/>
                <w:bCs/>
              </w:rPr>
              <w:t>Process for adding new time slots</w:t>
            </w:r>
          </w:p>
        </w:tc>
        <w:tc>
          <w:tcPr>
            <w:tcW w:w="1900" w:type="dxa"/>
            <w:tcBorders>
              <w:bottom w:val="single" w:sz="4" w:space="0" w:color="auto"/>
            </w:tcBorders>
          </w:tcPr>
          <w:p w14:paraId="2DCB1828" w14:textId="426958DD" w:rsidR="00EE6690" w:rsidRDefault="00EE6690" w:rsidP="00015F05">
            <w:pPr>
              <w:rPr>
                <w:b/>
                <w:bCs/>
              </w:rPr>
            </w:pPr>
            <w:r>
              <w:rPr>
                <w:b/>
                <w:bCs/>
              </w:rPr>
              <w:t>Best Use Case</w:t>
            </w:r>
          </w:p>
        </w:tc>
      </w:tr>
      <w:tr w:rsidR="00EE6690" w14:paraId="05F4A309" w14:textId="636A72FF" w:rsidTr="00EE6690">
        <w:trPr>
          <w:trHeight w:val="1152"/>
        </w:trPr>
        <w:tc>
          <w:tcPr>
            <w:tcW w:w="1604" w:type="dxa"/>
            <w:tcBorders>
              <w:top w:val="single" w:sz="4" w:space="0" w:color="auto"/>
              <w:right w:val="single" w:sz="4" w:space="0" w:color="auto"/>
            </w:tcBorders>
          </w:tcPr>
          <w:p w14:paraId="0F858AA4" w14:textId="3896AC1A" w:rsidR="00EE6690" w:rsidRDefault="00EE6690" w:rsidP="00015F05">
            <w:r w:rsidRPr="00015F05">
              <w:t>Add new Operating Hour record</w:t>
            </w:r>
          </w:p>
        </w:tc>
        <w:tc>
          <w:tcPr>
            <w:tcW w:w="1296" w:type="dxa"/>
            <w:tcBorders>
              <w:top w:val="single" w:sz="4" w:space="0" w:color="auto"/>
              <w:left w:val="single" w:sz="4" w:space="0" w:color="auto"/>
              <w:bottom w:val="single" w:sz="4" w:space="0" w:color="auto"/>
            </w:tcBorders>
          </w:tcPr>
          <w:p w14:paraId="112472B9" w14:textId="0DAA30C5" w:rsidR="00EE6690" w:rsidRPr="00EE6690" w:rsidRDefault="00EE6690" w:rsidP="00015F05">
            <w:pPr>
              <w:rPr>
                <w:i/>
                <w:iCs/>
                <w:sz w:val="18"/>
                <w:szCs w:val="18"/>
              </w:rPr>
            </w:pPr>
            <w:r w:rsidRPr="00EE6690">
              <w:rPr>
                <w:i/>
                <w:iCs/>
                <w:sz w:val="18"/>
                <w:szCs w:val="18"/>
              </w:rPr>
              <w:t>One-time, individual records</w:t>
            </w:r>
          </w:p>
        </w:tc>
        <w:tc>
          <w:tcPr>
            <w:tcW w:w="1636" w:type="dxa"/>
            <w:tcBorders>
              <w:top w:val="single" w:sz="4" w:space="0" w:color="auto"/>
              <w:bottom w:val="single" w:sz="4" w:space="0" w:color="auto"/>
            </w:tcBorders>
          </w:tcPr>
          <w:p w14:paraId="3E51DF13" w14:textId="4286871C" w:rsidR="00EE6690" w:rsidRPr="00EE6690" w:rsidRDefault="00EE6690" w:rsidP="00015F05">
            <w:pPr>
              <w:rPr>
                <w:i/>
                <w:iCs/>
                <w:sz w:val="18"/>
                <w:szCs w:val="18"/>
              </w:rPr>
            </w:pPr>
            <w:r w:rsidRPr="00EE6690">
              <w:rPr>
                <w:i/>
                <w:iCs/>
                <w:sz w:val="18"/>
                <w:szCs w:val="18"/>
              </w:rPr>
              <w:t>Not available</w:t>
            </w:r>
          </w:p>
        </w:tc>
        <w:tc>
          <w:tcPr>
            <w:tcW w:w="1254" w:type="dxa"/>
            <w:tcBorders>
              <w:top w:val="single" w:sz="4" w:space="0" w:color="auto"/>
              <w:bottom w:val="single" w:sz="4" w:space="0" w:color="auto"/>
            </w:tcBorders>
          </w:tcPr>
          <w:p w14:paraId="65E7BAC2" w14:textId="6B2643BB" w:rsidR="00EE6690" w:rsidRPr="00EE6690" w:rsidRDefault="00EE6690" w:rsidP="00015F05">
            <w:pPr>
              <w:rPr>
                <w:i/>
                <w:iCs/>
                <w:sz w:val="18"/>
                <w:szCs w:val="18"/>
              </w:rPr>
            </w:pPr>
            <w:r w:rsidRPr="00EE6690">
              <w:rPr>
                <w:i/>
                <w:iCs/>
                <w:sz w:val="18"/>
                <w:szCs w:val="18"/>
              </w:rPr>
              <w:t>Not available</w:t>
            </w:r>
          </w:p>
        </w:tc>
        <w:tc>
          <w:tcPr>
            <w:tcW w:w="1895" w:type="dxa"/>
            <w:tcBorders>
              <w:top w:val="single" w:sz="4" w:space="0" w:color="auto"/>
              <w:bottom w:val="single" w:sz="4" w:space="0" w:color="auto"/>
            </w:tcBorders>
          </w:tcPr>
          <w:p w14:paraId="4B066C76" w14:textId="5F7154E5" w:rsidR="00EE6690" w:rsidRPr="00EE6690" w:rsidRDefault="00EE6690" w:rsidP="00015F05">
            <w:pPr>
              <w:rPr>
                <w:i/>
                <w:iCs/>
                <w:sz w:val="18"/>
                <w:szCs w:val="18"/>
              </w:rPr>
            </w:pPr>
            <w:r w:rsidRPr="00EE6690">
              <w:rPr>
                <w:i/>
                <w:iCs/>
                <w:sz w:val="18"/>
                <w:szCs w:val="18"/>
              </w:rPr>
              <w:t>New record will need to be created by Facility Manager</w:t>
            </w:r>
          </w:p>
        </w:tc>
        <w:tc>
          <w:tcPr>
            <w:tcW w:w="1900" w:type="dxa"/>
            <w:tcBorders>
              <w:top w:val="single" w:sz="4" w:space="0" w:color="auto"/>
              <w:bottom w:val="single" w:sz="4" w:space="0" w:color="auto"/>
            </w:tcBorders>
          </w:tcPr>
          <w:p w14:paraId="05CA90E2" w14:textId="1482AD49" w:rsidR="00EE6690" w:rsidRPr="00EE6690" w:rsidRDefault="00EE6690" w:rsidP="00015F05">
            <w:pPr>
              <w:rPr>
                <w:i/>
                <w:iCs/>
                <w:sz w:val="18"/>
                <w:szCs w:val="18"/>
              </w:rPr>
            </w:pPr>
            <w:r w:rsidRPr="00EE6690">
              <w:rPr>
                <w:i/>
                <w:iCs/>
                <w:sz w:val="18"/>
                <w:szCs w:val="18"/>
              </w:rPr>
              <w:t>One-off screening appointments or areas with a set end date.</w:t>
            </w:r>
          </w:p>
        </w:tc>
      </w:tr>
      <w:tr w:rsidR="00EE6690" w14:paraId="6D427225" w14:textId="4724E553" w:rsidTr="00EE6690">
        <w:tc>
          <w:tcPr>
            <w:tcW w:w="1604" w:type="dxa"/>
            <w:tcBorders>
              <w:right w:val="single" w:sz="4" w:space="0" w:color="auto"/>
            </w:tcBorders>
          </w:tcPr>
          <w:p w14:paraId="151F3BBB" w14:textId="0C35320A" w:rsidR="00EE6690" w:rsidRDefault="00EE6690" w:rsidP="00015F05">
            <w:r>
              <w:t>Add new Facility Hours Template record</w:t>
            </w:r>
          </w:p>
        </w:tc>
        <w:tc>
          <w:tcPr>
            <w:tcW w:w="1296" w:type="dxa"/>
            <w:tcBorders>
              <w:top w:val="single" w:sz="4" w:space="0" w:color="auto"/>
              <w:left w:val="single" w:sz="4" w:space="0" w:color="auto"/>
            </w:tcBorders>
          </w:tcPr>
          <w:p w14:paraId="6A4335E5" w14:textId="6E49B866" w:rsidR="00EE6690" w:rsidRPr="00EE6690" w:rsidRDefault="00EE6690" w:rsidP="00015F05">
            <w:pPr>
              <w:rPr>
                <w:i/>
                <w:iCs/>
                <w:sz w:val="18"/>
                <w:szCs w:val="18"/>
              </w:rPr>
            </w:pPr>
            <w:r w:rsidRPr="00EE6690">
              <w:rPr>
                <w:i/>
                <w:iCs/>
                <w:sz w:val="18"/>
                <w:szCs w:val="18"/>
              </w:rPr>
              <w:t xml:space="preserve">One-time </w:t>
            </w:r>
          </w:p>
        </w:tc>
        <w:tc>
          <w:tcPr>
            <w:tcW w:w="1636" w:type="dxa"/>
            <w:tcBorders>
              <w:top w:val="single" w:sz="4" w:space="0" w:color="auto"/>
            </w:tcBorders>
          </w:tcPr>
          <w:p w14:paraId="2F777E8A" w14:textId="66FEED16" w:rsidR="00EE6690" w:rsidRPr="00EE6690" w:rsidRDefault="00EE6690" w:rsidP="00015F05">
            <w:pPr>
              <w:rPr>
                <w:i/>
                <w:iCs/>
                <w:sz w:val="18"/>
                <w:szCs w:val="18"/>
              </w:rPr>
            </w:pPr>
            <w:r w:rsidRPr="00EE6690">
              <w:rPr>
                <w:i/>
                <w:iCs/>
                <w:sz w:val="18"/>
                <w:szCs w:val="18"/>
              </w:rPr>
              <w:t xml:space="preserve">Automated recurrence available. Configurable in Power Automate flow. Default is weekly. </w:t>
            </w:r>
          </w:p>
        </w:tc>
        <w:tc>
          <w:tcPr>
            <w:tcW w:w="1254" w:type="dxa"/>
            <w:tcBorders>
              <w:top w:val="single" w:sz="4" w:space="0" w:color="auto"/>
            </w:tcBorders>
          </w:tcPr>
          <w:p w14:paraId="163E40A3" w14:textId="6544C63B" w:rsidR="00EE6690" w:rsidRPr="00EE6690" w:rsidRDefault="00EE6690" w:rsidP="00015F05">
            <w:pPr>
              <w:rPr>
                <w:i/>
                <w:iCs/>
                <w:sz w:val="18"/>
                <w:szCs w:val="18"/>
              </w:rPr>
            </w:pPr>
            <w:r w:rsidRPr="00EE6690">
              <w:rPr>
                <w:i/>
                <w:iCs/>
                <w:sz w:val="18"/>
                <w:szCs w:val="18"/>
              </w:rPr>
              <w:t>Available</w:t>
            </w:r>
          </w:p>
        </w:tc>
        <w:tc>
          <w:tcPr>
            <w:tcW w:w="1895" w:type="dxa"/>
            <w:tcBorders>
              <w:top w:val="single" w:sz="4" w:space="0" w:color="auto"/>
            </w:tcBorders>
          </w:tcPr>
          <w:p w14:paraId="37F0FD05" w14:textId="21F4A7FF" w:rsidR="00EE6690" w:rsidRPr="00EE6690" w:rsidRDefault="00EE6690" w:rsidP="00015F05">
            <w:pPr>
              <w:rPr>
                <w:i/>
                <w:iCs/>
                <w:sz w:val="18"/>
                <w:szCs w:val="18"/>
              </w:rPr>
            </w:pPr>
            <w:r w:rsidRPr="00EE6690">
              <w:rPr>
                <w:i/>
                <w:iCs/>
                <w:sz w:val="18"/>
                <w:szCs w:val="18"/>
              </w:rPr>
              <w:t xml:space="preserve">If Facility Manager opted-in to auto generated time slots, new time slots will be generated weekly unless configured otherwise. </w:t>
            </w:r>
          </w:p>
        </w:tc>
        <w:tc>
          <w:tcPr>
            <w:tcW w:w="1900" w:type="dxa"/>
            <w:tcBorders>
              <w:top w:val="single" w:sz="4" w:space="0" w:color="auto"/>
            </w:tcBorders>
          </w:tcPr>
          <w:p w14:paraId="6D7E75F8" w14:textId="774DF895" w:rsidR="00EE6690" w:rsidRPr="00EE6690" w:rsidRDefault="00EE6690" w:rsidP="00015F05">
            <w:pPr>
              <w:rPr>
                <w:i/>
                <w:iCs/>
                <w:sz w:val="18"/>
                <w:szCs w:val="18"/>
              </w:rPr>
            </w:pPr>
            <w:r>
              <w:rPr>
                <w:i/>
                <w:iCs/>
                <w:sz w:val="18"/>
                <w:szCs w:val="18"/>
              </w:rPr>
              <w:t xml:space="preserve">Consistent screening areas within a facility without a firm end-date. </w:t>
            </w:r>
          </w:p>
        </w:tc>
      </w:tr>
    </w:tbl>
    <w:p w14:paraId="23964F6B" w14:textId="77777777" w:rsidR="00547EC4" w:rsidRDefault="00547EC4" w:rsidP="00015F05">
      <w:pPr>
        <w:ind w:left="360"/>
      </w:pPr>
    </w:p>
    <w:p w14:paraId="01F5BBE2" w14:textId="26CA5E68" w:rsidR="00015F05" w:rsidRPr="00015F05" w:rsidRDefault="00E31D19" w:rsidP="00015F05">
      <w:pPr>
        <w:ind w:left="360"/>
      </w:pPr>
      <w:r>
        <w:t xml:space="preserve">The option to ‘Add new Operating Hour record’ is listed below. </w:t>
      </w:r>
    </w:p>
    <w:p w14:paraId="52FDD1BC" w14:textId="13EE8D9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lastRenderedPageBreak/>
        <w:drawing>
          <wp:inline distT="0" distB="0" distL="0" distR="0" wp14:anchorId="12B6C295" wp14:editId="1385CD56">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2"/>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drawing>
          <wp:inline distT="0" distB="0" distL="0" distR="0" wp14:anchorId="6F9C4AC0" wp14:editId="0F231438">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3"/>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4FCB4FC1">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lastRenderedPageBreak/>
        <w:drawing>
          <wp:inline distT="0" distB="0" distL="0" distR="0" wp14:anchorId="260B5D41" wp14:editId="45BF8DC8">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5"/>
                    <a:stretch>
                      <a:fillRect/>
                    </a:stretch>
                  </pic:blipFill>
                  <pic:spPr>
                    <a:xfrm>
                      <a:off x="0" y="0"/>
                      <a:ext cx="5871117" cy="3358728"/>
                    </a:xfrm>
                    <a:prstGeom prst="rect">
                      <a:avLst/>
                    </a:prstGeom>
                    <a:ln>
                      <a:solidFill>
                        <a:schemeClr val="accent1"/>
                      </a:solidFill>
                    </a:ln>
                  </pic:spPr>
                </pic:pic>
              </a:graphicData>
            </a:graphic>
          </wp:inline>
        </w:drawing>
      </w:r>
    </w:p>
    <w:p w14:paraId="33DC9153" w14:textId="77777777" w:rsidR="00547EC4" w:rsidRDefault="00547EC4" w:rsidP="004B4959">
      <w:pPr>
        <w:rPr>
          <w:highlight w:val="yellow"/>
        </w:rPr>
      </w:pPr>
    </w:p>
    <w:p w14:paraId="72A9DD7C" w14:textId="16DF0073" w:rsidR="00547EC4" w:rsidRPr="00233511" w:rsidRDefault="00547EC4" w:rsidP="004B4959">
      <w:pPr>
        <w:rPr>
          <w:rFonts w:asciiTheme="minorHAnsi" w:hAnsiTheme="minorHAnsi" w:cstheme="minorHAnsi"/>
        </w:rPr>
      </w:pPr>
      <w:r w:rsidRPr="00233511">
        <w:rPr>
          <w:rFonts w:asciiTheme="minorHAnsi" w:hAnsiTheme="minorHAnsi" w:cstheme="minorHAnsi"/>
        </w:rPr>
        <w:t>Add new Facility Hours Template record</w:t>
      </w:r>
    </w:p>
    <w:p w14:paraId="5DE32D08" w14:textId="02ED4732" w:rsidR="00233511" w:rsidRPr="00434A60" w:rsidRDefault="00434A60" w:rsidP="00434A60">
      <w:pPr>
        <w:pStyle w:val="ListParagraph"/>
        <w:numPr>
          <w:ilvl w:val="0"/>
          <w:numId w:val="43"/>
        </w:numPr>
        <w:jc w:val="center"/>
        <w:rPr>
          <w:rFonts w:asciiTheme="minorHAnsi" w:hAnsiTheme="minorHAnsi"/>
          <w:szCs w:val="24"/>
        </w:rPr>
      </w:pPr>
      <w:r w:rsidRPr="00434A60">
        <w:rPr>
          <w:rFonts w:asciiTheme="minorHAnsi" w:hAnsiTheme="minorHAnsi"/>
          <w:szCs w:val="22"/>
        </w:rPr>
        <w:t xml:space="preserve">On the Area page, Click on “+ New </w:t>
      </w:r>
      <w:r>
        <w:rPr>
          <w:rFonts w:asciiTheme="minorHAnsi" w:hAnsiTheme="minorHAnsi"/>
          <w:szCs w:val="22"/>
        </w:rPr>
        <w:t>Facility Hours Template</w:t>
      </w:r>
      <w:r w:rsidRPr="00434A60">
        <w:rPr>
          <w:rFonts w:asciiTheme="minorHAnsi" w:hAnsiTheme="minorHAnsi"/>
          <w:szCs w:val="22"/>
        </w:rPr>
        <w:t xml:space="preserve">” on the </w:t>
      </w:r>
      <w:r>
        <w:rPr>
          <w:rFonts w:asciiTheme="minorHAnsi" w:hAnsiTheme="minorHAnsi"/>
          <w:szCs w:val="22"/>
        </w:rPr>
        <w:t>Facility</w:t>
      </w:r>
      <w:r w:rsidRPr="00434A60">
        <w:rPr>
          <w:rFonts w:asciiTheme="minorHAnsi" w:hAnsiTheme="minorHAnsi"/>
          <w:szCs w:val="22"/>
        </w:rPr>
        <w:t xml:space="preserve"> Hours </w:t>
      </w:r>
      <w:r>
        <w:rPr>
          <w:rFonts w:asciiTheme="minorHAnsi" w:hAnsiTheme="minorHAnsi"/>
          <w:szCs w:val="22"/>
        </w:rPr>
        <w:t xml:space="preserve">Template </w:t>
      </w:r>
      <w:r w:rsidRPr="00434A60">
        <w:rPr>
          <w:rFonts w:asciiTheme="minorHAnsi" w:hAnsiTheme="minorHAnsi"/>
          <w:szCs w:val="22"/>
        </w:rPr>
        <w:t>section of the Area form</w:t>
      </w:r>
      <w:r>
        <w:rPr>
          <w:noProof/>
        </w:rPr>
        <w:t xml:space="preserve"> </w:t>
      </w:r>
      <w:r w:rsidR="00233511">
        <w:rPr>
          <w:noProof/>
        </w:rPr>
        <mc:AlternateContent>
          <mc:Choice Requires="wps">
            <w:drawing>
              <wp:anchor distT="0" distB="0" distL="114300" distR="114300" simplePos="0" relativeHeight="251658242" behindDoc="0" locked="0" layoutInCell="1" allowOverlap="1" wp14:anchorId="78FA765B" wp14:editId="112216A6">
                <wp:simplePos x="0" y="0"/>
                <wp:positionH relativeFrom="column">
                  <wp:posOffset>3824288</wp:posOffset>
                </wp:positionH>
                <wp:positionV relativeFrom="paragraph">
                  <wp:posOffset>2042478</wp:posOffset>
                </wp:positionV>
                <wp:extent cx="400075" cy="165051"/>
                <wp:effectExtent l="19050" t="19050" r="0" b="6985"/>
                <wp:wrapNone/>
                <wp:docPr id="115" name="Arrow: Left 115"/>
                <wp:cNvGraphicFramePr/>
                <a:graphic xmlns:a="http://schemas.openxmlformats.org/drawingml/2006/main">
                  <a:graphicData uri="http://schemas.microsoft.com/office/word/2010/wordprocessingShape">
                    <wps:wsp>
                      <wps:cNvSpPr/>
                      <wps:spPr>
                        <a:xfrm rot="10990349">
                          <a:off x="0" y="0"/>
                          <a:ext cx="400075" cy="165051"/>
                        </a:xfrm>
                        <a:prstGeom prst="leftArrow">
                          <a:avLst>
                            <a:gd name="adj1" fmla="val 100000"/>
                            <a:gd name="adj2" fmla="val 50000"/>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C6A7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5" o:spid="_x0000_s1026" type="#_x0000_t66" style="position:absolute;margin-left:301.15pt;margin-top:160.85pt;width:31.5pt;height:13pt;rotation:-11588568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" adj="4456,0" fillcolor="#e81123 [3205]" stroked="f" strokeweight="2pt"/>
            </w:pict>
          </mc:Fallback>
        </mc:AlternateContent>
      </w:r>
      <w:r w:rsidR="00644DB8" w:rsidRPr="00644DB8">
        <w:rPr>
          <w:noProof/>
          <w:szCs w:val="24"/>
        </w:rPr>
        <w:drawing>
          <wp:inline distT="0" distB="0" distL="0" distR="0" wp14:anchorId="0CD489A5" wp14:editId="48A5CC85">
            <wp:extent cx="6299200" cy="3438525"/>
            <wp:effectExtent l="0" t="0" r="6350"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6"/>
                    <a:stretch>
                      <a:fillRect/>
                    </a:stretch>
                  </pic:blipFill>
                  <pic:spPr>
                    <a:xfrm>
                      <a:off x="0" y="0"/>
                      <a:ext cx="6299200" cy="3438525"/>
                    </a:xfrm>
                    <a:prstGeom prst="rect">
                      <a:avLst/>
                    </a:prstGeom>
                  </pic:spPr>
                </pic:pic>
              </a:graphicData>
            </a:graphic>
          </wp:inline>
        </w:drawing>
      </w:r>
    </w:p>
    <w:p w14:paraId="170B7B53" w14:textId="745FC8D8"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lastRenderedPageBreak/>
        <w:t xml:space="preserve">Select ‘New’ on the top menu bar to create </w:t>
      </w:r>
      <w:proofErr w:type="spellStart"/>
      <w:r>
        <w:rPr>
          <w:rFonts w:asciiTheme="minorHAnsi" w:hAnsiTheme="minorHAnsi"/>
          <w:sz w:val="20"/>
          <w:szCs w:val="22"/>
        </w:rPr>
        <w:t>anew</w:t>
      </w:r>
      <w:proofErr w:type="spellEnd"/>
      <w:r>
        <w:rPr>
          <w:rFonts w:asciiTheme="minorHAnsi" w:hAnsiTheme="minorHAnsi"/>
          <w:sz w:val="20"/>
          <w:szCs w:val="22"/>
        </w:rPr>
        <w:t xml:space="preserve"> ‘Facility Hours Template’.</w:t>
      </w:r>
    </w:p>
    <w:p w14:paraId="19A901E1" w14:textId="49B5BA62"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t>Fill out the form and click ‘Save &amp; Close’</w:t>
      </w:r>
    </w:p>
    <w:p w14:paraId="5BBC0F13" w14:textId="5245E7A8"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Ensure the ‘Auto Generate </w:t>
      </w:r>
      <w:proofErr w:type="spellStart"/>
      <w:r>
        <w:rPr>
          <w:rFonts w:asciiTheme="minorHAnsi" w:hAnsiTheme="minorHAnsi"/>
          <w:sz w:val="20"/>
          <w:szCs w:val="22"/>
        </w:rPr>
        <w:t>Opt</w:t>
      </w:r>
      <w:proofErr w:type="spellEnd"/>
      <w:r>
        <w:rPr>
          <w:rFonts w:asciiTheme="minorHAnsi" w:hAnsiTheme="minorHAnsi"/>
          <w:sz w:val="20"/>
          <w:szCs w:val="22"/>
        </w:rPr>
        <w:t xml:space="preserve"> In’ is selected as ‘Yes’ to auto-generate new time slots</w:t>
      </w:r>
    </w:p>
    <w:p w14:paraId="5ED4EF05" w14:textId="367E1E5B"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Select the ‘Days to Skip’ and the facility template will ensure any days selected will not have any time slots created for those days. </w:t>
      </w:r>
    </w:p>
    <w:p w14:paraId="1F5F5F27" w14:textId="732858B8" w:rsidR="00233511" w:rsidRPr="00233511" w:rsidRDefault="00233511" w:rsidP="00233511">
      <w:pPr>
        <w:rPr>
          <w:rFonts w:asciiTheme="minorHAnsi" w:hAnsiTheme="minorHAnsi"/>
          <w:szCs w:val="24"/>
        </w:rPr>
      </w:pPr>
      <w:r>
        <w:rPr>
          <w:noProof/>
        </w:rPr>
        <w:drawing>
          <wp:inline distT="0" distB="0" distL="0" distR="0" wp14:anchorId="6DE08367" wp14:editId="69B8E6F0">
            <wp:extent cx="6299200" cy="346837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200" cy="3468370"/>
                    </a:xfrm>
                    <a:prstGeom prst="rect">
                      <a:avLst/>
                    </a:prstGeom>
                  </pic:spPr>
                </pic:pic>
              </a:graphicData>
            </a:graphic>
          </wp:inline>
        </w:drawing>
      </w:r>
    </w:p>
    <w:p w14:paraId="2935F85F" w14:textId="77777777" w:rsidR="00124F9B" w:rsidRDefault="00233511" w:rsidP="00233511">
      <w:pPr>
        <w:pStyle w:val="ListParagraph"/>
        <w:numPr>
          <w:ilvl w:val="0"/>
          <w:numId w:val="43"/>
        </w:numPr>
        <w:rPr>
          <w:rFonts w:asciiTheme="minorHAnsi" w:hAnsiTheme="minorHAnsi"/>
        </w:rPr>
      </w:pPr>
      <w:r>
        <w:rPr>
          <w:rFonts w:asciiTheme="minorHAnsi" w:hAnsiTheme="minorHAnsi"/>
        </w:rPr>
        <w:t xml:space="preserve">The ‘Facility Hours Template’ will not automatically create time slots since it recurs weekly, by default. If time slots are required to be created immediately, open the ‘Auto Generate Operating Hours’ flow </w:t>
      </w:r>
      <w:r w:rsidR="00124F9B">
        <w:rPr>
          <w:rFonts w:asciiTheme="minorHAnsi" w:hAnsiTheme="minorHAnsi"/>
        </w:rPr>
        <w:t>in the ‘Consortium Member Global’ solution.</w:t>
      </w:r>
    </w:p>
    <w:p w14:paraId="49B3FD52" w14:textId="16862A9B" w:rsidR="00547EC4" w:rsidRDefault="00124F9B" w:rsidP="00124F9B">
      <w:pPr>
        <w:pStyle w:val="ListParagraph"/>
        <w:numPr>
          <w:ilvl w:val="1"/>
          <w:numId w:val="43"/>
        </w:numPr>
        <w:rPr>
          <w:rFonts w:asciiTheme="minorHAnsi" w:hAnsiTheme="minorHAnsi"/>
        </w:rPr>
      </w:pPr>
      <w:r>
        <w:rPr>
          <w:rFonts w:asciiTheme="minorHAnsi" w:hAnsiTheme="minorHAnsi"/>
        </w:rPr>
        <w:t xml:space="preserve"> Solutions&gt;Consortium Member Global&gt;Auto Generate Operating Hours</w:t>
      </w:r>
    </w:p>
    <w:p w14:paraId="341D4AD6" w14:textId="25D8E99F" w:rsidR="00124F9B" w:rsidRDefault="00124F9B" w:rsidP="00124F9B">
      <w:pPr>
        <w:pStyle w:val="ListParagraph"/>
        <w:numPr>
          <w:ilvl w:val="0"/>
          <w:numId w:val="43"/>
        </w:numPr>
        <w:rPr>
          <w:rFonts w:asciiTheme="minorHAnsi" w:hAnsiTheme="minorHAnsi"/>
        </w:rPr>
      </w:pPr>
      <w:r>
        <w:rPr>
          <w:rFonts w:asciiTheme="minorHAnsi" w:hAnsiTheme="minorHAnsi"/>
        </w:rPr>
        <w:t xml:space="preserve">Click on the flow to open and select ‘Run’ from the top menu bar. </w:t>
      </w:r>
    </w:p>
    <w:p w14:paraId="0D873ED3" w14:textId="6DF4C52E" w:rsidR="00124F9B" w:rsidRDefault="00124F9B" w:rsidP="00124F9B">
      <w:pPr>
        <w:rPr>
          <w:rFonts w:asciiTheme="minorHAnsi" w:hAnsiTheme="minorHAnsi"/>
        </w:rPr>
      </w:pPr>
      <w:r>
        <w:rPr>
          <w:noProof/>
        </w:rPr>
        <mc:AlternateContent>
          <mc:Choice Requires="wps">
            <w:drawing>
              <wp:anchor distT="0" distB="0" distL="114300" distR="114300" simplePos="0" relativeHeight="251658243" behindDoc="0" locked="0" layoutInCell="1" allowOverlap="1" wp14:anchorId="64F1BB63" wp14:editId="7CBBDD19">
                <wp:simplePos x="0" y="0"/>
                <wp:positionH relativeFrom="column">
                  <wp:posOffset>5238005</wp:posOffset>
                </wp:positionH>
                <wp:positionV relativeFrom="paragraph">
                  <wp:posOffset>531468</wp:posOffset>
                </wp:positionV>
                <wp:extent cx="222636" cy="143124"/>
                <wp:effectExtent l="0" t="0" r="6350" b="9525"/>
                <wp:wrapNone/>
                <wp:docPr id="125" name="Arrow: Left 125"/>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36EA9833" id="Arrow: Left 125" o:spid="_x0000_s1026" type="#_x0000_t66" style="position:absolute;margin-left:412.45pt;margin-top:41.85pt;width:17.55pt;height:11.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" adj="6943" fillcolor="#e81123 [3205]" stroked="f" strokeweight="2pt"/>
            </w:pict>
          </mc:Fallback>
        </mc:AlternateContent>
      </w:r>
      <w:r>
        <w:rPr>
          <w:noProof/>
        </w:rPr>
        <w:drawing>
          <wp:inline distT="0" distB="0" distL="0" distR="0" wp14:anchorId="7D9A860B" wp14:editId="1B56F047">
            <wp:extent cx="6299200" cy="1222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00" cy="1222375"/>
                    </a:xfrm>
                    <a:prstGeom prst="rect">
                      <a:avLst/>
                    </a:prstGeom>
                  </pic:spPr>
                </pic:pic>
              </a:graphicData>
            </a:graphic>
          </wp:inline>
        </w:drawing>
      </w:r>
    </w:p>
    <w:p w14:paraId="1A7F413D" w14:textId="187274E1" w:rsidR="00124F9B" w:rsidRDefault="00124F9B" w:rsidP="00124F9B">
      <w:pPr>
        <w:pStyle w:val="ListParagraph"/>
        <w:numPr>
          <w:ilvl w:val="0"/>
          <w:numId w:val="43"/>
        </w:numPr>
        <w:rPr>
          <w:rFonts w:asciiTheme="minorHAnsi" w:hAnsiTheme="minorHAnsi"/>
        </w:rPr>
      </w:pPr>
      <w:r>
        <w:rPr>
          <w:rFonts w:asciiTheme="minorHAnsi" w:hAnsiTheme="minorHAnsi"/>
        </w:rPr>
        <w:t xml:space="preserve">Running the flow will create a new operating hour row which will trigger another flow to create new time slots. </w:t>
      </w:r>
    </w:p>
    <w:p w14:paraId="5D965A84" w14:textId="523783F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recurrence of the flow, click ‘Edit’ in the top menu bar of the flow. </w:t>
      </w:r>
    </w:p>
    <w:p w14:paraId="36CEFEF7" w14:textId="26DDBDD5" w:rsidR="00124F9B" w:rsidRDefault="00124F9B" w:rsidP="00124F9B">
      <w:pPr>
        <w:pStyle w:val="ListParagraph"/>
        <w:numPr>
          <w:ilvl w:val="0"/>
          <w:numId w:val="0"/>
        </w:numPr>
        <w:ind w:left="720"/>
        <w:rPr>
          <w:rFonts w:asciiTheme="minorHAnsi" w:hAnsiTheme="minorHAnsi"/>
        </w:rPr>
      </w:pPr>
    </w:p>
    <w:p w14:paraId="6B3438F5" w14:textId="56C395A7" w:rsidR="00124F9B" w:rsidRDefault="00124F9B" w:rsidP="00124F9B">
      <w:pPr>
        <w:pStyle w:val="ListParagraph"/>
        <w:numPr>
          <w:ilvl w:val="0"/>
          <w:numId w:val="0"/>
        </w:numPr>
        <w:ind w:left="720"/>
        <w:rPr>
          <w:rFonts w:asciiTheme="minorHAnsi" w:hAnsiTheme="minorHAnsi"/>
        </w:rPr>
      </w:pPr>
    </w:p>
    <w:p w14:paraId="5F21D083" w14:textId="6F57F3B4" w:rsidR="00124F9B" w:rsidRDefault="00124F9B" w:rsidP="00124F9B">
      <w:pPr>
        <w:pStyle w:val="ListParagraph"/>
        <w:numPr>
          <w:ilvl w:val="0"/>
          <w:numId w:val="43"/>
        </w:numPr>
        <w:rPr>
          <w:rFonts w:asciiTheme="minorHAnsi" w:hAnsiTheme="minorHAnsi"/>
        </w:rPr>
      </w:pPr>
      <w:r>
        <w:rPr>
          <w:rFonts w:asciiTheme="minorHAnsi" w:hAnsiTheme="minorHAnsi"/>
        </w:rPr>
        <w:lastRenderedPageBreak/>
        <w:t xml:space="preserve">Open the flow in edit mode and update the recurrence settings. </w:t>
      </w:r>
    </w:p>
    <w:p w14:paraId="3D571E59" w14:textId="623D71A4" w:rsidR="00124F9B" w:rsidRPr="00124F9B" w:rsidRDefault="00124F9B" w:rsidP="00124F9B">
      <w:pPr>
        <w:rPr>
          <w:rFonts w:asciiTheme="minorHAnsi" w:hAnsiTheme="minorHAnsi"/>
        </w:rPr>
      </w:pPr>
      <w:r>
        <w:rPr>
          <w:noProof/>
        </w:rPr>
        <mc:AlternateContent>
          <mc:Choice Requires="wps">
            <w:drawing>
              <wp:anchor distT="0" distB="0" distL="114300" distR="114300" simplePos="0" relativeHeight="251658244" behindDoc="0" locked="0" layoutInCell="1" allowOverlap="1" wp14:anchorId="785595EB" wp14:editId="6BE7C932">
                <wp:simplePos x="0" y="0"/>
                <wp:positionH relativeFrom="column">
                  <wp:posOffset>5890371</wp:posOffset>
                </wp:positionH>
                <wp:positionV relativeFrom="paragraph">
                  <wp:posOffset>900071</wp:posOffset>
                </wp:positionV>
                <wp:extent cx="222636" cy="143124"/>
                <wp:effectExtent l="0" t="0" r="6350" b="9525"/>
                <wp:wrapNone/>
                <wp:docPr id="127" name="Arrow: Left 127"/>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6A52315" id="Arrow: Left 127" o:spid="_x0000_s1026" type="#_x0000_t66" style="position:absolute;margin-left:463.8pt;margin-top:70.85pt;width:17.55pt;height:1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" adj="6943" fillcolor="#e81123 [3205]" stroked="f" strokeweight="2pt"/>
            </w:pict>
          </mc:Fallback>
        </mc:AlternateContent>
      </w:r>
      <w:r>
        <w:rPr>
          <w:noProof/>
        </w:rPr>
        <w:drawing>
          <wp:inline distT="0" distB="0" distL="0" distR="0" wp14:anchorId="53455F86" wp14:editId="040B5B6F">
            <wp:extent cx="6299200" cy="156464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1564640"/>
                    </a:xfrm>
                    <a:prstGeom prst="rect">
                      <a:avLst/>
                    </a:prstGeom>
                  </pic:spPr>
                </pic:pic>
              </a:graphicData>
            </a:graphic>
          </wp:inline>
        </w:drawing>
      </w:r>
    </w:p>
    <w:p w14:paraId="32A461E0" w14:textId="78AFD959" w:rsidR="00547EC4" w:rsidRDefault="00124F9B" w:rsidP="00124F9B">
      <w:pPr>
        <w:pStyle w:val="ListParagraph"/>
        <w:numPr>
          <w:ilvl w:val="0"/>
          <w:numId w:val="43"/>
        </w:numPr>
        <w:rPr>
          <w:rFonts w:asciiTheme="minorHAnsi" w:hAnsiTheme="minorHAnsi"/>
        </w:rPr>
      </w:pPr>
      <w:r>
        <w:rPr>
          <w:rFonts w:asciiTheme="minorHAnsi" w:hAnsiTheme="minorHAnsi"/>
        </w:rPr>
        <w:t xml:space="preserve">Save and close. </w:t>
      </w:r>
    </w:p>
    <w:p w14:paraId="0D322611" w14:textId="02083BB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number of days in which the flow will auto-generate time slots, update the ‘Auto Generate Operating Hours Days’ Environment Variable as highlighted below. </w:t>
      </w:r>
    </w:p>
    <w:p w14:paraId="010F78E2" w14:textId="0466B9E4" w:rsidR="00124F9B" w:rsidRDefault="00124F9B" w:rsidP="00124F9B">
      <w:pPr>
        <w:ind w:left="360"/>
      </w:pPr>
      <w:r>
        <w:rPr>
          <w:noProof/>
        </w:rPr>
        <mc:AlternateContent>
          <mc:Choice Requires="wps">
            <w:drawing>
              <wp:anchor distT="0" distB="0" distL="114300" distR="114300" simplePos="0" relativeHeight="251658245" behindDoc="0" locked="0" layoutInCell="1" allowOverlap="1" wp14:anchorId="73F620B7" wp14:editId="1617E3D5">
                <wp:simplePos x="0" y="0"/>
                <wp:positionH relativeFrom="column">
                  <wp:posOffset>5174311</wp:posOffset>
                </wp:positionH>
                <wp:positionV relativeFrom="paragraph">
                  <wp:posOffset>1969549</wp:posOffset>
                </wp:positionV>
                <wp:extent cx="1456267" cy="556094"/>
                <wp:effectExtent l="0" t="0" r="10795" b="15875"/>
                <wp:wrapNone/>
                <wp:docPr id="117" name="Rectangle 117"/>
                <wp:cNvGraphicFramePr/>
                <a:graphic xmlns:a="http://schemas.openxmlformats.org/drawingml/2006/main">
                  <a:graphicData uri="http://schemas.microsoft.com/office/word/2010/wordprocessingShape">
                    <wps:wsp>
                      <wps:cNvSpPr/>
                      <wps:spPr>
                        <a:xfrm>
                          <a:off x="0" y="0"/>
                          <a:ext cx="1456267" cy="556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C2E0E1A" id="Rectangle 117" o:spid="_x0000_s1026" style="position:absolute;margin-left:407.45pt;margin-top:155.1pt;width:114.65pt;height:43.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" filled="f" strokecolor="red" strokeweight="2pt"/>
            </w:pict>
          </mc:Fallback>
        </mc:AlternateContent>
      </w:r>
      <w:r>
        <w:rPr>
          <w:noProof/>
        </w:rPr>
        <w:drawing>
          <wp:inline distT="0" distB="0" distL="0" distR="0" wp14:anchorId="2A3A6801" wp14:editId="1DB4C19C">
            <wp:extent cx="6299200" cy="3336290"/>
            <wp:effectExtent l="19050" t="19050" r="25400"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3336290"/>
                    </a:xfrm>
                    <a:prstGeom prst="rect">
                      <a:avLst/>
                    </a:prstGeom>
                    <a:ln>
                      <a:solidFill>
                        <a:schemeClr val="accent1"/>
                      </a:solidFill>
                    </a:ln>
                  </pic:spPr>
                </pic:pic>
              </a:graphicData>
            </a:graphic>
          </wp:inline>
        </w:drawing>
      </w:r>
    </w:p>
    <w:p w14:paraId="10E7F7EF" w14:textId="77777777" w:rsidR="00124F9B" w:rsidRPr="00124F9B" w:rsidRDefault="00124F9B" w:rsidP="00124F9B">
      <w:pPr>
        <w:rPr>
          <w:rFonts w:asciiTheme="minorHAnsi" w:hAnsiTheme="minorHAnsi"/>
          <w:lang w:val="en-AU"/>
        </w:rPr>
      </w:pPr>
    </w:p>
    <w:p w14:paraId="4C6A2658" w14:textId="77777777" w:rsidR="00124F9B" w:rsidRPr="00124F9B" w:rsidRDefault="00124F9B" w:rsidP="00124F9B">
      <w:pPr>
        <w:rPr>
          <w:rFonts w:asciiTheme="minorHAnsi" w:hAnsiTheme="minorHAnsi"/>
        </w:rPr>
      </w:pPr>
    </w:p>
    <w:p w14:paraId="57682617" w14:textId="190A13C0" w:rsidR="007B7A33" w:rsidRPr="00233511" w:rsidRDefault="004B4959" w:rsidP="004B4959">
      <w:pPr>
        <w:rPr>
          <w:rFonts w:asciiTheme="minorHAnsi" w:hAnsiTheme="minorHAnsi" w:cstheme="minorHAnsi"/>
        </w:rPr>
      </w:pPr>
      <w:r w:rsidRPr="00233511">
        <w:rPr>
          <w:rFonts w:asciiTheme="minorHAnsi" w:hAnsiTheme="minorHAnsi" w:cstheme="minorHAnsi"/>
        </w:rPr>
        <w:t xml:space="preserve">The facility setup is completed. Repeat </w:t>
      </w:r>
      <w:r w:rsidR="00C84396" w:rsidRPr="00233511">
        <w:rPr>
          <w:rFonts w:asciiTheme="minorHAnsi" w:hAnsiTheme="minorHAnsi" w:cstheme="minorHAnsi"/>
        </w:rPr>
        <w:t>the steps to add additional facilities</w:t>
      </w:r>
      <w:r w:rsidR="00F04383" w:rsidRPr="00233511">
        <w:rPr>
          <w:rFonts w:asciiTheme="minorHAnsi" w:hAnsiTheme="minorHAnsi" w:cstheme="minorHAnsi"/>
        </w:rPr>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 xml:space="preserve">The following e-mail templates need to be uploaded to the </w:t>
      </w:r>
      <w:proofErr w:type="spellStart"/>
      <w:r>
        <w:t>E</w:t>
      </w:r>
      <w:r w:rsidR="00E65D9D">
        <w:t>mailTemplates</w:t>
      </w:r>
      <w:proofErr w:type="spellEnd"/>
      <w:r w:rsidR="00E65D9D">
        <w:t xml:space="preserve">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 xml:space="preserve">Find </w:t>
      </w:r>
      <w:proofErr w:type="spellStart"/>
      <w:r>
        <w:t>EmailTemplates</w:t>
      </w:r>
      <w:proofErr w:type="spellEnd"/>
      <w:r>
        <w:t xml:space="preserve"> Table inside the solution and open it and then click on Data tab to see imported row.</w:t>
      </w:r>
    </w:p>
    <w:p w14:paraId="00350D67" w14:textId="5D70AD01" w:rsidR="00822C6E" w:rsidRDefault="00822C6E" w:rsidP="002278DA">
      <w:r>
        <w:lastRenderedPageBreak/>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60AF165C">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drawing>
          <wp:inline distT="0" distB="0" distL="0" distR="0" wp14:anchorId="3A8B2C18" wp14:editId="37F9A60F">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22"/>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5pt;height:50.25pt" o:ole="">
            <v:imagedata r:id="rId123" o:title=""/>
          </v:shape>
          <o:OLEObject Type="Embed" ProgID="AcroExch.Document.DC" ShapeID="_x0000_i1026" DrawAspect="Icon" ObjectID="_1693164734" r:id="rId124"/>
        </w:object>
      </w:r>
      <w:r>
        <w:object w:dxaOrig="1487" w:dyaOrig="993" w14:anchorId="451A5B8C">
          <v:shape id="_x0000_i1027" type="#_x0000_t75" style="width:74.25pt;height:50.25pt" o:ole="">
            <v:imagedata r:id="rId125" o:title=""/>
          </v:shape>
          <o:OLEObject Type="Embed" ProgID="AcroExch.Document.DC" ShapeID="_x0000_i1027" DrawAspect="Icon" ObjectID="_1693164735" r:id="rId126"/>
        </w:object>
      </w:r>
      <w:r>
        <w:object w:dxaOrig="1487" w:dyaOrig="993" w14:anchorId="1F36E5F3">
          <v:shape id="_x0000_i1028" type="#_x0000_t75" style="width:74.25pt;height:50.25pt" o:ole="">
            <v:imagedata r:id="rId127" o:title=""/>
          </v:shape>
          <o:OLEObject Type="Embed" ProgID="AcroExch.Document.DC" ShapeID="_x0000_i1028" DrawAspect="Icon" ObjectID="_1693164736" r:id="rId128"/>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lastRenderedPageBreak/>
        <w:drawing>
          <wp:inline distT="0" distB="0" distL="0" distR="0" wp14:anchorId="1FDFE42B" wp14:editId="7F6450BB">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9"/>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467A1A7B">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5A108775" w14:textId="54C3D334" w:rsidR="009B7B17" w:rsidRDefault="009B7B17" w:rsidP="009B7B17">
      <w:pPr>
        <w:pStyle w:val="Heading4"/>
      </w:pPr>
      <w:proofErr w:type="spellStart"/>
      <w:r>
        <w:t>SelfScreening</w:t>
      </w:r>
      <w:proofErr w:type="spellEnd"/>
      <w:r>
        <w:t xml:space="preserve"> Videos</w:t>
      </w:r>
    </w:p>
    <w:p w14:paraId="35731CF5" w14:textId="74360BF4" w:rsidR="009B7B17" w:rsidRDefault="009B7B17" w:rsidP="009B7B17">
      <w:r>
        <w:t xml:space="preserve">The table contains configuration for self-screening training videos </w:t>
      </w:r>
      <w:r w:rsidR="000E084B">
        <w:t>available on solution version &gt; 2.x.x.x</w:t>
      </w:r>
    </w:p>
    <w:p w14:paraId="58758DAB" w14:textId="55A36AC8" w:rsidR="00046707" w:rsidRDefault="00046707" w:rsidP="009B7B17"/>
    <w:p w14:paraId="7944692C" w14:textId="77777777" w:rsidR="0083761C" w:rsidRPr="009B7B17" w:rsidRDefault="0083761C" w:rsidP="009B7B17"/>
    <w:p w14:paraId="0881F633" w14:textId="50046E35" w:rsidR="00046707" w:rsidRDefault="00046707" w:rsidP="00046707">
      <w:pPr>
        <w:pStyle w:val="Heading4"/>
      </w:pPr>
      <w:proofErr w:type="spellStart"/>
      <w:r>
        <w:t>Colour</w:t>
      </w:r>
      <w:proofErr w:type="spellEnd"/>
      <w:r>
        <w:t xml:space="preserve"> Template</w:t>
      </w:r>
    </w:p>
    <w:p w14:paraId="5504CEE1" w14:textId="5E350EC1" w:rsidR="00046707" w:rsidRDefault="00D94A51" w:rsidP="00046707">
      <w:proofErr w:type="spellStart"/>
      <w:r>
        <w:t>Colour</w:t>
      </w:r>
      <w:proofErr w:type="spellEnd"/>
      <w:r>
        <w:t xml:space="preserve"> theme</w:t>
      </w:r>
      <w:r w:rsidR="00AF547A">
        <w:t xml:space="preserve"> records </w:t>
      </w:r>
      <w:r w:rsidR="00F03421">
        <w:t xml:space="preserve">must be created </w:t>
      </w:r>
      <w:proofErr w:type="gramStart"/>
      <w:r w:rsidR="00F03421">
        <w:t xml:space="preserve">in </w:t>
      </w:r>
      <w:r w:rsidR="008B51B8">
        <w:t>order to</w:t>
      </w:r>
      <w:proofErr w:type="gramEnd"/>
      <w:r w:rsidR="008B51B8">
        <w:t xml:space="preserve"> </w:t>
      </w:r>
      <w:r w:rsidR="00BE6888">
        <w:t xml:space="preserve">render the Rapid Screening Booking App and the </w:t>
      </w:r>
      <w:r w:rsidR="009D210D">
        <w:t xml:space="preserve">Health Safety Officer Screening App </w:t>
      </w:r>
      <w:r w:rsidR="00AF547A">
        <w:t xml:space="preserve">as expected. </w:t>
      </w:r>
    </w:p>
    <w:p w14:paraId="64A2FC99" w14:textId="5A7E807E" w:rsidR="00046707" w:rsidRPr="00FE1A4F" w:rsidRDefault="00DE422C" w:rsidP="00046707">
      <w:pPr>
        <w:rPr>
          <w:color w:val="auto"/>
        </w:rPr>
      </w:pPr>
      <w:r w:rsidRPr="00FE1A4F">
        <w:rPr>
          <w:color w:val="auto"/>
        </w:rPr>
        <w:lastRenderedPageBreak/>
        <w:t xml:space="preserve">Select ‘Solution Setup’ in the bottom right of the </w:t>
      </w:r>
      <w:r w:rsidR="00496BEF" w:rsidRPr="00FE1A4F">
        <w:rPr>
          <w:color w:val="auto"/>
        </w:rPr>
        <w:t xml:space="preserve">facility </w:t>
      </w:r>
      <w:r w:rsidR="001A1EB6" w:rsidRPr="00FE1A4F">
        <w:rPr>
          <w:color w:val="auto"/>
        </w:rPr>
        <w:t>safety management</w:t>
      </w:r>
      <w:r w:rsidR="00DC3ADC" w:rsidRPr="00FE1A4F">
        <w:rPr>
          <w:color w:val="auto"/>
        </w:rPr>
        <w:t xml:space="preserve"> </w:t>
      </w:r>
      <w:r w:rsidRPr="00FE1A4F">
        <w:rPr>
          <w:color w:val="auto"/>
        </w:rPr>
        <w:t>application</w:t>
      </w:r>
      <w:r w:rsidR="0084361F" w:rsidRPr="00FE1A4F">
        <w:rPr>
          <w:color w:val="auto"/>
        </w:rPr>
        <w:t xml:space="preserve"> and the click “Theme Guides” </w:t>
      </w:r>
    </w:p>
    <w:p w14:paraId="0D9EF834" w14:textId="760C7717" w:rsidR="00833CD0" w:rsidRDefault="00776139" w:rsidP="00046707">
      <w:r>
        <w:rPr>
          <w:noProof/>
        </w:rPr>
        <w:drawing>
          <wp:inline distT="0" distB="0" distL="0" distR="0" wp14:anchorId="5741B68C" wp14:editId="171BF806">
            <wp:extent cx="6299200" cy="1589405"/>
            <wp:effectExtent l="19050" t="19050" r="2540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200" cy="1589405"/>
                    </a:xfrm>
                    <a:prstGeom prst="rect">
                      <a:avLst/>
                    </a:prstGeom>
                    <a:ln>
                      <a:solidFill>
                        <a:schemeClr val="accent1"/>
                      </a:solidFill>
                    </a:ln>
                  </pic:spPr>
                </pic:pic>
              </a:graphicData>
            </a:graphic>
          </wp:inline>
        </w:drawing>
      </w:r>
    </w:p>
    <w:p w14:paraId="3E42BBF7" w14:textId="2131D94F" w:rsidR="001D0F35" w:rsidRDefault="001D0F35" w:rsidP="00046707"/>
    <w:p w14:paraId="6CACE5F7" w14:textId="77777777" w:rsidR="000D2E30" w:rsidRDefault="007C578A" w:rsidP="00046707">
      <w:pPr>
        <w:rPr>
          <w:color w:val="auto"/>
        </w:rPr>
      </w:pPr>
      <w:r w:rsidRPr="00FE1A4F">
        <w:rPr>
          <w:color w:val="auto"/>
        </w:rPr>
        <w:t>From here select</w:t>
      </w:r>
      <w:r w:rsidR="00E043BD">
        <w:rPr>
          <w:color w:val="auto"/>
        </w:rPr>
        <w:t xml:space="preserve"> “New” </w:t>
      </w:r>
    </w:p>
    <w:p w14:paraId="3848F87E" w14:textId="50A4F2FE" w:rsidR="000D2E30" w:rsidRDefault="00C70E4D" w:rsidP="00046707">
      <w:pPr>
        <w:rPr>
          <w:color w:val="auto"/>
        </w:rPr>
      </w:pPr>
      <w:r w:rsidRPr="00C70E4D">
        <w:rPr>
          <w:noProof/>
          <w:color w:val="auto"/>
        </w:rPr>
        <w:drawing>
          <wp:inline distT="0" distB="0" distL="0" distR="0" wp14:anchorId="630AE74B" wp14:editId="427A83D6">
            <wp:extent cx="6299200" cy="13538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9200" cy="1353820"/>
                    </a:xfrm>
                    <a:prstGeom prst="rect">
                      <a:avLst/>
                    </a:prstGeom>
                  </pic:spPr>
                </pic:pic>
              </a:graphicData>
            </a:graphic>
          </wp:inline>
        </w:drawing>
      </w:r>
    </w:p>
    <w:p w14:paraId="20E78FA3" w14:textId="77777777" w:rsidR="00BA2C64" w:rsidRDefault="00BA2C64" w:rsidP="00046707">
      <w:pPr>
        <w:rPr>
          <w:color w:val="auto"/>
        </w:rPr>
      </w:pPr>
    </w:p>
    <w:p w14:paraId="135A96C3" w14:textId="0F94F372" w:rsidR="00BA2C64" w:rsidRDefault="00BA2C64" w:rsidP="00046707">
      <w:pPr>
        <w:rPr>
          <w:color w:val="auto"/>
        </w:rPr>
      </w:pPr>
      <w:r>
        <w:rPr>
          <w:color w:val="auto"/>
        </w:rPr>
        <w:t xml:space="preserve">Two records must be created, one for the HSO application and one for the RSB application. </w:t>
      </w:r>
    </w:p>
    <w:p w14:paraId="30E00417" w14:textId="1BDA5D3A" w:rsidR="00BA2C64" w:rsidRDefault="00BA2C64" w:rsidP="00046707">
      <w:pPr>
        <w:rPr>
          <w:color w:val="auto"/>
        </w:rPr>
      </w:pPr>
      <w:r w:rsidRPr="00BA2C64">
        <w:rPr>
          <w:noProof/>
          <w:color w:val="auto"/>
        </w:rPr>
        <w:drawing>
          <wp:inline distT="0" distB="0" distL="0" distR="0" wp14:anchorId="23374321" wp14:editId="20261C45">
            <wp:extent cx="6299200" cy="3171825"/>
            <wp:effectExtent l="0" t="0" r="635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9200" cy="3171825"/>
                    </a:xfrm>
                    <a:prstGeom prst="rect">
                      <a:avLst/>
                    </a:prstGeom>
                  </pic:spPr>
                </pic:pic>
              </a:graphicData>
            </a:graphic>
          </wp:inline>
        </w:drawing>
      </w:r>
    </w:p>
    <w:p w14:paraId="106A78BB" w14:textId="202C7C0D" w:rsidR="001D0F35" w:rsidRPr="00FE1A4F" w:rsidRDefault="007C578A" w:rsidP="00046707">
      <w:pPr>
        <w:rPr>
          <w:color w:val="auto"/>
        </w:rPr>
      </w:pPr>
      <w:r w:rsidRPr="00FE1A4F">
        <w:rPr>
          <w:color w:val="auto"/>
        </w:rPr>
        <w:lastRenderedPageBreak/>
        <w:t xml:space="preserve">You can change the colors of various items </w:t>
      </w:r>
      <w:proofErr w:type="gramStart"/>
      <w:r w:rsidRPr="00FE1A4F">
        <w:rPr>
          <w:color w:val="auto"/>
        </w:rPr>
        <w:t>e.g.</w:t>
      </w:r>
      <w:proofErr w:type="gramEnd"/>
      <w:r w:rsidRPr="00FE1A4F">
        <w:rPr>
          <w:color w:val="auto"/>
        </w:rPr>
        <w:t xml:space="preserve"> Text, Button etc. </w:t>
      </w:r>
      <w:r w:rsidR="00FE1A4F" w:rsidRPr="00FE1A4F">
        <w:rPr>
          <w:color w:val="auto"/>
        </w:rPr>
        <w:t xml:space="preserve">using hex codes; additionally, the client can also upload their logo here. </w:t>
      </w:r>
      <w:r w:rsidR="00656023">
        <w:rPr>
          <w:color w:val="auto"/>
        </w:rPr>
        <w:br/>
      </w:r>
      <w:r w:rsidR="00656023">
        <w:rPr>
          <w:color w:val="auto"/>
        </w:rPr>
        <w:br/>
        <w:t xml:space="preserve">For the </w:t>
      </w:r>
      <w:r w:rsidR="00FE26D4">
        <w:rPr>
          <w:color w:val="auto"/>
        </w:rPr>
        <w:t>Health Safety Officer</w:t>
      </w:r>
      <w:r w:rsidR="00656023">
        <w:rPr>
          <w:color w:val="auto"/>
        </w:rPr>
        <w:t xml:space="preserve"> application: </w:t>
      </w:r>
    </w:p>
    <w:p w14:paraId="08FB8CED" w14:textId="70B1F889" w:rsidR="001D0F35" w:rsidRDefault="000B2BC6" w:rsidP="00046707">
      <w:r>
        <w:t xml:space="preserve"> </w:t>
      </w:r>
      <w:r w:rsidR="00304E96">
        <w:rPr>
          <w:noProof/>
        </w:rPr>
        <w:drawing>
          <wp:inline distT="0" distB="0" distL="0" distR="0" wp14:anchorId="77BEA05F" wp14:editId="671B41F6">
            <wp:extent cx="5925101" cy="3299448"/>
            <wp:effectExtent l="19050" t="19050" r="19050"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740" t="19164" r="3249" b="639"/>
                    <a:stretch/>
                  </pic:blipFill>
                  <pic:spPr bwMode="auto">
                    <a:xfrm>
                      <a:off x="0" y="0"/>
                      <a:ext cx="5935558" cy="33052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989DF2" w14:textId="57F0489F" w:rsidR="00304E96" w:rsidRDefault="00304E96" w:rsidP="00046707"/>
    <w:p w14:paraId="11544DDD" w14:textId="77777777" w:rsidR="00304E96" w:rsidRDefault="00304E96" w:rsidP="00304E96">
      <w:r w:rsidRPr="000B2BC6">
        <w:rPr>
          <w:b/>
          <w:bCs/>
        </w:rPr>
        <w:t xml:space="preserve">Accent </w:t>
      </w:r>
      <w:proofErr w:type="spellStart"/>
      <w:r w:rsidRPr="000B2BC6">
        <w:rPr>
          <w:b/>
          <w:bCs/>
        </w:rPr>
        <w:t>Colour</w:t>
      </w:r>
      <w:proofErr w:type="spellEnd"/>
      <w:r>
        <w:t xml:space="preserve">: </w:t>
      </w:r>
      <w:proofErr w:type="spellStart"/>
      <w:r>
        <w:t>colour</w:t>
      </w:r>
      <w:proofErr w:type="spellEnd"/>
      <w:r>
        <w:t xml:space="preserve"> of the title textboxes and ‘magnifying glass’ search icon</w:t>
      </w:r>
    </w:p>
    <w:p w14:paraId="3157DA87" w14:textId="55E4F3E1" w:rsidR="00844337" w:rsidRPr="000B2BC6" w:rsidRDefault="00844337" w:rsidP="00304E96">
      <w:r w:rsidRPr="00844337">
        <w:rPr>
          <w:noProof/>
        </w:rPr>
        <w:drawing>
          <wp:inline distT="0" distB="0" distL="0" distR="0" wp14:anchorId="4B6CE218" wp14:editId="2B2A8704">
            <wp:extent cx="3398815" cy="23319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8815" cy="2331922"/>
                    </a:xfrm>
                    <a:prstGeom prst="rect">
                      <a:avLst/>
                    </a:prstGeom>
                  </pic:spPr>
                </pic:pic>
              </a:graphicData>
            </a:graphic>
          </wp:inline>
        </w:drawing>
      </w:r>
    </w:p>
    <w:p w14:paraId="6D58E03D" w14:textId="77777777" w:rsidR="00844337" w:rsidRDefault="00844337" w:rsidP="00304E96">
      <w:pPr>
        <w:rPr>
          <w:b/>
          <w:bCs/>
        </w:rPr>
      </w:pPr>
    </w:p>
    <w:p w14:paraId="5380574A" w14:textId="77777777" w:rsidR="00844337" w:rsidRDefault="00844337" w:rsidP="00304E96">
      <w:pPr>
        <w:rPr>
          <w:b/>
          <w:bCs/>
        </w:rPr>
      </w:pPr>
    </w:p>
    <w:p w14:paraId="38073A90" w14:textId="77777777" w:rsidR="00844337" w:rsidRDefault="00844337" w:rsidP="00304E96">
      <w:pPr>
        <w:rPr>
          <w:b/>
          <w:bCs/>
        </w:rPr>
      </w:pPr>
    </w:p>
    <w:p w14:paraId="6A3BCAE9" w14:textId="7DA1820D" w:rsidR="00304E96" w:rsidRDefault="00304E96" w:rsidP="00304E96">
      <w:r>
        <w:rPr>
          <w:b/>
          <w:bCs/>
        </w:rPr>
        <w:lastRenderedPageBreak/>
        <w:t xml:space="preserve">Border </w:t>
      </w:r>
      <w:proofErr w:type="spellStart"/>
      <w:r>
        <w:rPr>
          <w:b/>
          <w:bCs/>
        </w:rPr>
        <w:t>Colour</w:t>
      </w:r>
      <w:proofErr w:type="spellEnd"/>
      <w:r>
        <w:rPr>
          <w:b/>
          <w:bCs/>
        </w:rPr>
        <w:t xml:space="preserve">: </w:t>
      </w:r>
      <w:proofErr w:type="spellStart"/>
      <w:r>
        <w:t>colour</w:t>
      </w:r>
      <w:proofErr w:type="spellEnd"/>
      <w:r>
        <w:t xml:space="preserve"> of the border</w:t>
      </w:r>
    </w:p>
    <w:p w14:paraId="18A074CE" w14:textId="25B6B909" w:rsidR="00CA675D" w:rsidRDefault="003A5FFB" w:rsidP="00304E96">
      <w:r w:rsidRPr="003A5FFB">
        <w:rPr>
          <w:noProof/>
        </w:rPr>
        <w:drawing>
          <wp:inline distT="0" distB="0" distL="0" distR="0" wp14:anchorId="6DE5621D" wp14:editId="13F1D631">
            <wp:extent cx="4187553" cy="236240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7553" cy="2362405"/>
                    </a:xfrm>
                    <a:prstGeom prst="rect">
                      <a:avLst/>
                    </a:prstGeom>
                  </pic:spPr>
                </pic:pic>
              </a:graphicData>
            </a:graphic>
          </wp:inline>
        </w:drawing>
      </w:r>
    </w:p>
    <w:p w14:paraId="654CA931" w14:textId="77777777" w:rsidR="00FB0693" w:rsidRDefault="00FB0693" w:rsidP="00304E96"/>
    <w:p w14:paraId="2C4645C4" w14:textId="77777777" w:rsidR="00FB0693" w:rsidRDefault="00FB0693" w:rsidP="00304E96"/>
    <w:p w14:paraId="12E42C42" w14:textId="68EDC634" w:rsidR="00304E96" w:rsidRDefault="00304E96" w:rsidP="00304E96">
      <w:r w:rsidRPr="00304E96">
        <w:rPr>
          <w:b/>
          <w:bCs/>
        </w:rPr>
        <w:t xml:space="preserve">Button </w:t>
      </w:r>
      <w:proofErr w:type="spellStart"/>
      <w:r w:rsidRPr="00304E96">
        <w:rPr>
          <w:b/>
          <w:bCs/>
        </w:rPr>
        <w:t>Colour</w:t>
      </w:r>
      <w:proofErr w:type="spellEnd"/>
      <w:r>
        <w:t xml:space="preserve">: </w:t>
      </w:r>
      <w:r w:rsidR="00207AE7">
        <w:t xml:space="preserve">fill </w:t>
      </w:r>
      <w:proofErr w:type="spellStart"/>
      <w:r>
        <w:t>colour</w:t>
      </w:r>
      <w:proofErr w:type="spellEnd"/>
      <w:r>
        <w:t xml:space="preserve"> of the button. </w:t>
      </w:r>
    </w:p>
    <w:p w14:paraId="34A3CE1C" w14:textId="60F65D1B" w:rsidR="00C240F8" w:rsidRDefault="00FB0693" w:rsidP="00304E96">
      <w:r w:rsidRPr="00FB0693">
        <w:rPr>
          <w:noProof/>
        </w:rPr>
        <w:drawing>
          <wp:inline distT="0" distB="0" distL="0" distR="0" wp14:anchorId="665ECDD1" wp14:editId="5E0AB22D">
            <wp:extent cx="4187553" cy="236240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7553" cy="2362405"/>
                    </a:xfrm>
                    <a:prstGeom prst="rect">
                      <a:avLst/>
                    </a:prstGeom>
                  </pic:spPr>
                </pic:pic>
              </a:graphicData>
            </a:graphic>
          </wp:inline>
        </w:drawing>
      </w:r>
    </w:p>
    <w:p w14:paraId="2B86F3EE" w14:textId="77777777" w:rsidR="00844337" w:rsidRDefault="00844337" w:rsidP="00304E96"/>
    <w:p w14:paraId="4708C48C" w14:textId="77777777" w:rsidR="00844337" w:rsidRDefault="00844337" w:rsidP="00304E96"/>
    <w:p w14:paraId="75549A25" w14:textId="77777777" w:rsidR="00844337" w:rsidRDefault="00844337" w:rsidP="00304E96"/>
    <w:p w14:paraId="2D8EAA16" w14:textId="77777777" w:rsidR="00844337" w:rsidRDefault="00844337" w:rsidP="00304E96"/>
    <w:p w14:paraId="4061B257" w14:textId="77777777" w:rsidR="00844337" w:rsidRDefault="00844337" w:rsidP="00304E96"/>
    <w:p w14:paraId="46FFB875" w14:textId="77777777" w:rsidR="00844337" w:rsidRDefault="00844337" w:rsidP="00304E96"/>
    <w:p w14:paraId="474F6AA9" w14:textId="77777777" w:rsidR="00844337" w:rsidRDefault="00844337" w:rsidP="00304E96"/>
    <w:p w14:paraId="57DF5B3A" w14:textId="77777777" w:rsidR="00844337" w:rsidRDefault="00844337" w:rsidP="00304E96"/>
    <w:p w14:paraId="56828AC2" w14:textId="77777777" w:rsidR="00304E96" w:rsidRDefault="00304E96" w:rsidP="00304E96">
      <w:r w:rsidRPr="00006D8E">
        <w:rPr>
          <w:b/>
          <w:bCs/>
        </w:rPr>
        <w:lastRenderedPageBreak/>
        <w:t>Button Font</w:t>
      </w:r>
      <w:r>
        <w:t xml:space="preserve">: </w:t>
      </w:r>
      <w:proofErr w:type="spellStart"/>
      <w:r>
        <w:t>colour</w:t>
      </w:r>
      <w:proofErr w:type="spellEnd"/>
      <w:r>
        <w:t xml:space="preserve"> of the text of the buttons</w:t>
      </w:r>
    </w:p>
    <w:p w14:paraId="69BFD3BB" w14:textId="441511C4" w:rsidR="00770734" w:rsidRPr="000B2BC6" w:rsidRDefault="00FD195D" w:rsidP="00304E96">
      <w:r w:rsidRPr="00FD195D">
        <w:rPr>
          <w:noProof/>
        </w:rPr>
        <w:drawing>
          <wp:inline distT="0" distB="0" distL="0" distR="0" wp14:anchorId="77575B8D" wp14:editId="6D6017C5">
            <wp:extent cx="4187553" cy="236240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691229D0" w14:textId="77777777" w:rsidR="00304E96" w:rsidRPr="00006D8E" w:rsidRDefault="00304E96" w:rsidP="00304E96">
      <w:r w:rsidRPr="000B2BC6">
        <w:rPr>
          <w:b/>
          <w:bCs/>
        </w:rPr>
        <w:t xml:space="preserve">Focus </w:t>
      </w:r>
      <w:proofErr w:type="spellStart"/>
      <w:r w:rsidRPr="000B2BC6">
        <w:rPr>
          <w:b/>
          <w:bCs/>
        </w:rPr>
        <w:t>Colour</w:t>
      </w:r>
      <w:proofErr w:type="spellEnd"/>
      <w:r>
        <w:t>: not used.</w:t>
      </w:r>
    </w:p>
    <w:p w14:paraId="78DAFBA2" w14:textId="77777777" w:rsidR="00304E96" w:rsidRDefault="00304E96" w:rsidP="00304E96">
      <w:r w:rsidRPr="000B2BC6">
        <w:rPr>
          <w:b/>
          <w:bCs/>
        </w:rPr>
        <w:t xml:space="preserve">Font </w:t>
      </w:r>
      <w:proofErr w:type="spellStart"/>
      <w:r w:rsidRPr="000B2BC6">
        <w:rPr>
          <w:b/>
          <w:bCs/>
        </w:rPr>
        <w:t>Colour</w:t>
      </w:r>
      <w:proofErr w:type="spellEnd"/>
      <w:r>
        <w:t xml:space="preserve">: not used. </w:t>
      </w:r>
    </w:p>
    <w:p w14:paraId="03F46559" w14:textId="77777777" w:rsidR="00304E96" w:rsidRDefault="00304E96" w:rsidP="00304E96">
      <w:r>
        <w:rPr>
          <w:b/>
          <w:bCs/>
        </w:rPr>
        <w:t xml:space="preserve">Main </w:t>
      </w:r>
      <w:proofErr w:type="spellStart"/>
      <w:r>
        <w:rPr>
          <w:b/>
          <w:bCs/>
        </w:rPr>
        <w:t>Colour</w:t>
      </w:r>
      <w:proofErr w:type="spellEnd"/>
      <w:r>
        <w:rPr>
          <w:b/>
          <w:bCs/>
        </w:rPr>
        <w:t xml:space="preserve">: </w:t>
      </w:r>
      <w:proofErr w:type="spellStart"/>
      <w:r w:rsidRPr="00006D8E">
        <w:t>colour</w:t>
      </w:r>
      <w:proofErr w:type="spellEnd"/>
      <w:r w:rsidRPr="00006D8E">
        <w:t xml:space="preserve"> of the background footer</w:t>
      </w:r>
    </w:p>
    <w:p w14:paraId="43F5B53E" w14:textId="20DC3B5D" w:rsidR="00FD195D" w:rsidRDefault="003C533A" w:rsidP="00304E96">
      <w:r w:rsidRPr="003C533A">
        <w:rPr>
          <w:noProof/>
        </w:rPr>
        <w:drawing>
          <wp:inline distT="0" distB="0" distL="0" distR="0" wp14:anchorId="3BDE2897" wp14:editId="54C7FF79">
            <wp:extent cx="4187553" cy="236240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7553" cy="2362405"/>
                    </a:xfrm>
                    <a:prstGeom prst="rect">
                      <a:avLst/>
                    </a:prstGeom>
                  </pic:spPr>
                </pic:pic>
              </a:graphicData>
            </a:graphic>
          </wp:inline>
        </w:drawing>
      </w:r>
    </w:p>
    <w:p w14:paraId="2D7BCC36" w14:textId="77777777" w:rsidR="006816FD" w:rsidRDefault="006816FD" w:rsidP="00304E96"/>
    <w:p w14:paraId="5CE797D4" w14:textId="77777777" w:rsidR="006816FD" w:rsidRDefault="006816FD" w:rsidP="00304E96"/>
    <w:p w14:paraId="3412AB0D" w14:textId="77777777" w:rsidR="006816FD" w:rsidRDefault="006816FD" w:rsidP="00304E96"/>
    <w:p w14:paraId="602236F6" w14:textId="77777777" w:rsidR="006816FD" w:rsidRDefault="006816FD" w:rsidP="00304E96"/>
    <w:p w14:paraId="6392C93A" w14:textId="77777777" w:rsidR="006816FD" w:rsidRDefault="006816FD" w:rsidP="00304E96"/>
    <w:p w14:paraId="2A657553" w14:textId="77777777" w:rsidR="006816FD" w:rsidRDefault="006816FD" w:rsidP="00304E96"/>
    <w:p w14:paraId="2CCA0BE9" w14:textId="77777777" w:rsidR="006816FD" w:rsidRDefault="006816FD" w:rsidP="00304E96"/>
    <w:p w14:paraId="179ED3E9" w14:textId="77777777" w:rsidR="006816FD" w:rsidRDefault="006816FD" w:rsidP="00304E96"/>
    <w:p w14:paraId="51E0C599" w14:textId="77777777" w:rsidR="00304E96" w:rsidRDefault="00304E96" w:rsidP="00304E96">
      <w:r w:rsidRPr="000B2BC6">
        <w:rPr>
          <w:b/>
          <w:bCs/>
        </w:rPr>
        <w:lastRenderedPageBreak/>
        <w:t xml:space="preserve">Sub </w:t>
      </w:r>
      <w:proofErr w:type="spellStart"/>
      <w:r w:rsidRPr="000B2BC6">
        <w:rPr>
          <w:b/>
          <w:bCs/>
        </w:rPr>
        <w:t>Colour</w:t>
      </w:r>
      <w:proofErr w:type="spellEnd"/>
      <w:r>
        <w:t xml:space="preserve">: </w:t>
      </w:r>
      <w:proofErr w:type="spellStart"/>
      <w:r>
        <w:t>colour</w:t>
      </w:r>
      <w:proofErr w:type="spellEnd"/>
      <w:r>
        <w:t xml:space="preserve"> of the background frame</w:t>
      </w:r>
    </w:p>
    <w:p w14:paraId="1AC53F68" w14:textId="34355F6C" w:rsidR="00844337" w:rsidRDefault="006816FD" w:rsidP="00304E96">
      <w:r w:rsidRPr="006816FD">
        <w:rPr>
          <w:noProof/>
        </w:rPr>
        <w:drawing>
          <wp:inline distT="0" distB="0" distL="0" distR="0" wp14:anchorId="7E9A90A4" wp14:editId="0AABDEB0">
            <wp:extent cx="3414056" cy="23509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4056" cy="2350974"/>
                    </a:xfrm>
                    <a:prstGeom prst="rect">
                      <a:avLst/>
                    </a:prstGeom>
                  </pic:spPr>
                </pic:pic>
              </a:graphicData>
            </a:graphic>
          </wp:inline>
        </w:drawing>
      </w:r>
    </w:p>
    <w:p w14:paraId="37095640" w14:textId="77777777" w:rsidR="00304E96" w:rsidRDefault="00304E96" w:rsidP="00304E96">
      <w:r w:rsidRPr="000B2BC6">
        <w:rPr>
          <w:b/>
          <w:bCs/>
        </w:rPr>
        <w:t xml:space="preserve">Text </w:t>
      </w:r>
      <w:proofErr w:type="spellStart"/>
      <w:r w:rsidRPr="000B2BC6">
        <w:rPr>
          <w:b/>
          <w:bCs/>
        </w:rPr>
        <w:t>Colour</w:t>
      </w:r>
      <w:proofErr w:type="spellEnd"/>
      <w:r w:rsidRPr="000B2BC6">
        <w:rPr>
          <w:b/>
          <w:bCs/>
        </w:rPr>
        <w:t xml:space="preserve"> </w:t>
      </w:r>
      <w:r w:rsidRPr="00006D8E">
        <w:rPr>
          <w:b/>
          <w:bCs/>
        </w:rPr>
        <w:t>Heading</w:t>
      </w:r>
      <w:r w:rsidRPr="00006D8E">
        <w:t xml:space="preserve">: </w:t>
      </w:r>
      <w:proofErr w:type="spellStart"/>
      <w:r w:rsidRPr="00006D8E">
        <w:t>colour</w:t>
      </w:r>
      <w:proofErr w:type="spellEnd"/>
      <w:r w:rsidRPr="00006D8E">
        <w:t xml:space="preserve"> of all text headings</w:t>
      </w:r>
      <w:r>
        <w:t>.</w:t>
      </w:r>
    </w:p>
    <w:p w14:paraId="0B415A22" w14:textId="683F1301" w:rsidR="00C52568" w:rsidRDefault="00C52568" w:rsidP="00304E96">
      <w:pPr>
        <w:rPr>
          <w:b/>
          <w:bCs/>
        </w:rPr>
      </w:pPr>
      <w:r w:rsidRPr="00C52568">
        <w:rPr>
          <w:b/>
          <w:bCs/>
          <w:noProof/>
        </w:rPr>
        <w:drawing>
          <wp:inline distT="0" distB="0" distL="0" distR="0" wp14:anchorId="56C8FBBB" wp14:editId="776E2420">
            <wp:extent cx="4187553" cy="236240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553" cy="2362405"/>
                    </a:xfrm>
                    <a:prstGeom prst="rect">
                      <a:avLst/>
                    </a:prstGeom>
                  </pic:spPr>
                </pic:pic>
              </a:graphicData>
            </a:graphic>
          </wp:inline>
        </w:drawing>
      </w:r>
    </w:p>
    <w:p w14:paraId="6F14BCF1" w14:textId="77777777" w:rsidR="006816FD" w:rsidRDefault="006816FD" w:rsidP="00304E96">
      <w:pPr>
        <w:rPr>
          <w:b/>
          <w:bCs/>
        </w:rPr>
      </w:pPr>
    </w:p>
    <w:p w14:paraId="0C4F71BC" w14:textId="77777777" w:rsidR="006816FD" w:rsidRDefault="006816FD" w:rsidP="00304E96">
      <w:pPr>
        <w:rPr>
          <w:b/>
          <w:bCs/>
        </w:rPr>
      </w:pPr>
    </w:p>
    <w:p w14:paraId="29D05AC4" w14:textId="77777777" w:rsidR="006816FD" w:rsidRDefault="006816FD" w:rsidP="00304E96">
      <w:pPr>
        <w:rPr>
          <w:b/>
          <w:bCs/>
        </w:rPr>
      </w:pPr>
    </w:p>
    <w:p w14:paraId="0AA1B9A5" w14:textId="77777777" w:rsidR="006816FD" w:rsidRDefault="006816FD" w:rsidP="00304E96">
      <w:pPr>
        <w:rPr>
          <w:b/>
          <w:bCs/>
        </w:rPr>
      </w:pPr>
    </w:p>
    <w:p w14:paraId="4E163627" w14:textId="77777777" w:rsidR="006816FD" w:rsidRDefault="006816FD" w:rsidP="00304E96">
      <w:pPr>
        <w:rPr>
          <w:b/>
          <w:bCs/>
        </w:rPr>
      </w:pPr>
    </w:p>
    <w:p w14:paraId="351C7F36" w14:textId="77777777" w:rsidR="006816FD" w:rsidRDefault="006816FD" w:rsidP="00304E96">
      <w:pPr>
        <w:rPr>
          <w:b/>
          <w:bCs/>
        </w:rPr>
      </w:pPr>
    </w:p>
    <w:p w14:paraId="0B5DA148" w14:textId="77777777" w:rsidR="006816FD" w:rsidRDefault="006816FD" w:rsidP="00304E96">
      <w:pPr>
        <w:rPr>
          <w:b/>
          <w:bCs/>
        </w:rPr>
      </w:pPr>
    </w:p>
    <w:p w14:paraId="1DDD8505" w14:textId="77777777" w:rsidR="006816FD" w:rsidRDefault="006816FD" w:rsidP="00304E96">
      <w:pPr>
        <w:rPr>
          <w:b/>
          <w:bCs/>
        </w:rPr>
      </w:pPr>
    </w:p>
    <w:p w14:paraId="2BF98B91" w14:textId="77777777" w:rsidR="006816FD" w:rsidRDefault="006816FD" w:rsidP="00304E96">
      <w:pPr>
        <w:rPr>
          <w:b/>
          <w:bCs/>
        </w:rPr>
      </w:pPr>
    </w:p>
    <w:p w14:paraId="1046BFDA" w14:textId="77777777" w:rsidR="006816FD" w:rsidRDefault="006816FD" w:rsidP="00304E96">
      <w:pPr>
        <w:rPr>
          <w:b/>
          <w:bCs/>
        </w:rPr>
      </w:pPr>
    </w:p>
    <w:p w14:paraId="7C3E9CA7" w14:textId="77777777" w:rsidR="00304E96" w:rsidRDefault="00304E96" w:rsidP="00304E96">
      <w:r w:rsidRPr="000B2BC6">
        <w:rPr>
          <w:b/>
          <w:bCs/>
        </w:rPr>
        <w:lastRenderedPageBreak/>
        <w:t xml:space="preserve">Text </w:t>
      </w:r>
      <w:proofErr w:type="spellStart"/>
      <w:r w:rsidRPr="000B2BC6">
        <w:rPr>
          <w:b/>
          <w:bCs/>
        </w:rPr>
        <w:t>Colour</w:t>
      </w:r>
      <w:proofErr w:type="spellEnd"/>
      <w:r>
        <w:t xml:space="preserve">: </w:t>
      </w:r>
      <w:proofErr w:type="spellStart"/>
      <w:r>
        <w:t>colour</w:t>
      </w:r>
      <w:proofErr w:type="spellEnd"/>
      <w:r>
        <w:t xml:space="preserve"> of all body text</w:t>
      </w:r>
    </w:p>
    <w:p w14:paraId="04443741" w14:textId="60F4BDDC" w:rsidR="00C52568" w:rsidRDefault="00023810" w:rsidP="00304E96">
      <w:r w:rsidRPr="00FD195D">
        <w:rPr>
          <w:noProof/>
        </w:rPr>
        <w:drawing>
          <wp:inline distT="0" distB="0" distL="0" distR="0" wp14:anchorId="2824840E" wp14:editId="1BEACC7A">
            <wp:extent cx="4187553" cy="2362405"/>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090CB6D8" w14:textId="0D6D2F95" w:rsidR="00304E96" w:rsidRDefault="00304E96" w:rsidP="00304E96">
      <w:r>
        <w:rPr>
          <w:b/>
          <w:bCs/>
        </w:rPr>
        <w:t xml:space="preserve">Pop Up </w:t>
      </w:r>
      <w:proofErr w:type="spellStart"/>
      <w:r>
        <w:rPr>
          <w:b/>
          <w:bCs/>
        </w:rPr>
        <w:t>Bg</w:t>
      </w:r>
      <w:proofErr w:type="spellEnd"/>
      <w:r>
        <w:rPr>
          <w:b/>
          <w:bCs/>
        </w:rPr>
        <w:t xml:space="preserve"> </w:t>
      </w:r>
      <w:proofErr w:type="spellStart"/>
      <w:r>
        <w:rPr>
          <w:b/>
          <w:bCs/>
        </w:rPr>
        <w:t>Colour</w:t>
      </w:r>
      <w:proofErr w:type="spellEnd"/>
      <w:r>
        <w:rPr>
          <w:b/>
          <w:bCs/>
        </w:rPr>
        <w:t xml:space="preserve">: </w:t>
      </w:r>
      <w:r w:rsidRPr="00006D8E">
        <w:t>Not used</w:t>
      </w:r>
      <w:r>
        <w:t>.</w:t>
      </w:r>
    </w:p>
    <w:p w14:paraId="30C71DAE" w14:textId="4B880612" w:rsidR="00304E96" w:rsidRDefault="005A6FF8" w:rsidP="00304E96">
      <w:r>
        <w:rPr>
          <w:color w:val="auto"/>
        </w:rPr>
        <w:t>For the Rapid Screen</w:t>
      </w:r>
      <w:r w:rsidR="00FE26D4">
        <w:rPr>
          <w:color w:val="auto"/>
        </w:rPr>
        <w:t>ing Booking</w:t>
      </w:r>
      <w:r>
        <w:rPr>
          <w:color w:val="auto"/>
        </w:rPr>
        <w:t xml:space="preserve"> application:</w:t>
      </w:r>
    </w:p>
    <w:p w14:paraId="2AB8D518" w14:textId="189C2D15" w:rsidR="00304E96" w:rsidRDefault="00304E96" w:rsidP="00304E96">
      <w:r>
        <w:rPr>
          <w:noProof/>
        </w:rPr>
        <w:drawing>
          <wp:inline distT="0" distB="0" distL="0" distR="0" wp14:anchorId="4737E25F" wp14:editId="0579159F">
            <wp:extent cx="6299200" cy="3907790"/>
            <wp:effectExtent l="19050" t="19050" r="2540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99200" cy="3907790"/>
                    </a:xfrm>
                    <a:prstGeom prst="rect">
                      <a:avLst/>
                    </a:prstGeom>
                    <a:ln>
                      <a:solidFill>
                        <a:schemeClr val="accent1"/>
                      </a:solidFill>
                    </a:ln>
                  </pic:spPr>
                </pic:pic>
              </a:graphicData>
            </a:graphic>
          </wp:inline>
        </w:drawing>
      </w:r>
    </w:p>
    <w:p w14:paraId="3A7A43B7" w14:textId="7F848916" w:rsidR="00165EC1" w:rsidRDefault="00165EC1" w:rsidP="00304E96"/>
    <w:p w14:paraId="3C1E9E65" w14:textId="77777777" w:rsidR="006816FD" w:rsidRDefault="006816FD" w:rsidP="00304E96"/>
    <w:p w14:paraId="0903EDC8" w14:textId="77777777" w:rsidR="00165EC1" w:rsidRDefault="00165EC1" w:rsidP="00165EC1">
      <w:r w:rsidRPr="000B2BC6">
        <w:rPr>
          <w:b/>
          <w:bCs/>
        </w:rPr>
        <w:lastRenderedPageBreak/>
        <w:t xml:space="preserve">Accent </w:t>
      </w:r>
      <w:proofErr w:type="spellStart"/>
      <w:r w:rsidRPr="000B2BC6">
        <w:rPr>
          <w:b/>
          <w:bCs/>
        </w:rPr>
        <w:t>Colour</w:t>
      </w:r>
      <w:proofErr w:type="spellEnd"/>
      <w:r>
        <w:t xml:space="preserve">: </w:t>
      </w:r>
      <w:proofErr w:type="spellStart"/>
      <w:r>
        <w:t>colour</w:t>
      </w:r>
      <w:proofErr w:type="spellEnd"/>
      <w:r>
        <w:t xml:space="preserve"> of the title textboxes and ‘magnifying glass’ search icon</w:t>
      </w:r>
    </w:p>
    <w:p w14:paraId="74194F3C" w14:textId="66210774" w:rsidR="007900F5" w:rsidRDefault="007900F5" w:rsidP="00165EC1">
      <w:r w:rsidRPr="007900F5">
        <w:rPr>
          <w:noProof/>
        </w:rPr>
        <w:drawing>
          <wp:inline distT="0" distB="0" distL="0" distR="0" wp14:anchorId="1C27E3C1" wp14:editId="41592B32">
            <wp:extent cx="1265030" cy="21985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65030" cy="2198561"/>
                    </a:xfrm>
                    <a:prstGeom prst="rect">
                      <a:avLst/>
                    </a:prstGeom>
                  </pic:spPr>
                </pic:pic>
              </a:graphicData>
            </a:graphic>
          </wp:inline>
        </w:drawing>
      </w:r>
    </w:p>
    <w:p w14:paraId="76C5C774" w14:textId="77777777" w:rsidR="00165EC1" w:rsidRDefault="00165EC1" w:rsidP="00165EC1">
      <w:r>
        <w:rPr>
          <w:b/>
          <w:bCs/>
        </w:rPr>
        <w:t xml:space="preserve">Border </w:t>
      </w:r>
      <w:proofErr w:type="spellStart"/>
      <w:r>
        <w:rPr>
          <w:b/>
          <w:bCs/>
        </w:rPr>
        <w:t>Colour</w:t>
      </w:r>
      <w:proofErr w:type="spellEnd"/>
      <w:r>
        <w:rPr>
          <w:b/>
          <w:bCs/>
        </w:rPr>
        <w:t xml:space="preserve">: </w:t>
      </w:r>
      <w:proofErr w:type="spellStart"/>
      <w:r>
        <w:t>colour</w:t>
      </w:r>
      <w:proofErr w:type="spellEnd"/>
      <w:r>
        <w:t xml:space="preserve"> of the border</w:t>
      </w:r>
    </w:p>
    <w:p w14:paraId="6B84BF86" w14:textId="4F8C7DCF" w:rsidR="00725569" w:rsidRDefault="00E61042" w:rsidP="00165EC1">
      <w:r w:rsidRPr="00E61042">
        <w:rPr>
          <w:noProof/>
        </w:rPr>
        <w:drawing>
          <wp:inline distT="0" distB="0" distL="0" distR="0" wp14:anchorId="5BC33BF9" wp14:editId="6BE0AE20">
            <wp:extent cx="1242168" cy="21909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2168" cy="2190940"/>
                    </a:xfrm>
                    <a:prstGeom prst="rect">
                      <a:avLst/>
                    </a:prstGeom>
                  </pic:spPr>
                </pic:pic>
              </a:graphicData>
            </a:graphic>
          </wp:inline>
        </w:drawing>
      </w:r>
    </w:p>
    <w:p w14:paraId="1C819704" w14:textId="77777777" w:rsidR="00165EC1" w:rsidRDefault="00165EC1" w:rsidP="00165EC1">
      <w:r w:rsidRPr="00304E96">
        <w:rPr>
          <w:b/>
          <w:bCs/>
        </w:rPr>
        <w:t xml:space="preserve">Button </w:t>
      </w:r>
      <w:proofErr w:type="spellStart"/>
      <w:r w:rsidRPr="00304E96">
        <w:rPr>
          <w:b/>
          <w:bCs/>
        </w:rPr>
        <w:t>Colour</w:t>
      </w:r>
      <w:proofErr w:type="spellEnd"/>
      <w:r>
        <w:t xml:space="preserve">: </w:t>
      </w:r>
      <w:proofErr w:type="spellStart"/>
      <w:r>
        <w:t>colour</w:t>
      </w:r>
      <w:proofErr w:type="spellEnd"/>
      <w:r>
        <w:t xml:space="preserve"> of the button. </w:t>
      </w:r>
    </w:p>
    <w:p w14:paraId="3319AE73" w14:textId="557D4D0F" w:rsidR="00725569" w:rsidRDefault="009075C5" w:rsidP="00165EC1">
      <w:r w:rsidRPr="009075C5">
        <w:rPr>
          <w:noProof/>
        </w:rPr>
        <w:drawing>
          <wp:inline distT="0" distB="0" distL="0" distR="0" wp14:anchorId="43021CDA" wp14:editId="4319C052">
            <wp:extent cx="1242168" cy="21909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2168" cy="2190940"/>
                    </a:xfrm>
                    <a:prstGeom prst="rect">
                      <a:avLst/>
                    </a:prstGeom>
                  </pic:spPr>
                </pic:pic>
              </a:graphicData>
            </a:graphic>
          </wp:inline>
        </w:drawing>
      </w:r>
    </w:p>
    <w:p w14:paraId="1394033A" w14:textId="77777777" w:rsidR="006816FD" w:rsidRDefault="006816FD" w:rsidP="00165EC1"/>
    <w:p w14:paraId="328B4141" w14:textId="77777777" w:rsidR="00165EC1" w:rsidRDefault="00165EC1" w:rsidP="00165EC1">
      <w:r w:rsidRPr="00006D8E">
        <w:rPr>
          <w:b/>
          <w:bCs/>
        </w:rPr>
        <w:lastRenderedPageBreak/>
        <w:t>Button Font</w:t>
      </w:r>
      <w:r>
        <w:t xml:space="preserve">: </w:t>
      </w:r>
      <w:proofErr w:type="spellStart"/>
      <w:r>
        <w:t>colour</w:t>
      </w:r>
      <w:proofErr w:type="spellEnd"/>
      <w:r>
        <w:t xml:space="preserve"> of the text of the buttons</w:t>
      </w:r>
    </w:p>
    <w:p w14:paraId="4EE05CBE" w14:textId="3AF7B252" w:rsidR="001C0FBA" w:rsidRPr="000B2BC6" w:rsidRDefault="00A0685F" w:rsidP="00165EC1">
      <w:r w:rsidRPr="00A0685F">
        <w:rPr>
          <w:noProof/>
        </w:rPr>
        <w:drawing>
          <wp:inline distT="0" distB="0" distL="0" distR="0" wp14:anchorId="4B80BD85" wp14:editId="24F366F8">
            <wp:extent cx="1242168" cy="2190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2168" cy="2190940"/>
                    </a:xfrm>
                    <a:prstGeom prst="rect">
                      <a:avLst/>
                    </a:prstGeom>
                  </pic:spPr>
                </pic:pic>
              </a:graphicData>
            </a:graphic>
          </wp:inline>
        </w:drawing>
      </w:r>
    </w:p>
    <w:p w14:paraId="23533B6C" w14:textId="1243214C" w:rsidR="00165EC1" w:rsidRDefault="00165EC1" w:rsidP="00165EC1">
      <w:r w:rsidRPr="000B2BC6">
        <w:rPr>
          <w:b/>
          <w:bCs/>
        </w:rPr>
        <w:t xml:space="preserve">Focus </w:t>
      </w:r>
      <w:proofErr w:type="spellStart"/>
      <w:r w:rsidRPr="000B2BC6">
        <w:rPr>
          <w:b/>
          <w:bCs/>
        </w:rPr>
        <w:t>Colour</w:t>
      </w:r>
      <w:proofErr w:type="spellEnd"/>
      <w:r>
        <w:t xml:space="preserve">: </w:t>
      </w:r>
      <w:proofErr w:type="spellStart"/>
      <w:r>
        <w:t>colour</w:t>
      </w:r>
      <w:proofErr w:type="spellEnd"/>
      <w:r>
        <w:t xml:space="preserve"> when an object is </w:t>
      </w:r>
      <w:r w:rsidR="0029439E">
        <w:t>in focus</w:t>
      </w:r>
      <w:r>
        <w:t xml:space="preserve">. </w:t>
      </w:r>
    </w:p>
    <w:p w14:paraId="32F2AC27" w14:textId="7F8E088F" w:rsidR="00A0685F" w:rsidRDefault="00A14FDE" w:rsidP="00165EC1">
      <w:r w:rsidRPr="00A14FDE">
        <w:rPr>
          <w:noProof/>
        </w:rPr>
        <w:drawing>
          <wp:inline distT="0" distB="0" distL="0" distR="0" wp14:anchorId="06EB460C" wp14:editId="0AEAE3A6">
            <wp:extent cx="1265030" cy="21985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65030" cy="2198561"/>
                    </a:xfrm>
                    <a:prstGeom prst="rect">
                      <a:avLst/>
                    </a:prstGeom>
                  </pic:spPr>
                </pic:pic>
              </a:graphicData>
            </a:graphic>
          </wp:inline>
        </w:drawing>
      </w:r>
    </w:p>
    <w:p w14:paraId="4B1B6BC9" w14:textId="77777777" w:rsidR="00165EC1" w:rsidRDefault="00165EC1" w:rsidP="00165EC1">
      <w:r w:rsidRPr="000B2BC6">
        <w:rPr>
          <w:b/>
          <w:bCs/>
        </w:rPr>
        <w:t xml:space="preserve">Font </w:t>
      </w:r>
      <w:proofErr w:type="spellStart"/>
      <w:r w:rsidRPr="000B2BC6">
        <w:rPr>
          <w:b/>
          <w:bCs/>
        </w:rPr>
        <w:t>Colour</w:t>
      </w:r>
      <w:proofErr w:type="spellEnd"/>
      <w:r>
        <w:t xml:space="preserve">: </w:t>
      </w:r>
      <w:proofErr w:type="spellStart"/>
      <w:r>
        <w:t>colour</w:t>
      </w:r>
      <w:proofErr w:type="spellEnd"/>
      <w:r>
        <w:t xml:space="preserve"> of all text. </w:t>
      </w:r>
    </w:p>
    <w:p w14:paraId="4DD24795" w14:textId="475EADF8" w:rsidR="00DF4641" w:rsidRDefault="00DF4641" w:rsidP="00165EC1">
      <w:r w:rsidRPr="00DF4641">
        <w:rPr>
          <w:noProof/>
        </w:rPr>
        <w:drawing>
          <wp:inline distT="0" distB="0" distL="0" distR="0" wp14:anchorId="1644EB2C" wp14:editId="6CFEB5EC">
            <wp:extent cx="1242168" cy="219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42168" cy="2190940"/>
                    </a:xfrm>
                    <a:prstGeom prst="rect">
                      <a:avLst/>
                    </a:prstGeom>
                  </pic:spPr>
                </pic:pic>
              </a:graphicData>
            </a:graphic>
          </wp:inline>
        </w:drawing>
      </w:r>
    </w:p>
    <w:p w14:paraId="01CA946C" w14:textId="77777777" w:rsidR="006816FD" w:rsidRDefault="006816FD" w:rsidP="00165EC1"/>
    <w:p w14:paraId="7602D7C8" w14:textId="77777777" w:rsidR="00165EC1" w:rsidRDefault="00165EC1" w:rsidP="00165EC1">
      <w:r>
        <w:rPr>
          <w:b/>
          <w:bCs/>
        </w:rPr>
        <w:lastRenderedPageBreak/>
        <w:t xml:space="preserve">Main </w:t>
      </w:r>
      <w:proofErr w:type="spellStart"/>
      <w:r>
        <w:rPr>
          <w:b/>
          <w:bCs/>
        </w:rPr>
        <w:t>Colour</w:t>
      </w:r>
      <w:proofErr w:type="spellEnd"/>
      <w:r>
        <w:rPr>
          <w:b/>
          <w:bCs/>
        </w:rPr>
        <w:t xml:space="preserve">: </w:t>
      </w:r>
      <w:proofErr w:type="spellStart"/>
      <w:r w:rsidRPr="00006D8E">
        <w:t>colour</w:t>
      </w:r>
      <w:proofErr w:type="spellEnd"/>
      <w:r w:rsidRPr="00006D8E">
        <w:t xml:space="preserve"> of the background footer</w:t>
      </w:r>
    </w:p>
    <w:p w14:paraId="605E77F1" w14:textId="51DE83F1" w:rsidR="00DF4641" w:rsidRDefault="000771A3" w:rsidP="00165EC1">
      <w:r w:rsidRPr="000771A3">
        <w:rPr>
          <w:noProof/>
        </w:rPr>
        <w:drawing>
          <wp:inline distT="0" distB="0" distL="0" distR="0" wp14:anchorId="6078A1DF" wp14:editId="0EE6C261">
            <wp:extent cx="1242168" cy="21909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2168" cy="2190940"/>
                    </a:xfrm>
                    <a:prstGeom prst="rect">
                      <a:avLst/>
                    </a:prstGeom>
                  </pic:spPr>
                </pic:pic>
              </a:graphicData>
            </a:graphic>
          </wp:inline>
        </w:drawing>
      </w:r>
    </w:p>
    <w:p w14:paraId="4DB39846" w14:textId="1BE9E0B9" w:rsidR="000771A3" w:rsidRPr="00006D8E" w:rsidRDefault="00165EC1" w:rsidP="00165EC1">
      <w:r w:rsidRPr="000B2BC6">
        <w:rPr>
          <w:b/>
          <w:bCs/>
        </w:rPr>
        <w:t xml:space="preserve">Sub </w:t>
      </w:r>
      <w:proofErr w:type="spellStart"/>
      <w:r w:rsidRPr="000B2BC6">
        <w:rPr>
          <w:b/>
          <w:bCs/>
        </w:rPr>
        <w:t>Colour</w:t>
      </w:r>
      <w:proofErr w:type="spellEnd"/>
      <w:r>
        <w:t xml:space="preserve">: </w:t>
      </w:r>
      <w:r w:rsidR="0073333D">
        <w:t>Not used.</w:t>
      </w:r>
    </w:p>
    <w:p w14:paraId="024B0ACC" w14:textId="77777777" w:rsidR="00165EC1" w:rsidRDefault="00165EC1" w:rsidP="00165EC1">
      <w:pPr>
        <w:rPr>
          <w:b/>
          <w:bCs/>
        </w:rPr>
      </w:pPr>
      <w:r w:rsidRPr="000B2BC6">
        <w:rPr>
          <w:b/>
          <w:bCs/>
        </w:rPr>
        <w:t xml:space="preserve">Text </w:t>
      </w:r>
      <w:proofErr w:type="spellStart"/>
      <w:r w:rsidRPr="000B2BC6">
        <w:rPr>
          <w:b/>
          <w:bCs/>
        </w:rPr>
        <w:t>Colour</w:t>
      </w:r>
      <w:proofErr w:type="spellEnd"/>
      <w:r w:rsidRPr="000B2BC6">
        <w:rPr>
          <w:b/>
          <w:bCs/>
        </w:rPr>
        <w:t xml:space="preserve"> </w:t>
      </w:r>
      <w:r w:rsidRPr="00006D8E">
        <w:rPr>
          <w:b/>
          <w:bCs/>
        </w:rPr>
        <w:t>Heading</w:t>
      </w:r>
      <w:r w:rsidRPr="00006D8E">
        <w:t xml:space="preserve">: </w:t>
      </w:r>
      <w:r>
        <w:t>Not used.</w:t>
      </w:r>
    </w:p>
    <w:p w14:paraId="7AB2B3DB" w14:textId="1351D77E" w:rsidR="003F1C78" w:rsidRDefault="00165EC1" w:rsidP="003F1C78">
      <w:r w:rsidRPr="000B2BC6">
        <w:rPr>
          <w:b/>
          <w:bCs/>
        </w:rPr>
        <w:t xml:space="preserve">Text </w:t>
      </w:r>
      <w:proofErr w:type="spellStart"/>
      <w:r w:rsidRPr="000B2BC6">
        <w:rPr>
          <w:b/>
          <w:bCs/>
        </w:rPr>
        <w:t>Colour</w:t>
      </w:r>
      <w:proofErr w:type="spellEnd"/>
      <w:r>
        <w:t>: Not used.</w:t>
      </w:r>
    </w:p>
    <w:p w14:paraId="7AE4D715" w14:textId="77777777" w:rsidR="0073333D" w:rsidRDefault="0073333D" w:rsidP="0073333D">
      <w:r>
        <w:rPr>
          <w:b/>
          <w:bCs/>
        </w:rPr>
        <w:t xml:space="preserve">Pop Up </w:t>
      </w:r>
      <w:proofErr w:type="spellStart"/>
      <w:r>
        <w:rPr>
          <w:b/>
          <w:bCs/>
        </w:rPr>
        <w:t>Bg</w:t>
      </w:r>
      <w:proofErr w:type="spellEnd"/>
      <w:r>
        <w:rPr>
          <w:b/>
          <w:bCs/>
        </w:rPr>
        <w:t xml:space="preserve"> </w:t>
      </w:r>
      <w:proofErr w:type="spellStart"/>
      <w:r>
        <w:rPr>
          <w:b/>
          <w:bCs/>
        </w:rPr>
        <w:t>Colour</w:t>
      </w:r>
      <w:proofErr w:type="spellEnd"/>
      <w:r>
        <w:rPr>
          <w:b/>
          <w:bCs/>
        </w:rPr>
        <w:t xml:space="preserve">: </w:t>
      </w:r>
      <w:r w:rsidRPr="00006D8E">
        <w:t>Not used</w:t>
      </w:r>
      <w:r>
        <w:t>.</w:t>
      </w:r>
    </w:p>
    <w:p w14:paraId="6743CF2F" w14:textId="77777777" w:rsidR="0073333D" w:rsidRDefault="0073333D" w:rsidP="003F1C78"/>
    <w:p w14:paraId="7B3F0E4C" w14:textId="2F840B9A" w:rsidR="00E30863" w:rsidRDefault="00CD1940">
      <w:pPr>
        <w:pStyle w:val="Heading2"/>
      </w:pPr>
      <w:bookmarkStart w:id="68" w:name="_Toc80893360"/>
      <w:r>
        <w:t xml:space="preserve">6. </w:t>
      </w:r>
      <w:r w:rsidR="00EC6212">
        <w:t>Sharing App</w:t>
      </w:r>
      <w:r w:rsidR="000210C9">
        <w:t>s</w:t>
      </w:r>
      <w:bookmarkEnd w:id="68"/>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proofErr w:type="spellStart"/>
      <w:r>
        <w:t>RSC_Employee</w:t>
      </w:r>
      <w:proofErr w:type="spellEnd"/>
      <w:r>
        <w:t xml:space="preserv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proofErr w:type="spellStart"/>
      <w:r>
        <w:t>RSC_FacilityMgrs</w:t>
      </w:r>
      <w:proofErr w:type="spellEnd"/>
      <w:r w:rsidR="0033390E">
        <w:t xml:space="preserve"> – Facility Safety Management</w:t>
      </w:r>
      <w:r w:rsidR="00357F5F">
        <w:t xml:space="preserve"> </w:t>
      </w:r>
    </w:p>
    <w:p w14:paraId="798320AB" w14:textId="2A09721E" w:rsidR="00357F5F" w:rsidRDefault="004A671E" w:rsidP="00357F5F">
      <w:pPr>
        <w:pStyle w:val="BodyCopy"/>
      </w:pPr>
      <w:r>
        <w:t>Sharing to employee ADD group:</w:t>
      </w: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556C6F6">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50"/>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54AE16" w14:textId="77777777" w:rsidR="00E6609B" w:rsidRDefault="00E6609B" w:rsidP="0007482E">
      <w:pPr>
        <w:pStyle w:val="BodyCopy"/>
        <w:jc w:val="center"/>
      </w:pPr>
    </w:p>
    <w:p w14:paraId="67F7970F" w14:textId="77777777" w:rsidR="00E6609B" w:rsidRDefault="00E6609B" w:rsidP="0007482E">
      <w:pPr>
        <w:pStyle w:val="BodyCopy"/>
        <w:jc w:val="center"/>
      </w:pPr>
    </w:p>
    <w:p w14:paraId="4601A053" w14:textId="77777777" w:rsidR="00E6609B" w:rsidRDefault="00E6609B" w:rsidP="0007482E">
      <w:pPr>
        <w:pStyle w:val="BodyCopy"/>
        <w:jc w:val="center"/>
      </w:pPr>
    </w:p>
    <w:p w14:paraId="400EF664" w14:textId="77777777" w:rsidR="00E6609B" w:rsidRDefault="00E6609B" w:rsidP="0007482E">
      <w:pPr>
        <w:pStyle w:val="BodyCopy"/>
        <w:jc w:val="center"/>
      </w:pPr>
    </w:p>
    <w:p w14:paraId="78AFD783" w14:textId="77777777" w:rsidR="00E6609B" w:rsidRDefault="00E6609B" w:rsidP="0007482E">
      <w:pPr>
        <w:pStyle w:val="BodyCopy"/>
        <w:jc w:val="center"/>
      </w:pPr>
    </w:p>
    <w:p w14:paraId="4A0A1141" w14:textId="77777777" w:rsidR="00E6609B" w:rsidRDefault="00E6609B" w:rsidP="0007482E">
      <w:pPr>
        <w:pStyle w:val="BodyCopy"/>
        <w:jc w:val="center"/>
      </w:pPr>
    </w:p>
    <w:p w14:paraId="006DB6C0" w14:textId="0CEBB84D" w:rsidR="00357F5F" w:rsidRDefault="00C5664C" w:rsidP="0007482E">
      <w:pPr>
        <w:pStyle w:val="BodyCopy"/>
        <w:jc w:val="center"/>
      </w:pPr>
      <w:r w:rsidRPr="00C5664C">
        <w:rPr>
          <w:noProof/>
        </w:rPr>
        <w:lastRenderedPageBreak/>
        <w:drawing>
          <wp:inline distT="0" distB="0" distL="0" distR="0" wp14:anchorId="1156A1DE" wp14:editId="7D1BA2E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51"/>
                    <a:stretch>
                      <a:fillRect/>
                    </a:stretch>
                  </pic:blipFill>
                  <pic:spPr>
                    <a:xfrm>
                      <a:off x="0" y="0"/>
                      <a:ext cx="3501631" cy="2865549"/>
                    </a:xfrm>
                    <a:prstGeom prst="rect">
                      <a:avLst/>
                    </a:prstGeom>
                    <a:ln>
                      <a:solidFill>
                        <a:schemeClr val="accent1"/>
                      </a:solidFill>
                    </a:ln>
                  </pic:spPr>
                </pic:pic>
              </a:graphicData>
            </a:graphic>
          </wp:inline>
        </w:drawing>
      </w:r>
    </w:p>
    <w:p w14:paraId="6F8C1374" w14:textId="386BA08B" w:rsidR="006123D5" w:rsidRPr="006123D5" w:rsidRDefault="006123D5" w:rsidP="00E80C3A">
      <w:pPr>
        <w:pStyle w:val="BodyCopy"/>
      </w:pPr>
      <w:r w:rsidRPr="006123D5">
        <w:t>Sharing to HSO AAD group:</w:t>
      </w:r>
    </w:p>
    <w:p w14:paraId="6C3E9315" w14:textId="64FA4092" w:rsidR="003A0427" w:rsidRDefault="00215BF7" w:rsidP="00E80C3A">
      <w:pPr>
        <w:pStyle w:val="BodyCopy"/>
      </w:pPr>
      <w:r w:rsidRPr="00215BF7">
        <w:rPr>
          <w:noProof/>
        </w:rPr>
        <w:drawing>
          <wp:inline distT="0" distB="0" distL="0" distR="0" wp14:anchorId="5C68B4AD" wp14:editId="284497F0">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52"/>
                    <a:stretch>
                      <a:fillRect/>
                    </a:stretch>
                  </pic:blipFill>
                  <pic:spPr>
                    <a:xfrm>
                      <a:off x="0" y="0"/>
                      <a:ext cx="6299200" cy="4391660"/>
                    </a:xfrm>
                    <a:prstGeom prst="rect">
                      <a:avLst/>
                    </a:prstGeom>
                    <a:ln>
                      <a:solidFill>
                        <a:schemeClr val="accent1"/>
                      </a:solidFill>
                    </a:ln>
                  </pic:spPr>
                </pic:pic>
              </a:graphicData>
            </a:graphic>
          </wp:inline>
        </w:drawing>
      </w:r>
    </w:p>
    <w:p w14:paraId="200B50D3" w14:textId="77777777" w:rsidR="006123D5" w:rsidRDefault="006123D5" w:rsidP="00E80C3A">
      <w:pPr>
        <w:pStyle w:val="BodyCopy"/>
      </w:pP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A8591F3">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3"/>
                    <a:stretch>
                      <a:fillRect/>
                    </a:stretch>
                  </pic:blipFill>
                  <pic:spPr>
                    <a:xfrm>
                      <a:off x="0" y="0"/>
                      <a:ext cx="3022923" cy="2749276"/>
                    </a:xfrm>
                    <a:prstGeom prst="rect">
                      <a:avLst/>
                    </a:prstGeom>
                    <a:ln>
                      <a:solidFill>
                        <a:schemeClr val="accent1"/>
                      </a:solidFill>
                    </a:ln>
                  </pic:spPr>
                </pic:pic>
              </a:graphicData>
            </a:graphic>
          </wp:inline>
        </w:drawing>
      </w:r>
    </w:p>
    <w:p w14:paraId="28DFFAF2" w14:textId="18382518" w:rsidR="006123D5" w:rsidRDefault="006123D5" w:rsidP="00242591">
      <w:pPr>
        <w:pStyle w:val="BodyCopy"/>
      </w:pPr>
      <w:r w:rsidRPr="006123D5">
        <w:t xml:space="preserve">Sharing to </w:t>
      </w:r>
      <w:r>
        <w:t>Facility managers</w:t>
      </w:r>
      <w:r w:rsidRPr="006123D5">
        <w:t xml:space="preserve"> AAD group:</w:t>
      </w:r>
    </w:p>
    <w:p w14:paraId="62AE721F" w14:textId="36FE4DD6"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213D073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54"/>
                    <a:stretch>
                      <a:fillRect/>
                    </a:stretch>
                  </pic:blipFill>
                  <pic:spPr>
                    <a:xfrm>
                      <a:off x="0" y="0"/>
                      <a:ext cx="6299200" cy="2747010"/>
                    </a:xfrm>
                    <a:prstGeom prst="rect">
                      <a:avLst/>
                    </a:prstGeom>
                    <a:ln>
                      <a:solidFill>
                        <a:schemeClr val="accent1"/>
                      </a:solidFill>
                    </a:ln>
                  </pic:spPr>
                </pic:pic>
              </a:graphicData>
            </a:graphic>
          </wp:inline>
        </w:drawing>
      </w:r>
    </w:p>
    <w:p w14:paraId="2631392A" w14:textId="77777777" w:rsidR="006960AA" w:rsidRDefault="006960AA" w:rsidP="00E80C3A">
      <w:pPr>
        <w:pStyle w:val="BodyCopy"/>
      </w:pPr>
    </w:p>
    <w:p w14:paraId="517125BD" w14:textId="7146011A" w:rsidR="00940AE7" w:rsidRDefault="00940AE7" w:rsidP="00A35AF5">
      <w:pPr>
        <w:pStyle w:val="BodyCopy"/>
        <w:jc w:val="center"/>
      </w:pPr>
      <w:r w:rsidRPr="00940AE7">
        <w:rPr>
          <w:noProof/>
        </w:rPr>
        <w:lastRenderedPageBreak/>
        <w:drawing>
          <wp:inline distT="0" distB="0" distL="0" distR="0" wp14:anchorId="25A5407A" wp14:editId="3D4AD76B">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55"/>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4EB969B0" w:rsidR="00940AE7" w:rsidRDefault="00993053" w:rsidP="00E80C3A">
      <w:pPr>
        <w:pStyle w:val="BodyCopy"/>
      </w:pPr>
      <w:r>
        <w:t>Note:</w:t>
      </w:r>
    </w:p>
    <w:p w14:paraId="5679CD20" w14:textId="6C52C95C" w:rsidR="00993053" w:rsidRDefault="00993053" w:rsidP="00E80C3A">
      <w:pPr>
        <w:pStyle w:val="BodyCopy"/>
      </w:pPr>
      <w:r>
        <w:t xml:space="preserve">There might be an error message upon sharing the app to the AAD group. </w:t>
      </w:r>
      <w:r w:rsidR="0044491C">
        <w:t>To overcome the error:</w:t>
      </w:r>
    </w:p>
    <w:p w14:paraId="241930D2" w14:textId="3B4FAF70" w:rsidR="00993053" w:rsidRDefault="00993053" w:rsidP="005B0306">
      <w:pPr>
        <w:pStyle w:val="BodyCopy"/>
        <w:numPr>
          <w:ilvl w:val="0"/>
          <w:numId w:val="36"/>
        </w:numPr>
      </w:pPr>
      <w:r>
        <w:t>Share the app to the group</w:t>
      </w:r>
      <w:r w:rsidR="00F66B7A">
        <w:t xml:space="preserve"> with security group selected</w:t>
      </w:r>
    </w:p>
    <w:p w14:paraId="310C32FC" w14:textId="653C509B" w:rsidR="006D415A" w:rsidRDefault="00986366" w:rsidP="00986366">
      <w:pPr>
        <w:pStyle w:val="BodyCopy"/>
        <w:ind w:left="720"/>
        <w:jc w:val="center"/>
      </w:pPr>
      <w:r>
        <w:rPr>
          <w:noProof/>
        </w:rPr>
        <w:drawing>
          <wp:inline distT="0" distB="0" distL="0" distR="0" wp14:anchorId="581DDEF2" wp14:editId="7B37092C">
            <wp:extent cx="4410075" cy="45434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0075" cy="4543425"/>
                    </a:xfrm>
                    <a:prstGeom prst="rect">
                      <a:avLst/>
                    </a:prstGeom>
                    <a:ln>
                      <a:solidFill>
                        <a:schemeClr val="accent1"/>
                      </a:solidFill>
                    </a:ln>
                  </pic:spPr>
                </pic:pic>
              </a:graphicData>
            </a:graphic>
          </wp:inline>
        </w:drawing>
      </w:r>
    </w:p>
    <w:p w14:paraId="4F781ACE" w14:textId="3472C951" w:rsidR="006D415A" w:rsidRDefault="00F66B7A" w:rsidP="005B0306">
      <w:pPr>
        <w:pStyle w:val="BodyCopy"/>
        <w:numPr>
          <w:ilvl w:val="0"/>
          <w:numId w:val="36"/>
        </w:numPr>
      </w:pPr>
      <w:r>
        <w:t>Upon clicking on share, you might see below error</w:t>
      </w:r>
    </w:p>
    <w:p w14:paraId="08464AC4" w14:textId="727B8758" w:rsidR="00697B16" w:rsidRDefault="00697B16" w:rsidP="00697B16">
      <w:pPr>
        <w:pStyle w:val="BodyCopy"/>
        <w:ind w:left="720"/>
        <w:jc w:val="center"/>
      </w:pPr>
      <w:r>
        <w:rPr>
          <w:noProof/>
        </w:rPr>
        <w:lastRenderedPageBreak/>
        <w:drawing>
          <wp:inline distT="0" distB="0" distL="0" distR="0" wp14:anchorId="2F2378FE" wp14:editId="0967CD01">
            <wp:extent cx="4176712" cy="4067359"/>
            <wp:effectExtent l="19050" t="19050" r="146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85252" cy="4075675"/>
                    </a:xfrm>
                    <a:prstGeom prst="rect">
                      <a:avLst/>
                    </a:prstGeom>
                    <a:ln>
                      <a:solidFill>
                        <a:schemeClr val="accent1"/>
                      </a:solidFill>
                    </a:ln>
                  </pic:spPr>
                </pic:pic>
              </a:graphicData>
            </a:graphic>
          </wp:inline>
        </w:drawing>
      </w:r>
    </w:p>
    <w:p w14:paraId="55D011C5" w14:textId="6E1B5C9A" w:rsidR="00F66B7A" w:rsidRDefault="0056361B" w:rsidP="005B0306">
      <w:pPr>
        <w:pStyle w:val="BodyCopy"/>
        <w:numPr>
          <w:ilvl w:val="0"/>
          <w:numId w:val="36"/>
        </w:numPr>
      </w:pPr>
      <w:r>
        <w:t xml:space="preserve">Click on share few times for the system to take affect </w:t>
      </w:r>
      <w:r w:rsidR="00035AFE">
        <w:t xml:space="preserve">– you can also click on cancel and click to close to share screen and try sharing again – this time </w:t>
      </w:r>
      <w:r w:rsidR="00CF092D">
        <w:t xml:space="preserve">you will see the </w:t>
      </w:r>
      <w:r w:rsidR="00DE4E40">
        <w:t>group</w:t>
      </w:r>
      <w:r w:rsidR="00CF092D">
        <w:t xml:space="preserve"> listed with no security role</w:t>
      </w:r>
      <w:r w:rsidR="00DE4E40">
        <w:t>.</w:t>
      </w:r>
    </w:p>
    <w:p w14:paraId="41B06923" w14:textId="000A94D1" w:rsidR="00035AFE" w:rsidRDefault="002C1851" w:rsidP="002C1851">
      <w:pPr>
        <w:pStyle w:val="BodyCopy"/>
        <w:ind w:left="720"/>
        <w:jc w:val="center"/>
      </w:pPr>
      <w:r w:rsidRPr="002C1851">
        <w:rPr>
          <w:noProof/>
        </w:rPr>
        <w:lastRenderedPageBreak/>
        <w:drawing>
          <wp:inline distT="0" distB="0" distL="0" distR="0" wp14:anchorId="30FBBF83" wp14:editId="6E30681E">
            <wp:extent cx="4810125" cy="4982262"/>
            <wp:effectExtent l="19050" t="19050" r="9525" b="279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58"/>
                    <a:stretch>
                      <a:fillRect/>
                    </a:stretch>
                  </pic:blipFill>
                  <pic:spPr>
                    <a:xfrm>
                      <a:off x="0" y="0"/>
                      <a:ext cx="4812377" cy="4984595"/>
                    </a:xfrm>
                    <a:prstGeom prst="rect">
                      <a:avLst/>
                    </a:prstGeom>
                    <a:ln>
                      <a:solidFill>
                        <a:schemeClr val="accent1"/>
                      </a:solidFill>
                    </a:ln>
                  </pic:spPr>
                </pic:pic>
              </a:graphicData>
            </a:graphic>
          </wp:inline>
        </w:drawing>
      </w:r>
    </w:p>
    <w:p w14:paraId="07B8AC9E" w14:textId="276FDE3C" w:rsidR="007379D6" w:rsidRDefault="007379D6" w:rsidP="006B296B">
      <w:pPr>
        <w:pStyle w:val="ListParagraph"/>
        <w:numPr>
          <w:ilvl w:val="0"/>
          <w:numId w:val="0"/>
        </w:numPr>
        <w:ind w:left="720"/>
        <w:jc w:val="center"/>
      </w:pPr>
    </w:p>
    <w:p w14:paraId="2B072119" w14:textId="42722AB6" w:rsidR="007379D6" w:rsidRDefault="00FE59B0" w:rsidP="005B0306">
      <w:pPr>
        <w:pStyle w:val="BodyCopy"/>
        <w:numPr>
          <w:ilvl w:val="0"/>
          <w:numId w:val="36"/>
        </w:numPr>
      </w:pPr>
      <w:r>
        <w:t>Update the security role as needed</w:t>
      </w:r>
    </w:p>
    <w:p w14:paraId="7F36ED1E" w14:textId="02153DCA" w:rsidR="00FE59B0" w:rsidRDefault="00FE59B0" w:rsidP="00FE59B0">
      <w:pPr>
        <w:pStyle w:val="BodyCopy"/>
        <w:ind w:left="720"/>
        <w:jc w:val="center"/>
      </w:pPr>
      <w:r w:rsidRPr="00FE59B0">
        <w:rPr>
          <w:noProof/>
        </w:rPr>
        <w:lastRenderedPageBreak/>
        <w:drawing>
          <wp:inline distT="0" distB="0" distL="0" distR="0" wp14:anchorId="03F016EC" wp14:editId="52172F0C">
            <wp:extent cx="4390453" cy="4595813"/>
            <wp:effectExtent l="19050" t="19050" r="10160" b="1460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59"/>
                    <a:stretch>
                      <a:fillRect/>
                    </a:stretch>
                  </pic:blipFill>
                  <pic:spPr>
                    <a:xfrm>
                      <a:off x="0" y="0"/>
                      <a:ext cx="4393893" cy="4599414"/>
                    </a:xfrm>
                    <a:prstGeom prst="rect">
                      <a:avLst/>
                    </a:prstGeom>
                    <a:ln>
                      <a:solidFill>
                        <a:schemeClr val="accent1"/>
                      </a:solidFill>
                    </a:ln>
                  </pic:spPr>
                </pic:pic>
              </a:graphicData>
            </a:graphic>
          </wp:inline>
        </w:drawing>
      </w:r>
    </w:p>
    <w:p w14:paraId="26512C37" w14:textId="77777777" w:rsidR="006D415A" w:rsidRDefault="006D415A" w:rsidP="006D415A">
      <w:pPr>
        <w:pStyle w:val="BodyCopy"/>
        <w:ind w:left="720"/>
      </w:pPr>
    </w:p>
    <w:p w14:paraId="2C4E8DC8" w14:textId="3D267B60" w:rsidR="00A171FF" w:rsidRDefault="00A171FF" w:rsidP="00E80C3A">
      <w:pPr>
        <w:pStyle w:val="BodyCopy"/>
      </w:pPr>
    </w:p>
    <w:p w14:paraId="0857F59C" w14:textId="31760C15" w:rsidR="005B0F83" w:rsidRDefault="005B0F83" w:rsidP="00E80C3A">
      <w:pPr>
        <w:pStyle w:val="BodyCopy"/>
      </w:pPr>
    </w:p>
    <w:p w14:paraId="18BA5421" w14:textId="29F81113" w:rsidR="005B0F83" w:rsidRDefault="005B0F83" w:rsidP="00E80C3A">
      <w:pPr>
        <w:pStyle w:val="BodyCopy"/>
      </w:pPr>
    </w:p>
    <w:p w14:paraId="2CB3D182" w14:textId="77777777" w:rsidR="005B0F83" w:rsidRDefault="005B0F83" w:rsidP="00E80C3A">
      <w:pPr>
        <w:pStyle w:val="BodyCopy"/>
      </w:pPr>
    </w:p>
    <w:p w14:paraId="2B38C0F5" w14:textId="6EE75131" w:rsidR="00CB3867" w:rsidRDefault="00CB3867" w:rsidP="00CB3867">
      <w:pPr>
        <w:pStyle w:val="Heading2"/>
      </w:pPr>
      <w:bookmarkStart w:id="69" w:name="_Toc80893361"/>
      <w:r>
        <w:t xml:space="preserve">7. </w:t>
      </w:r>
      <w:r w:rsidR="00C26A42">
        <w:t>Launch Apps for the First Time</w:t>
      </w:r>
      <w:bookmarkEnd w:id="69"/>
    </w:p>
    <w:p w14:paraId="33E407D2" w14:textId="0018F0A4" w:rsidR="0073458E" w:rsidRDefault="00CB3867" w:rsidP="0073458E">
      <w:pPr>
        <w:pStyle w:val="BodyCopy"/>
      </w:pPr>
      <w:r>
        <w:t xml:space="preserve">If you’re part of both Employee and HSO groups – Please start the </w:t>
      </w:r>
      <w:r w:rsidRPr="00713FBB">
        <w:rPr>
          <w:b/>
          <w:bCs/>
        </w:rPr>
        <w:t>Employee Application</w:t>
      </w:r>
      <w:r>
        <w:t xml:space="preserve"> First, </w:t>
      </w:r>
      <w:r w:rsidR="00AD320B">
        <w:t>fill</w:t>
      </w:r>
      <w:r>
        <w:t xml:space="preserve"> in your </w:t>
      </w:r>
      <w:r w:rsidRPr="00713FBB">
        <w:rPr>
          <w:b/>
          <w:bCs/>
        </w:rPr>
        <w:t>Profile</w:t>
      </w:r>
      <w:r>
        <w:t xml:space="preserve"> information, </w:t>
      </w:r>
      <w:r w:rsidRPr="00713FBB">
        <w:rPr>
          <w:b/>
          <w:bCs/>
        </w:rPr>
        <w:t>Save</w:t>
      </w:r>
      <w:r>
        <w:t xml:space="preserve"> and then Launch the </w:t>
      </w:r>
      <w:r w:rsidRPr="00713FBB">
        <w:rPr>
          <w:b/>
          <w:bCs/>
        </w:rPr>
        <w:t>HSO Application</w:t>
      </w:r>
      <w:r>
        <w:t xml:space="preserve">. Please </w:t>
      </w:r>
      <w:r w:rsidRPr="00713FBB">
        <w:rPr>
          <w:b/>
          <w:bCs/>
        </w:rPr>
        <w:t>DO NOT</w:t>
      </w:r>
      <w:r>
        <w:t xml:space="preserve">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5E74CBC7">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60"/>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41BA8B20">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6"/>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70" w:name="_Toc80893362"/>
      <w:bookmarkStart w:id="71" w:name="_Toc65654171"/>
      <w:r>
        <w:lastRenderedPageBreak/>
        <w:t>8.</w:t>
      </w:r>
      <w:r w:rsidR="009C4D19">
        <w:t xml:space="preserve"> Add Power</w:t>
      </w:r>
      <w:r>
        <w:t xml:space="preserve"> Apps in Microsoft Teams</w:t>
      </w:r>
      <w:bookmarkEnd w:id="70"/>
    </w:p>
    <w:p w14:paraId="02C4F26C" w14:textId="2FB906C1"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r w:rsidR="008A6D18">
        <w:t>see:</w:t>
      </w:r>
      <w:r w:rsidR="00DC20F6" w:rsidRPr="00DC20F6">
        <w:t xml:space="preserve"> </w:t>
      </w:r>
      <w:hyperlink r:id="rId162"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2" w:name="_Toc80893363"/>
      <w:r>
        <w:t>Post Deployment Steps</w:t>
      </w:r>
      <w:bookmarkEnd w:id="72"/>
    </w:p>
    <w:p w14:paraId="0D50054D" w14:textId="6FE6B9DA" w:rsidR="00576F2C" w:rsidRDefault="00576F2C" w:rsidP="00576F2C">
      <w:pPr>
        <w:pStyle w:val="Heading2"/>
      </w:pPr>
      <w:bookmarkStart w:id="73" w:name="_Toc80893364"/>
      <w:bookmarkStart w:id="74" w:name="_Toc65654172"/>
      <w:bookmarkEnd w:id="71"/>
      <w:r>
        <w:t>Enable Auditing</w:t>
      </w:r>
      <w:bookmarkEnd w:id="73"/>
    </w:p>
    <w:p w14:paraId="2FC48308" w14:textId="77777777" w:rsidR="00685458" w:rsidRPr="007765ED" w:rsidRDefault="00A5752E" w:rsidP="00685458">
      <w:pPr>
        <w:pStyle w:val="BodyCopy"/>
      </w:pPr>
      <w:hyperlink r:id="rId163"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80893365"/>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64"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6F30DD52" w:rsidR="00576F2C" w:rsidRPr="00310F0B" w:rsidRDefault="00576F2C" w:rsidP="00576F2C">
      <w:pPr>
        <w:pStyle w:val="BodyCopy"/>
      </w:pPr>
      <w:r>
        <w:t>A custom table in Dataverse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65" w:history="1">
        <w:r>
          <w:rPr>
            <w:rStyle w:val="Hyperlink"/>
          </w:rPr>
          <w:t>Power Apps activity logging - Power Platform | Microsoft Docs</w:t>
        </w:r>
      </w:hyperlink>
    </w:p>
    <w:p w14:paraId="383ECCE6" w14:textId="77777777" w:rsidR="00576F2C" w:rsidRDefault="00576F2C" w:rsidP="008A0BA1">
      <w:pPr>
        <w:pStyle w:val="Heading2"/>
      </w:pPr>
      <w:bookmarkStart w:id="79" w:name="_Toc80893366"/>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A5752E" w:rsidP="00576F2C">
      <w:pPr>
        <w:pStyle w:val="BodyCopy"/>
      </w:pPr>
      <w:hyperlink r:id="rId166"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80" w:name="_Toc80893367"/>
      <w:r>
        <w:t>Power Platform C</w:t>
      </w:r>
      <w:r w:rsidR="677CA0EE">
        <w:t xml:space="preserve">enter of </w:t>
      </w:r>
      <w:proofErr w:type="gramStart"/>
      <w:r w:rsidR="677CA0EE">
        <w:t>Excellence(</w:t>
      </w:r>
      <w:proofErr w:type="gramEnd"/>
      <w:r>
        <w:t>COE</w:t>
      </w:r>
      <w:r w:rsidR="677CA0EE">
        <w:t>)</w:t>
      </w:r>
      <w:r>
        <w:t xml:space="preserv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w:t>
      </w:r>
      <w:proofErr w:type="spellStart"/>
      <w:r>
        <w:rPr>
          <w:color w:val="171717"/>
          <w:shd w:val="clear" w:color="auto" w:fill="FFFFFF"/>
        </w:rPr>
        <w:t>CoE</w:t>
      </w:r>
      <w:proofErr w:type="spellEnd"/>
      <w:r>
        <w:rPr>
          <w:color w:val="171717"/>
          <w:shd w:val="clear" w:color="auto" w:fill="FFFFFF"/>
        </w:rPr>
        <w:t xml:space="preserv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w:t>
      </w:r>
      <w:proofErr w:type="spellStart"/>
      <w:r>
        <w:rPr>
          <w:color w:val="171717"/>
          <w:shd w:val="clear" w:color="auto" w:fill="FFFFFF"/>
        </w:rPr>
        <w:t>CoE</w:t>
      </w:r>
      <w:proofErr w:type="spellEnd"/>
      <w:r>
        <w:rPr>
          <w:color w:val="171717"/>
          <w:shd w:val="clear" w:color="auto" w:fill="FFFFFF"/>
        </w:rPr>
        <w:t xml:space="preserv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3F9BA6AD" w:rsidR="00576F2C" w:rsidRPr="00E23F09" w:rsidRDefault="00A5752E" w:rsidP="00576F2C">
      <w:pPr>
        <w:pStyle w:val="BodyCopy"/>
      </w:pPr>
      <w:hyperlink r:id="rId167"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80893368"/>
      <w:r>
        <w:t>Processes</w:t>
      </w:r>
      <w:bookmarkEnd w:id="81"/>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2" w:name="_Toc80893369"/>
      <w:r>
        <w:t>Application Process Flows</w:t>
      </w:r>
      <w:bookmarkEnd w:id="82"/>
    </w:p>
    <w:p w14:paraId="2333E87B" w14:textId="5D19EA6A" w:rsidR="00E336FC" w:rsidRPr="00E336FC" w:rsidRDefault="00E336FC" w:rsidP="00E336FC">
      <w:pPr>
        <w:pStyle w:val="BodyCopy"/>
      </w:pPr>
    </w:p>
    <w:p w14:paraId="7E5CDBF0" w14:textId="28C912D9" w:rsidR="00DB453B" w:rsidRPr="000C264B" w:rsidRDefault="00BD0BEB" w:rsidP="0090057F">
      <w:pPr>
        <w:pStyle w:val="BodyCopy"/>
        <w:jc w:val="center"/>
      </w:pPr>
      <w:r w:rsidRPr="00BD0BEB">
        <w:rPr>
          <w:noProof/>
        </w:rPr>
        <w:drawing>
          <wp:inline distT="0" distB="0" distL="0" distR="0" wp14:anchorId="00D625DA" wp14:editId="2C7831CE">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68"/>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80893370"/>
      <w:r>
        <w:t>Power Automate Flows</w:t>
      </w:r>
      <w:bookmarkEnd w:id="83"/>
      <w:r>
        <w:t xml:space="preserve"> </w:t>
      </w:r>
    </w:p>
    <w:p w14:paraId="27AE4906" w14:textId="6DA29343" w:rsidR="000C5104" w:rsidRPr="000C5104" w:rsidRDefault="000C5104" w:rsidP="000C5104">
      <w:pPr>
        <w:pStyle w:val="BodyCopy"/>
      </w:pPr>
      <w:r>
        <w:t>List of Power Automate Flows in the solution</w:t>
      </w:r>
    </w:p>
    <w:p w14:paraId="68EA4A4C" w14:textId="2068FE57" w:rsidR="00DB453B" w:rsidRDefault="003E72C1" w:rsidP="00311192">
      <w:pPr>
        <w:pStyle w:val="BodyCopy"/>
        <w:jc w:val="center"/>
      </w:pPr>
      <w:r>
        <w:rPr>
          <w:noProof/>
        </w:rPr>
        <w:drawing>
          <wp:anchor distT="0" distB="0" distL="114300" distR="114300" simplePos="0" relativeHeight="251658240" behindDoc="1" locked="0" layoutInCell="1" allowOverlap="1" wp14:anchorId="79A6D857" wp14:editId="1A1B63E3">
            <wp:simplePos x="0" y="0"/>
            <wp:positionH relativeFrom="page">
              <wp:posOffset>796925</wp:posOffset>
            </wp:positionH>
            <wp:positionV relativeFrom="paragraph">
              <wp:posOffset>128270</wp:posOffset>
            </wp:positionV>
            <wp:extent cx="5475605" cy="2686050"/>
            <wp:effectExtent l="19050" t="19050" r="10795" b="19050"/>
            <wp:wrapTight wrapText="bothSides">
              <wp:wrapPolygon edited="0">
                <wp:start x="-75" y="-153"/>
                <wp:lineTo x="-75" y="21600"/>
                <wp:lineTo x="21567" y="21600"/>
                <wp:lineTo x="21567" y="-153"/>
                <wp:lineTo x="-75" y="-15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5605" cy="2686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665FD03" w14:textId="77777777" w:rsidR="00E027CE" w:rsidRDefault="00E027CE" w:rsidP="00311192">
      <w:pPr>
        <w:pStyle w:val="BodyCopy"/>
        <w:jc w:val="center"/>
      </w:pPr>
    </w:p>
    <w:p w14:paraId="7342970E" w14:textId="77777777" w:rsidR="00E027CE" w:rsidRDefault="00E027CE" w:rsidP="00311192">
      <w:pPr>
        <w:pStyle w:val="BodyCopy"/>
        <w:jc w:val="center"/>
      </w:pPr>
    </w:p>
    <w:p w14:paraId="3E2B1735" w14:textId="77777777" w:rsidR="00E027CE" w:rsidRPr="00804652" w:rsidRDefault="00E027CE" w:rsidP="00311192">
      <w:pPr>
        <w:pStyle w:val="BodyCopy"/>
        <w:jc w:val="center"/>
      </w:pPr>
    </w:p>
    <w:p w14:paraId="113B1702" w14:textId="1A6220ED" w:rsidR="005159AA" w:rsidRDefault="005159AA">
      <w:pPr>
        <w:pStyle w:val="Heading1"/>
      </w:pPr>
      <w:bookmarkStart w:id="84" w:name="_Toc80893371"/>
      <w:r>
        <w:lastRenderedPageBreak/>
        <w:t>Power BI</w:t>
      </w:r>
      <w:r w:rsidR="0083085E">
        <w:t xml:space="preserve"> Deployment</w:t>
      </w:r>
      <w:bookmarkEnd w:id="84"/>
      <w:r w:rsidR="0083085E">
        <w:t xml:space="preserve"> </w:t>
      </w:r>
    </w:p>
    <w:p w14:paraId="16655CC4" w14:textId="1980D79B" w:rsidR="00246B0D" w:rsidRDefault="00246B0D">
      <w:pPr>
        <w:pStyle w:val="Heading2"/>
      </w:pPr>
      <w:bookmarkStart w:id="85" w:name="_Toc80893372"/>
      <w:r>
        <w:t>Assig</w:t>
      </w:r>
      <w:r w:rsidR="00E7697B">
        <w:t>n</w:t>
      </w:r>
      <w:r>
        <w:t xml:space="preserve"> Licenses</w:t>
      </w:r>
      <w:bookmarkEnd w:id="85"/>
    </w:p>
    <w:p w14:paraId="731BE644" w14:textId="1EA82E21" w:rsidR="00246B0D" w:rsidRPr="00246B0D" w:rsidRDefault="00A5752E" w:rsidP="00C57DCF">
      <w:pPr>
        <w:pStyle w:val="BodyCopy"/>
      </w:pPr>
      <w:hyperlink r:id="rId170"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77129EF4" w:rsidR="00424F1C" w:rsidRDefault="00424F1C" w:rsidP="005159AA">
      <w:pPr>
        <w:pStyle w:val="Heading2"/>
      </w:pPr>
      <w:bookmarkStart w:id="86" w:name="_Toc80893373"/>
      <w:r>
        <w:t>Power BI</w:t>
      </w:r>
      <w:r w:rsidR="00D62243">
        <w:t xml:space="preserve"> – </w:t>
      </w:r>
      <w:r w:rsidR="0049249B">
        <w:t>Deployment</w:t>
      </w:r>
      <w:bookmarkEnd w:id="86"/>
      <w:r w:rsidR="00A81A8F">
        <w:t xml:space="preserve"> </w:t>
      </w:r>
    </w:p>
    <w:p w14:paraId="3EC733EA" w14:textId="4C1EFC78" w:rsidR="00424F1C" w:rsidRDefault="00424F1C" w:rsidP="005159AA">
      <w:pPr>
        <w:pStyle w:val="BodyCopy"/>
      </w:pPr>
    </w:p>
    <w:p w14:paraId="47719D67" w14:textId="575FC571" w:rsidR="00915A17" w:rsidRDefault="00915A17" w:rsidP="00915A17">
      <w:pPr>
        <w:pStyle w:val="BodyCopy"/>
      </w:pPr>
      <w:r>
        <w:t xml:space="preserve">The Power BI reports are hosted in GitHub under “Reporting-Template” </w:t>
      </w:r>
      <w:r w:rsidR="005D3780">
        <w:t xml:space="preserve">folder : </w:t>
      </w:r>
      <w:hyperlink r:id="rId171" w:history="1">
        <w:r w:rsidR="005D3780">
          <w:rPr>
            <w:rStyle w:val="Hyperlink"/>
          </w:rPr>
          <w:t xml:space="preserve">RTW-Rapid-Screening/Reporting-Template at main · </w:t>
        </w:r>
        <w:proofErr w:type="spellStart"/>
        <w:r w:rsidR="005D3780">
          <w:rPr>
            <w:rStyle w:val="Hyperlink"/>
          </w:rPr>
          <w:t>microsoft</w:t>
        </w:r>
        <w:proofErr w:type="spellEnd"/>
        <w:r w:rsidR="005D3780">
          <w:rPr>
            <w:rStyle w:val="Hyperlink"/>
          </w:rPr>
          <w:t>/RTW-Rapid-Screening (github.com)</w:t>
        </w:r>
      </w:hyperlink>
    </w:p>
    <w:p w14:paraId="5FB868D0" w14:textId="2F4A696F" w:rsidR="009348A8" w:rsidRDefault="009348A8" w:rsidP="00915A17">
      <w:pPr>
        <w:pStyle w:val="BodyCopy"/>
      </w:pPr>
      <w:r>
        <w:t>There are two</w:t>
      </w:r>
      <w:r w:rsidR="002F3AC9">
        <w:t xml:space="preserve"> Power BI</w:t>
      </w:r>
      <w:r>
        <w:t xml:space="preserve"> file</w:t>
      </w:r>
      <w:r w:rsidR="002F3AC9">
        <w:t xml:space="preserve">s </w:t>
      </w:r>
      <w:r w:rsidR="00FB5779">
        <w:t xml:space="preserve">exist </w:t>
      </w:r>
      <w:r w:rsidR="00540805">
        <w:t>in</w:t>
      </w:r>
      <w:r w:rsidR="002F3AC9">
        <w:t xml:space="preserve"> the</w:t>
      </w:r>
      <w:r w:rsidR="00FB5779">
        <w:t xml:space="preserve"> GitHub</w:t>
      </w:r>
      <w:r w:rsidR="002F3AC9">
        <w:t xml:space="preserve"> folder </w:t>
      </w:r>
      <w:r>
        <w:t>and depending on your privacy decision you can chose one of these files to deploy:</w:t>
      </w:r>
    </w:p>
    <w:p w14:paraId="7CADB17E" w14:textId="68BAACE4" w:rsidR="009348A8" w:rsidRDefault="00297910" w:rsidP="005B0306">
      <w:pPr>
        <w:pStyle w:val="BodyCopy"/>
        <w:numPr>
          <w:ilvl w:val="0"/>
          <w:numId w:val="37"/>
        </w:numPr>
      </w:pPr>
      <w:r w:rsidRPr="00E7697B">
        <w:rPr>
          <w:b/>
          <w:bCs/>
        </w:rPr>
        <w:t>RapidScreening_PBITemplate_HSO_v1.</w:t>
      </w:r>
      <w:proofErr w:type="gramStart"/>
      <w:r w:rsidRPr="00E7697B">
        <w:rPr>
          <w:b/>
          <w:bCs/>
        </w:rPr>
        <w:t>pbit</w:t>
      </w:r>
      <w:r w:rsidR="005C0D46" w:rsidRPr="00E7697B">
        <w:rPr>
          <w:b/>
          <w:bCs/>
        </w:rPr>
        <w:t xml:space="preserve"> </w:t>
      </w:r>
      <w:r w:rsidR="005C0D46">
        <w:t>:</w:t>
      </w:r>
      <w:proofErr w:type="gramEnd"/>
      <w:r w:rsidR="005C0D46">
        <w:t xml:space="preserve"> this</w:t>
      </w:r>
      <w:r w:rsidR="007D3697">
        <w:t xml:space="preserve"> report</w:t>
      </w:r>
      <w:r w:rsidR="005C0D46">
        <w:t xml:space="preserve"> include</w:t>
      </w:r>
      <w:r w:rsidR="00540805">
        <w:t>s</w:t>
      </w:r>
      <w:r w:rsidR="005C0D46">
        <w:t xml:space="preserve"> the HSO </w:t>
      </w:r>
      <w:r w:rsidR="00540805">
        <w:t>page</w:t>
      </w:r>
      <w:r w:rsidR="005C0D46">
        <w:t xml:space="preserve"> in the template </w:t>
      </w:r>
      <w:r w:rsidR="00326C21">
        <w:t>which includes employees personal information such as screening result and full names</w:t>
      </w:r>
      <w:r w:rsidR="0067751D">
        <w:t xml:space="preserve">. See below for the example of </w:t>
      </w:r>
      <w:r w:rsidR="00540805">
        <w:t>this page.</w:t>
      </w:r>
    </w:p>
    <w:p w14:paraId="69A05030" w14:textId="48218515" w:rsidR="007D3697" w:rsidRDefault="007D3697" w:rsidP="007D3697">
      <w:pPr>
        <w:pStyle w:val="BodyCopy"/>
        <w:ind w:left="720"/>
        <w:jc w:val="center"/>
      </w:pPr>
      <w:r w:rsidRPr="007D3697">
        <w:rPr>
          <w:noProof/>
        </w:rPr>
        <w:drawing>
          <wp:inline distT="0" distB="0" distL="0" distR="0" wp14:anchorId="48FB57BC" wp14:editId="6CC2D017">
            <wp:extent cx="5419725" cy="3044079"/>
            <wp:effectExtent l="19050" t="19050" r="9525" b="23495"/>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72"/>
                    <a:stretch>
                      <a:fillRect/>
                    </a:stretch>
                  </pic:blipFill>
                  <pic:spPr>
                    <a:xfrm>
                      <a:off x="0" y="0"/>
                      <a:ext cx="5425733" cy="3047454"/>
                    </a:xfrm>
                    <a:prstGeom prst="rect">
                      <a:avLst/>
                    </a:prstGeom>
                    <a:ln>
                      <a:solidFill>
                        <a:schemeClr val="accent1"/>
                      </a:solidFill>
                    </a:ln>
                  </pic:spPr>
                </pic:pic>
              </a:graphicData>
            </a:graphic>
          </wp:inline>
        </w:drawing>
      </w:r>
    </w:p>
    <w:p w14:paraId="41ACD495" w14:textId="77777777" w:rsidR="00326C21" w:rsidRDefault="00326C21" w:rsidP="00326C21">
      <w:pPr>
        <w:pStyle w:val="BodyCopy"/>
        <w:ind w:left="720"/>
      </w:pPr>
    </w:p>
    <w:p w14:paraId="1E9273DF" w14:textId="7738312A" w:rsidR="005C0D46" w:rsidRDefault="005C0D46" w:rsidP="005B0306">
      <w:pPr>
        <w:pStyle w:val="BodyCopy"/>
        <w:numPr>
          <w:ilvl w:val="0"/>
          <w:numId w:val="37"/>
        </w:numPr>
      </w:pPr>
      <w:r w:rsidRPr="00E7697B">
        <w:rPr>
          <w:b/>
          <w:bCs/>
        </w:rPr>
        <w:t>RapidScreening_PBITemplate_without_HSO_v1.</w:t>
      </w:r>
      <w:proofErr w:type="gramStart"/>
      <w:r w:rsidRPr="00E7697B">
        <w:rPr>
          <w:b/>
          <w:bCs/>
        </w:rPr>
        <w:t>pbit</w:t>
      </w:r>
      <w:r w:rsidR="00EE5948" w:rsidRPr="00E7697B">
        <w:rPr>
          <w:b/>
          <w:bCs/>
        </w:rPr>
        <w:t xml:space="preserve"> </w:t>
      </w:r>
      <w:r w:rsidR="00EE5948">
        <w:t>:</w:t>
      </w:r>
      <w:proofErr w:type="gramEnd"/>
      <w:r w:rsidR="00EE5948">
        <w:t xml:space="preserve"> </w:t>
      </w:r>
      <w:r w:rsidR="00230BAD">
        <w:t>T</w:t>
      </w:r>
      <w:r w:rsidR="00EE5948">
        <w:t>his report template</w:t>
      </w:r>
      <w:r w:rsidR="00540805">
        <w:t xml:space="preserve"> </w:t>
      </w:r>
      <w:r w:rsidR="00230BAD">
        <w:t>excludes</w:t>
      </w:r>
      <w:r w:rsidR="00540805">
        <w:t xml:space="preserve"> above re</w:t>
      </w:r>
      <w:r w:rsidR="00230BAD">
        <w:t xml:space="preserve">port page </w:t>
      </w:r>
    </w:p>
    <w:p w14:paraId="21D0D0A4" w14:textId="218FA9D3" w:rsidR="005D3780" w:rsidRDefault="002142CC" w:rsidP="00915A17">
      <w:pPr>
        <w:pStyle w:val="BodyCopy"/>
      </w:pPr>
      <w:r>
        <w:t>Follow below steps to deploy the solution:</w:t>
      </w:r>
    </w:p>
    <w:p w14:paraId="4AAAADC5" w14:textId="2822BC54" w:rsidR="006E7C8C" w:rsidRDefault="006E7C8C" w:rsidP="005B0306">
      <w:pPr>
        <w:pStyle w:val="BodyCopy"/>
        <w:numPr>
          <w:ilvl w:val="0"/>
          <w:numId w:val="38"/>
        </w:numPr>
      </w:pPr>
      <w:r>
        <w:t xml:space="preserve">Make sure </w:t>
      </w:r>
      <w:r w:rsidR="0047768A">
        <w:t>to</w:t>
      </w:r>
      <w:r>
        <w:t xml:space="preserve"> satisfy the requirement and licensing to user Power BI defined on the requirement section of this document </w:t>
      </w:r>
      <w:r w:rsidR="0060727E">
        <w:t>earlier.</w:t>
      </w:r>
      <w:r>
        <w:t xml:space="preserve"> </w:t>
      </w:r>
    </w:p>
    <w:p w14:paraId="494BBA19" w14:textId="743FB25E" w:rsidR="002142CC" w:rsidRDefault="002142CC" w:rsidP="005B0306">
      <w:pPr>
        <w:pStyle w:val="BodyCopy"/>
        <w:numPr>
          <w:ilvl w:val="0"/>
          <w:numId w:val="38"/>
        </w:numPr>
      </w:pPr>
      <w:r>
        <w:t xml:space="preserve">Install Power BI desktop </w:t>
      </w:r>
      <w:r w:rsidR="006E7C8C">
        <w:t xml:space="preserve">on </w:t>
      </w:r>
      <w:r>
        <w:t xml:space="preserve">to your </w:t>
      </w:r>
      <w:r w:rsidR="006E7C8C">
        <w:t>machine:</w:t>
      </w:r>
      <w:r w:rsidR="006E7C8C" w:rsidRPr="006E7C8C">
        <w:t xml:space="preserve"> </w:t>
      </w:r>
      <w:hyperlink r:id="rId173" w:history="1">
        <w:r w:rsidR="006E7C8C">
          <w:rPr>
            <w:rStyle w:val="Hyperlink"/>
          </w:rPr>
          <w:t>Downloads | Microsoft Power BI</w:t>
        </w:r>
      </w:hyperlink>
    </w:p>
    <w:p w14:paraId="6838F8AF" w14:textId="2E356A3C" w:rsidR="00322C1A" w:rsidRPr="00905177" w:rsidRDefault="006E7C8C" w:rsidP="005B0306">
      <w:pPr>
        <w:pStyle w:val="BodyCopy"/>
        <w:numPr>
          <w:ilvl w:val="0"/>
          <w:numId w:val="38"/>
        </w:numPr>
      </w:pPr>
      <w:r>
        <w:lastRenderedPageBreak/>
        <w:t>Once installed</w:t>
      </w:r>
      <w:r w:rsidR="00987197">
        <w:t xml:space="preserve">, </w:t>
      </w:r>
      <w:r w:rsidR="00322C1A">
        <w:t>double</w:t>
      </w:r>
      <w:r w:rsidR="00E7697B">
        <w:t>-</w:t>
      </w:r>
      <w:r w:rsidR="00322C1A">
        <w:t>click on the file downloaded from GitHub</w:t>
      </w:r>
      <w:r w:rsidR="00987197">
        <w:t xml:space="preserve"> </w:t>
      </w:r>
      <w:r w:rsidR="00322C1A">
        <w:t xml:space="preserve">– this might take few minutes to open the file depending on your machine </w:t>
      </w:r>
      <w:r w:rsidR="00217B15">
        <w:t>performance.</w:t>
      </w:r>
      <w:r w:rsidR="00322C1A">
        <w:t xml:space="preserve"> </w:t>
      </w:r>
    </w:p>
    <w:p w14:paraId="6CA94629" w14:textId="62E2AF1F" w:rsidR="00322C1A" w:rsidRDefault="00322C1A" w:rsidP="005B0306">
      <w:pPr>
        <w:pStyle w:val="BodyCopy"/>
        <w:numPr>
          <w:ilvl w:val="0"/>
          <w:numId w:val="38"/>
        </w:numPr>
      </w:pPr>
      <w:r>
        <w:t>Once opened, sign in with an account that has access to Dataverse (with a proper role such as HSO or System admin and license)</w:t>
      </w:r>
      <w:r w:rsidR="009F4A04">
        <w:t xml:space="preserve"> by clicking on the top right corner</w:t>
      </w:r>
      <w:r w:rsidR="00217B15">
        <w:t>.</w:t>
      </w:r>
    </w:p>
    <w:p w14:paraId="1FBD10B7" w14:textId="10735E7E" w:rsidR="007563D4" w:rsidRDefault="00E7697B" w:rsidP="005B0306">
      <w:pPr>
        <w:pStyle w:val="BodyCopy"/>
        <w:numPr>
          <w:ilvl w:val="0"/>
          <w:numId w:val="38"/>
        </w:numPr>
      </w:pPr>
      <w:r>
        <w:t xml:space="preserve">From the toolbar, select </w:t>
      </w:r>
      <w:r w:rsidR="007563D4" w:rsidRPr="00E7697B">
        <w:rPr>
          <w:b/>
          <w:bCs/>
        </w:rPr>
        <w:t>Transform Data</w:t>
      </w:r>
      <w:r w:rsidR="007563D4">
        <w:t xml:space="preserve"> to open</w:t>
      </w:r>
      <w:r w:rsidR="00B515AF">
        <w:t xml:space="preserve"> </w:t>
      </w:r>
      <w:r w:rsidR="00B515AF" w:rsidRPr="00E7697B">
        <w:rPr>
          <w:b/>
          <w:bCs/>
        </w:rPr>
        <w:t>Power Query Editor</w:t>
      </w:r>
      <w:r w:rsidR="00B515AF">
        <w:t xml:space="preserve"> </w:t>
      </w:r>
    </w:p>
    <w:p w14:paraId="4F2D18B8" w14:textId="0A1B1372" w:rsidR="007563D4" w:rsidRPr="00915A17" w:rsidRDefault="00A2298D" w:rsidP="00A2298D">
      <w:pPr>
        <w:pStyle w:val="BodyCopy"/>
        <w:ind w:left="720"/>
        <w:jc w:val="center"/>
      </w:pPr>
      <w:r>
        <w:rPr>
          <w:noProof/>
        </w:rPr>
        <w:drawing>
          <wp:inline distT="0" distB="0" distL="0" distR="0" wp14:anchorId="2194CB0F" wp14:editId="336A30E1">
            <wp:extent cx="3875106" cy="1833604"/>
            <wp:effectExtent l="19050" t="19050" r="11430"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1640" cy="1841428"/>
                    </a:xfrm>
                    <a:prstGeom prst="rect">
                      <a:avLst/>
                    </a:prstGeom>
                    <a:ln>
                      <a:solidFill>
                        <a:schemeClr val="accent1"/>
                      </a:solidFill>
                    </a:ln>
                  </pic:spPr>
                </pic:pic>
              </a:graphicData>
            </a:graphic>
          </wp:inline>
        </w:drawing>
      </w:r>
    </w:p>
    <w:p w14:paraId="043138FD" w14:textId="04619815" w:rsidR="00947EF7" w:rsidRPr="00A33623" w:rsidRDefault="00947EF7" w:rsidP="005B0306">
      <w:pPr>
        <w:pStyle w:val="BodyCopy"/>
        <w:numPr>
          <w:ilvl w:val="0"/>
          <w:numId w:val="38"/>
        </w:numPr>
      </w:pPr>
      <w:r w:rsidRPr="00A33623">
        <w:t xml:space="preserve">Select </w:t>
      </w:r>
      <w:proofErr w:type="spellStart"/>
      <w:r w:rsidRPr="00E7697B">
        <w:rPr>
          <w:b/>
          <w:bCs/>
        </w:rPr>
        <w:t>cdl_screening</w:t>
      </w:r>
      <w:proofErr w:type="spellEnd"/>
      <w:r w:rsidR="007D3805" w:rsidRPr="00A33623">
        <w:t xml:space="preserve"> </w:t>
      </w:r>
      <w:r w:rsidR="00C91432" w:rsidRPr="00A33623">
        <w:t xml:space="preserve">on the left query window </w:t>
      </w:r>
      <w:r w:rsidRPr="00A33623">
        <w:t xml:space="preserve">and </w:t>
      </w:r>
      <w:r w:rsidR="00E7697B">
        <w:t xml:space="preserve">select the </w:t>
      </w:r>
      <w:r w:rsidR="00C42997" w:rsidRPr="00E7697B">
        <w:rPr>
          <w:b/>
          <w:bCs/>
        </w:rPr>
        <w:t>Advanced Editor</w:t>
      </w:r>
    </w:p>
    <w:p w14:paraId="3FA3D715" w14:textId="23D0B68A" w:rsidR="005B0306" w:rsidRPr="005B0306" w:rsidRDefault="00AB7F38" w:rsidP="007D3805">
      <w:pPr>
        <w:pStyle w:val="BodyCopy"/>
        <w:ind w:left="720"/>
        <w:jc w:val="center"/>
        <w:rPr>
          <w:lang w:val="fr-CA"/>
        </w:rPr>
      </w:pPr>
      <w:r>
        <w:rPr>
          <w:noProof/>
          <w:lang w:val="fr-CA"/>
        </w:rPr>
        <w:drawing>
          <wp:inline distT="0" distB="0" distL="0" distR="0" wp14:anchorId="5CF61A0E" wp14:editId="3901A570">
            <wp:extent cx="2981960" cy="1896110"/>
            <wp:effectExtent l="19050" t="19050" r="27940" b="279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1960" cy="1896110"/>
                    </a:xfrm>
                    <a:prstGeom prst="rect">
                      <a:avLst/>
                    </a:prstGeom>
                    <a:ln>
                      <a:solidFill>
                        <a:schemeClr val="accent1"/>
                      </a:solidFill>
                    </a:ln>
                  </pic:spPr>
                </pic:pic>
              </a:graphicData>
            </a:graphic>
          </wp:inline>
        </w:drawing>
      </w:r>
    </w:p>
    <w:p w14:paraId="27972EB7" w14:textId="7DD75978" w:rsidR="005B0306" w:rsidRPr="00905177" w:rsidRDefault="00313E32" w:rsidP="005B0306">
      <w:pPr>
        <w:pStyle w:val="BodyCopy"/>
        <w:numPr>
          <w:ilvl w:val="0"/>
          <w:numId w:val="38"/>
        </w:numPr>
      </w:pPr>
      <w:r w:rsidRPr="00905177">
        <w:t xml:space="preserve">On the advanced editor, change the </w:t>
      </w:r>
      <w:r w:rsidR="007F40A6" w:rsidRPr="00E7697B">
        <w:rPr>
          <w:b/>
          <w:bCs/>
        </w:rPr>
        <w:t xml:space="preserve">Dataverse </w:t>
      </w:r>
      <w:r w:rsidR="00713FBB">
        <w:rPr>
          <w:b/>
          <w:bCs/>
        </w:rPr>
        <w:t>URL</w:t>
      </w:r>
      <w:r w:rsidR="007F40A6" w:rsidRPr="00905177">
        <w:t xml:space="preserve"> to your </w:t>
      </w:r>
      <w:r w:rsidR="008A00E3" w:rsidRPr="00905177">
        <w:t>target Power Platform</w:t>
      </w:r>
      <w:r w:rsidR="007F40A6" w:rsidRPr="00905177">
        <w:t xml:space="preserve"> </w:t>
      </w:r>
      <w:proofErr w:type="gramStart"/>
      <w:r w:rsidR="007F40A6" w:rsidRPr="00905177">
        <w:t>URL</w:t>
      </w:r>
      <w:r w:rsidR="006434FB" w:rsidRPr="00905177">
        <w:t> :</w:t>
      </w:r>
      <w:proofErr w:type="gramEnd"/>
      <w:r w:rsidR="006434FB" w:rsidRPr="00905177">
        <w:t xml:space="preserve">  </w:t>
      </w:r>
      <w:proofErr w:type="spellStart"/>
      <w:r w:rsidR="006434FB" w:rsidRPr="00905177">
        <w:rPr>
          <w:color w:val="00BCF2" w:themeColor="accent1"/>
        </w:rPr>
        <w:t>CommonDataService.Database</w:t>
      </w:r>
      <w:proofErr w:type="spellEnd"/>
      <w:r w:rsidR="006434FB" w:rsidRPr="00905177">
        <w:rPr>
          <w:color w:val="00BCF2" w:themeColor="accent1"/>
        </w:rPr>
        <w:t>("</w:t>
      </w:r>
      <w:r w:rsidR="006434FB" w:rsidRPr="00905177">
        <w:rPr>
          <w:color w:val="00BCF2" w:themeColor="accent1"/>
          <w:highlight w:val="yellow"/>
        </w:rPr>
        <w:t>xxxx.crm3.dynamics.com</w:t>
      </w:r>
      <w:r w:rsidR="006434FB" w:rsidRPr="00905177">
        <w:rPr>
          <w:color w:val="00BCF2" w:themeColor="accent1"/>
        </w:rPr>
        <w:t>")</w:t>
      </w:r>
    </w:p>
    <w:p w14:paraId="35902287" w14:textId="793D05E2" w:rsidR="007F40A6" w:rsidRDefault="007F40A6" w:rsidP="007F40A6">
      <w:pPr>
        <w:pStyle w:val="BodyCopy"/>
        <w:ind w:left="720"/>
        <w:jc w:val="center"/>
        <w:rPr>
          <w:lang w:val="fr-CA"/>
        </w:rPr>
      </w:pPr>
      <w:r w:rsidRPr="007F40A6">
        <w:rPr>
          <w:noProof/>
          <w:lang w:val="fr-CA"/>
        </w:rPr>
        <w:lastRenderedPageBreak/>
        <w:drawing>
          <wp:inline distT="0" distB="0" distL="0" distR="0" wp14:anchorId="3517A8B6" wp14:editId="35922A1A">
            <wp:extent cx="3889017" cy="2899121"/>
            <wp:effectExtent l="19050" t="19050" r="16510" b="158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6"/>
                    <a:stretch>
                      <a:fillRect/>
                    </a:stretch>
                  </pic:blipFill>
                  <pic:spPr>
                    <a:xfrm>
                      <a:off x="0" y="0"/>
                      <a:ext cx="3909373" cy="2914296"/>
                    </a:xfrm>
                    <a:prstGeom prst="rect">
                      <a:avLst/>
                    </a:prstGeom>
                    <a:ln>
                      <a:solidFill>
                        <a:schemeClr val="accent1"/>
                      </a:solidFill>
                    </a:ln>
                  </pic:spPr>
                </pic:pic>
              </a:graphicData>
            </a:graphic>
          </wp:inline>
        </w:drawing>
      </w:r>
    </w:p>
    <w:p w14:paraId="6C4BD12E" w14:textId="189BC72B" w:rsidR="006451DD" w:rsidRPr="00905177" w:rsidRDefault="00094055" w:rsidP="00094055">
      <w:pPr>
        <w:pStyle w:val="BodyCopy"/>
        <w:ind w:left="720"/>
      </w:pPr>
      <w:r w:rsidRPr="00E7697B">
        <w:rPr>
          <w:b/>
          <w:bCs/>
        </w:rPr>
        <w:t xml:space="preserve">Note: </w:t>
      </w:r>
      <w:r w:rsidRPr="00905177">
        <w:t xml:space="preserve">to get the </w:t>
      </w:r>
      <w:r w:rsidR="000E3E57" w:rsidRPr="00905177">
        <w:t xml:space="preserve">Power Platform environment </w:t>
      </w:r>
      <w:proofErr w:type="gramStart"/>
      <w:r w:rsidRPr="00905177">
        <w:t>URL</w:t>
      </w:r>
      <w:r w:rsidR="006451DD" w:rsidRPr="00905177">
        <w:t> :</w:t>
      </w:r>
      <w:proofErr w:type="gramEnd"/>
    </w:p>
    <w:p w14:paraId="1F94C5AA" w14:textId="5EB11ED5" w:rsidR="00094055" w:rsidRPr="00905177" w:rsidRDefault="00E7697B" w:rsidP="006451DD">
      <w:pPr>
        <w:pStyle w:val="BodyCopy"/>
        <w:numPr>
          <w:ilvl w:val="0"/>
          <w:numId w:val="39"/>
        </w:numPr>
      </w:pPr>
      <w:r>
        <w:t xml:space="preserve">Browse </w:t>
      </w:r>
      <w:r w:rsidR="00094055" w:rsidRPr="00905177">
        <w:t xml:space="preserve">to </w:t>
      </w:r>
      <w:hyperlink r:id="rId177" w:history="1">
        <w:r w:rsidR="006451DD">
          <w:rPr>
            <w:rStyle w:val="Hyperlink"/>
          </w:rPr>
          <w:t>Power Platform admin center (microsoft.com)</w:t>
        </w:r>
      </w:hyperlink>
    </w:p>
    <w:p w14:paraId="3DAA5684" w14:textId="2076965E" w:rsidR="00786DC1" w:rsidRPr="00905177" w:rsidRDefault="00E7697B" w:rsidP="006451DD">
      <w:pPr>
        <w:pStyle w:val="BodyCopy"/>
        <w:numPr>
          <w:ilvl w:val="0"/>
          <w:numId w:val="39"/>
        </w:numPr>
      </w:pPr>
      <w:r>
        <w:t>S</w:t>
      </w:r>
      <w:r w:rsidR="00786DC1">
        <w:t xml:space="preserve">elect the target environment from the list </w:t>
      </w:r>
    </w:p>
    <w:p w14:paraId="7864C511" w14:textId="11608D7A" w:rsidR="000B718C" w:rsidRPr="00E7697B" w:rsidRDefault="00E7697B" w:rsidP="006451DD">
      <w:pPr>
        <w:pStyle w:val="BodyCopy"/>
        <w:numPr>
          <w:ilvl w:val="0"/>
          <w:numId w:val="39"/>
        </w:numPr>
      </w:pPr>
      <w:r>
        <w:t>C</w:t>
      </w:r>
      <w:r w:rsidR="000B718C">
        <w:t xml:space="preserve">opy the </w:t>
      </w:r>
      <w:r w:rsidRPr="00E7697B">
        <w:rPr>
          <w:b/>
          <w:bCs/>
        </w:rPr>
        <w:t>E</w:t>
      </w:r>
      <w:r w:rsidR="000B718C" w:rsidRPr="00E7697B">
        <w:rPr>
          <w:b/>
          <w:bCs/>
        </w:rPr>
        <w:t>nvironment URL</w:t>
      </w:r>
      <w:r>
        <w:rPr>
          <w:b/>
          <w:bCs/>
        </w:rPr>
        <w:t xml:space="preserve"> </w:t>
      </w:r>
      <w:r>
        <w:t xml:space="preserve">from the </w:t>
      </w:r>
      <w:r>
        <w:rPr>
          <w:b/>
          <w:bCs/>
        </w:rPr>
        <w:t xml:space="preserve">Details </w:t>
      </w:r>
      <w:r>
        <w:t>section</w:t>
      </w:r>
    </w:p>
    <w:p w14:paraId="7CD3374F" w14:textId="13FAEB58" w:rsidR="000B718C" w:rsidRPr="005B0306" w:rsidRDefault="000B718C" w:rsidP="000B718C">
      <w:pPr>
        <w:pStyle w:val="BodyCopy"/>
        <w:jc w:val="center"/>
        <w:rPr>
          <w:lang w:val="fr-CA"/>
        </w:rPr>
      </w:pPr>
      <w:r w:rsidRPr="000B718C">
        <w:rPr>
          <w:noProof/>
          <w:lang w:val="fr-CA"/>
        </w:rPr>
        <w:drawing>
          <wp:inline distT="0" distB="0" distL="0" distR="0" wp14:anchorId="1C234BF7" wp14:editId="79D0EDD1">
            <wp:extent cx="4914734" cy="1622556"/>
            <wp:effectExtent l="19050" t="19050" r="19685" b="1587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8"/>
                    <a:stretch>
                      <a:fillRect/>
                    </a:stretch>
                  </pic:blipFill>
                  <pic:spPr>
                    <a:xfrm>
                      <a:off x="0" y="0"/>
                      <a:ext cx="4927212" cy="1626676"/>
                    </a:xfrm>
                    <a:prstGeom prst="rect">
                      <a:avLst/>
                    </a:prstGeom>
                    <a:ln>
                      <a:solidFill>
                        <a:schemeClr val="accent1"/>
                      </a:solidFill>
                    </a:ln>
                  </pic:spPr>
                </pic:pic>
              </a:graphicData>
            </a:graphic>
          </wp:inline>
        </w:drawing>
      </w:r>
    </w:p>
    <w:p w14:paraId="736699E5" w14:textId="525266E6" w:rsidR="005B0306" w:rsidRPr="00905177" w:rsidRDefault="00E7697B" w:rsidP="005B0306">
      <w:pPr>
        <w:pStyle w:val="BodyCopy"/>
        <w:numPr>
          <w:ilvl w:val="0"/>
          <w:numId w:val="38"/>
        </w:numPr>
      </w:pPr>
      <w:r>
        <w:t>R</w:t>
      </w:r>
      <w:r w:rsidR="004366E9" w:rsidRPr="00905177">
        <w:t xml:space="preserve">epeat the steps 6 and 7 for </w:t>
      </w:r>
      <w:proofErr w:type="spellStart"/>
      <w:r>
        <w:rPr>
          <w:b/>
          <w:bCs/>
        </w:rPr>
        <w:t>cdl_screeningtype</w:t>
      </w:r>
      <w:proofErr w:type="spellEnd"/>
      <w:r>
        <w:t xml:space="preserve">, </w:t>
      </w:r>
      <w:proofErr w:type="spellStart"/>
      <w:r>
        <w:rPr>
          <w:b/>
          <w:bCs/>
        </w:rPr>
        <w:t>msft_facility</w:t>
      </w:r>
      <w:proofErr w:type="spellEnd"/>
      <w:r>
        <w:t xml:space="preserve">, </w:t>
      </w:r>
      <w:proofErr w:type="spellStart"/>
      <w:r>
        <w:rPr>
          <w:b/>
          <w:bCs/>
        </w:rPr>
        <w:t>msft_employeebooking</w:t>
      </w:r>
      <w:proofErr w:type="spellEnd"/>
      <w:r>
        <w:t xml:space="preserve">, and </w:t>
      </w:r>
      <w:r>
        <w:rPr>
          <w:b/>
          <w:bCs/>
        </w:rPr>
        <w:t>contact</w:t>
      </w:r>
      <w:r>
        <w:t>.</w:t>
      </w:r>
      <w:r w:rsidR="00C17EF9" w:rsidRPr="00905177">
        <w:t xml:space="preserve"> </w:t>
      </w:r>
    </w:p>
    <w:p w14:paraId="43C045D4" w14:textId="098130A7" w:rsidR="00C17EF9" w:rsidRDefault="00C17EF9" w:rsidP="00C17EF9">
      <w:pPr>
        <w:pStyle w:val="BodyCopy"/>
        <w:ind w:left="720"/>
        <w:jc w:val="center"/>
        <w:rPr>
          <w:lang w:val="fr-CA"/>
        </w:rPr>
      </w:pPr>
      <w:r>
        <w:rPr>
          <w:noProof/>
          <w:lang w:val="fr-CA"/>
        </w:rPr>
        <w:lastRenderedPageBreak/>
        <w:drawing>
          <wp:inline distT="0" distB="0" distL="0" distR="0" wp14:anchorId="234940DF" wp14:editId="79455D96">
            <wp:extent cx="2242185" cy="2043430"/>
            <wp:effectExtent l="19050" t="19050" r="2476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42185" cy="2043430"/>
                    </a:xfrm>
                    <a:prstGeom prst="rect">
                      <a:avLst/>
                    </a:prstGeom>
                    <a:ln>
                      <a:solidFill>
                        <a:schemeClr val="accent1"/>
                      </a:solidFill>
                    </a:ln>
                  </pic:spPr>
                </pic:pic>
              </a:graphicData>
            </a:graphic>
          </wp:inline>
        </w:drawing>
      </w:r>
    </w:p>
    <w:p w14:paraId="2F6AA7AD" w14:textId="68A60648" w:rsidR="00C17EF9" w:rsidRPr="00905177" w:rsidRDefault="00977108" w:rsidP="00977108">
      <w:pPr>
        <w:pStyle w:val="BodyCopy"/>
        <w:numPr>
          <w:ilvl w:val="0"/>
          <w:numId w:val="38"/>
        </w:numPr>
      </w:pPr>
      <w:r w:rsidRPr="00905177">
        <w:t xml:space="preserve">Once completed, </w:t>
      </w:r>
      <w:r w:rsidR="00E7697B">
        <w:t xml:space="preserve">select </w:t>
      </w:r>
      <w:r w:rsidRPr="00E7697B">
        <w:rPr>
          <w:b/>
          <w:bCs/>
        </w:rPr>
        <w:t>Save and Apply</w:t>
      </w:r>
      <w:r w:rsidRPr="00905177">
        <w:t xml:space="preserve"> on top left corner of the </w:t>
      </w:r>
      <w:r w:rsidRPr="00E7697B">
        <w:rPr>
          <w:b/>
          <w:bCs/>
        </w:rPr>
        <w:t>Power Query Editor</w:t>
      </w:r>
    </w:p>
    <w:p w14:paraId="5295690E" w14:textId="25BFD68E" w:rsidR="00A17676" w:rsidRPr="00905177" w:rsidRDefault="00E7697B" w:rsidP="00977108">
      <w:pPr>
        <w:pStyle w:val="BodyCopy"/>
        <w:numPr>
          <w:ilvl w:val="0"/>
          <w:numId w:val="38"/>
        </w:numPr>
      </w:pPr>
      <w:r>
        <w:t xml:space="preserve">Select </w:t>
      </w:r>
      <w:r w:rsidRPr="00E7697B">
        <w:rPr>
          <w:b/>
          <w:bCs/>
        </w:rPr>
        <w:t>P</w:t>
      </w:r>
      <w:r w:rsidR="006B6264" w:rsidRPr="00E7697B">
        <w:rPr>
          <w:b/>
          <w:bCs/>
        </w:rPr>
        <w:t>ublish</w:t>
      </w:r>
      <w:r w:rsidR="006B6264" w:rsidRPr="00905177">
        <w:t xml:space="preserve"> and publish the report to the defined workspace in the </w:t>
      </w:r>
      <w:r>
        <w:t>P</w:t>
      </w:r>
      <w:r w:rsidR="006B6264" w:rsidRPr="00905177">
        <w:t xml:space="preserve">ower </w:t>
      </w:r>
      <w:r>
        <w:t>BI</w:t>
      </w:r>
      <w:r w:rsidR="006B6264" w:rsidRPr="00905177">
        <w:t xml:space="preserve"> service</w:t>
      </w:r>
    </w:p>
    <w:p w14:paraId="085D7E12" w14:textId="77777777" w:rsidR="005812B7" w:rsidRPr="00905177" w:rsidRDefault="005812B7" w:rsidP="005812B7">
      <w:pPr>
        <w:pStyle w:val="BodyCopy"/>
        <w:ind w:left="720"/>
      </w:pPr>
    </w:p>
    <w:p w14:paraId="3E32C635" w14:textId="776979D4" w:rsidR="00424F1C" w:rsidRPr="00530DF0" w:rsidRDefault="00E95680" w:rsidP="005159AA">
      <w:pPr>
        <w:pStyle w:val="Heading3"/>
      </w:pPr>
      <w:bookmarkStart w:id="87" w:name="_Toc80893374"/>
      <w:r>
        <w:t>Refreshing Data</w:t>
      </w:r>
      <w:bookmarkEnd w:id="87"/>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80893375"/>
      <w:r w:rsidR="00402CE6">
        <w:t>Security</w:t>
      </w:r>
      <w:bookmarkEnd w:id="88"/>
    </w:p>
    <w:p w14:paraId="073D2251" w14:textId="18D216CA" w:rsidR="00402CE6" w:rsidRDefault="00402CE6" w:rsidP="00402CE6">
      <w:pPr>
        <w:pStyle w:val="BodyCopy"/>
        <w:spacing w:after="0"/>
        <w:rPr>
          <w:rStyle w:val="Heading2Char"/>
        </w:rPr>
      </w:pPr>
      <w:r>
        <w:t>The report access is managed through sharing</w:t>
      </w:r>
      <w:r w:rsidR="00EB1212">
        <w:t xml:space="preserve"> and can also be managed through implementing field</w:t>
      </w:r>
      <w:r w:rsidR="004D0DB8">
        <w:t>-</w:t>
      </w:r>
      <w:r w:rsidR="00EB1212">
        <w:t xml:space="preserve">level security. </w:t>
      </w:r>
    </w:p>
    <w:p w14:paraId="528B9A28" w14:textId="77777777" w:rsidR="00402CE6" w:rsidRDefault="00402CE6" w:rsidP="00617395">
      <w:pPr>
        <w:pStyle w:val="BodyCopy"/>
        <w:spacing w:after="0"/>
        <w:rPr>
          <w:rStyle w:val="Heading2Char"/>
        </w:rPr>
      </w:pPr>
    </w:p>
    <w:p w14:paraId="5E29AC4E" w14:textId="77777777" w:rsidR="004D0DB8" w:rsidRDefault="00446D48" w:rsidP="00617395">
      <w:pPr>
        <w:pStyle w:val="BodyCopy"/>
        <w:spacing w:after="0"/>
      </w:pPr>
      <w:bookmarkStart w:id="89" w:name="_Toc80893376"/>
      <w:r w:rsidRPr="00AC6EC0">
        <w:rPr>
          <w:rStyle w:val="Heading2Char"/>
          <w:sz w:val="20"/>
          <w:szCs w:val="18"/>
        </w:rPr>
        <w:t>Sharing</w:t>
      </w:r>
      <w:bookmarkEnd w:id="89"/>
      <w:r w:rsidR="002D4669">
        <w:br/>
        <w:t xml:space="preserve">The report can be share through a workspace or Power BI App. </w:t>
      </w:r>
      <w:r w:rsidR="002D4669">
        <w:br/>
        <w:t>The access is controlled through AAD permissions. AAD Security groups can be leveraged.</w:t>
      </w:r>
    </w:p>
    <w:p w14:paraId="200808AF" w14:textId="77777777" w:rsidR="005B0A97" w:rsidRPr="005B0A97" w:rsidRDefault="005B0A97" w:rsidP="005B0A97">
      <w:pPr>
        <w:pStyle w:val="BodyCopy"/>
        <w:spacing w:after="0"/>
      </w:pPr>
    </w:p>
    <w:p w14:paraId="5BFD46EC" w14:textId="46BDE716" w:rsidR="00D85337" w:rsidRPr="00D85337" w:rsidRDefault="00AE53CF" w:rsidP="00D85337">
      <w:pPr>
        <w:pStyle w:val="BodyCopy"/>
        <w:spacing w:after="0"/>
        <w:outlineLvl w:val="2"/>
        <w:rPr>
          <w:b/>
        </w:rPr>
      </w:pPr>
      <w:bookmarkStart w:id="90" w:name="_Toc80893377"/>
      <w:r w:rsidRPr="003B7CE9">
        <w:rPr>
          <w:b/>
        </w:rPr>
        <w:t>Field-level Security</w:t>
      </w:r>
      <w:bookmarkEnd w:id="90"/>
    </w:p>
    <w:p w14:paraId="1A53CFD6" w14:textId="0B8677D9" w:rsidR="00D85337" w:rsidRPr="00D85337" w:rsidRDefault="00B71E96" w:rsidP="00D85337">
      <w:pPr>
        <w:pStyle w:val="BodyCopy"/>
        <w:spacing w:after="0"/>
      </w:pPr>
      <w:r>
        <w:rPr>
          <w:lang w:val="en-CA"/>
        </w:rPr>
        <w:br/>
      </w:r>
      <w:r w:rsidR="00846C1B">
        <w:t>For</w:t>
      </w:r>
      <w:r w:rsidR="00537364">
        <w:t xml:space="preserve"> some</w:t>
      </w:r>
      <w:r w:rsidR="00846C1B">
        <w:t xml:space="preserve"> records, it will be important to implement field-level security </w:t>
      </w:r>
      <w:r w:rsidR="00E43517">
        <w:t xml:space="preserve">within the application to protect </w:t>
      </w:r>
      <w:r w:rsidR="00072C06">
        <w:t xml:space="preserve">PII-level data. The following example will illustrate how to implement field-level security within the application to </w:t>
      </w:r>
      <w:r w:rsidR="00C75276">
        <w:t xml:space="preserve">protect the email address, personal email address, and phone number of employees. </w:t>
      </w:r>
      <w:r w:rsidR="008B40A0">
        <w:t>To read more about field-level security</w:t>
      </w:r>
      <w:r w:rsidR="00FF79FA">
        <w:t xml:space="preserve"> in the Power Platform</w:t>
      </w:r>
      <w:r w:rsidR="008B40A0">
        <w:t>,</w:t>
      </w:r>
      <w:r w:rsidR="00C159EA">
        <w:t xml:space="preserve"> visit </w:t>
      </w:r>
      <w:hyperlink r:id="rId180" w:history="1">
        <w:r w:rsidR="00C159EA" w:rsidRPr="00D9127A">
          <w:rPr>
            <w:rStyle w:val="Hyperlink"/>
          </w:rPr>
          <w:t>https://docs.microsoft.com/en-us/power-platform/admin/field-level-security</w:t>
        </w:r>
      </w:hyperlink>
      <w:r w:rsidR="00C159EA">
        <w:t xml:space="preserve"> </w:t>
      </w:r>
      <w:r w:rsidR="008B40A0">
        <w:t xml:space="preserve"> </w:t>
      </w:r>
    </w:p>
    <w:p w14:paraId="10379127" w14:textId="77777777" w:rsidR="00C75276" w:rsidRDefault="00C75276" w:rsidP="00617395">
      <w:pPr>
        <w:pStyle w:val="BodyCopy"/>
        <w:spacing w:after="0"/>
      </w:pPr>
    </w:p>
    <w:p w14:paraId="236295E8" w14:textId="4C225FC3" w:rsidR="00725569" w:rsidRPr="00725569" w:rsidRDefault="008B40A0" w:rsidP="00725569">
      <w:pPr>
        <w:pStyle w:val="BodyCopy"/>
        <w:numPr>
          <w:ilvl w:val="0"/>
          <w:numId w:val="44"/>
        </w:numPr>
        <w:spacing w:after="0"/>
      </w:pPr>
      <w:r>
        <w:t xml:space="preserve">Field-level security </w:t>
      </w:r>
      <w:r w:rsidR="00FF79FA">
        <w:t xml:space="preserve">is available for most entities, including custom fields and entities and is managed by the security profiles set up in the application. The System Administrator will be required to set the field-level security settings. </w:t>
      </w:r>
      <w:r w:rsidR="004F62D5">
        <w:t xml:space="preserve">It is a two-step process as described below: </w:t>
      </w:r>
    </w:p>
    <w:p w14:paraId="7EEB5C35" w14:textId="12C7501D" w:rsidR="004F62D5" w:rsidRDefault="004F62D5" w:rsidP="004F62D5">
      <w:pPr>
        <w:pStyle w:val="BodyCopy"/>
        <w:numPr>
          <w:ilvl w:val="1"/>
          <w:numId w:val="44"/>
        </w:numPr>
        <w:spacing w:after="0"/>
      </w:pPr>
      <w:r>
        <w:t>Secure the individual fields (email address, personal email address, and phone number)</w:t>
      </w:r>
    </w:p>
    <w:p w14:paraId="0EADF895" w14:textId="581526A5" w:rsidR="004F62D5" w:rsidRDefault="004F62D5" w:rsidP="004F62D5">
      <w:pPr>
        <w:pStyle w:val="BodyCopy"/>
        <w:numPr>
          <w:ilvl w:val="1"/>
          <w:numId w:val="44"/>
        </w:numPr>
        <w:spacing w:after="0"/>
      </w:pPr>
      <w:r>
        <w:t xml:space="preserve">Configure the security profiles of users who have full access, read, edit, or no access. </w:t>
      </w:r>
    </w:p>
    <w:p w14:paraId="66FBF867" w14:textId="77777777" w:rsidR="00C159EA" w:rsidRDefault="00F852DA" w:rsidP="0073333D">
      <w:pPr>
        <w:pStyle w:val="BodyCopy"/>
        <w:numPr>
          <w:ilvl w:val="0"/>
          <w:numId w:val="44"/>
        </w:numPr>
        <w:spacing w:after="0"/>
      </w:pPr>
      <w:r>
        <w:t xml:space="preserve">To begin securing the individual fields, </w:t>
      </w:r>
      <w:r w:rsidR="00C159EA">
        <w:t xml:space="preserve">browse </w:t>
      </w:r>
      <w:r w:rsidR="00BA77C7">
        <w:t xml:space="preserve">to Make.PowerApps.com and login. </w:t>
      </w:r>
    </w:p>
    <w:p w14:paraId="16DDD091" w14:textId="77777777" w:rsidR="00C159EA" w:rsidRDefault="00BA77C7" w:rsidP="0073333D">
      <w:pPr>
        <w:pStyle w:val="BodyCopy"/>
        <w:numPr>
          <w:ilvl w:val="0"/>
          <w:numId w:val="44"/>
        </w:numPr>
        <w:spacing w:after="0"/>
      </w:pPr>
      <w:r>
        <w:t xml:space="preserve">Ensure the correct </w:t>
      </w:r>
      <w:r w:rsidRPr="00C159EA">
        <w:rPr>
          <w:b/>
          <w:bCs/>
        </w:rPr>
        <w:t>Environment</w:t>
      </w:r>
      <w:r>
        <w:t xml:space="preserve"> is selected in the top right-hand corner. </w:t>
      </w:r>
    </w:p>
    <w:p w14:paraId="1EFAE67A" w14:textId="77777777" w:rsidR="00C159EA" w:rsidRDefault="00BA77C7" w:rsidP="0073333D">
      <w:pPr>
        <w:pStyle w:val="BodyCopy"/>
        <w:numPr>
          <w:ilvl w:val="0"/>
          <w:numId w:val="44"/>
        </w:numPr>
        <w:spacing w:after="0"/>
      </w:pPr>
      <w:r>
        <w:t xml:space="preserve">Select the </w:t>
      </w:r>
      <w:r w:rsidR="00C159EA" w:rsidRPr="00C159EA">
        <w:rPr>
          <w:b/>
          <w:bCs/>
        </w:rPr>
        <w:t>Settings</w:t>
      </w:r>
      <w:r w:rsidR="00C159EA">
        <w:t xml:space="preserve"> </w:t>
      </w:r>
      <w:r>
        <w:t xml:space="preserve">icon and open the </w:t>
      </w:r>
      <w:r w:rsidRPr="00C159EA">
        <w:rPr>
          <w:b/>
          <w:bCs/>
        </w:rPr>
        <w:t>Settings</w:t>
      </w:r>
      <w:r>
        <w:t xml:space="preserve"> panel. </w:t>
      </w:r>
    </w:p>
    <w:p w14:paraId="0DF63D26" w14:textId="2F96D8CC" w:rsidR="0073333D" w:rsidRPr="0073333D" w:rsidRDefault="00A852CE" w:rsidP="0073333D">
      <w:pPr>
        <w:pStyle w:val="BodyCopy"/>
        <w:numPr>
          <w:ilvl w:val="0"/>
          <w:numId w:val="44"/>
        </w:numPr>
        <w:spacing w:after="0"/>
      </w:pPr>
      <w:r>
        <w:lastRenderedPageBreak/>
        <w:t xml:space="preserve">Select </w:t>
      </w:r>
      <w:r w:rsidRPr="00C159EA">
        <w:rPr>
          <w:b/>
          <w:bCs/>
        </w:rPr>
        <w:t>Advanced Settings</w:t>
      </w:r>
      <w:r>
        <w:t xml:space="preserve"> </w:t>
      </w:r>
    </w:p>
    <w:p w14:paraId="48E31C39" w14:textId="4A2BE7B7" w:rsidR="005D53B7" w:rsidRPr="005D53B7" w:rsidRDefault="00047701" w:rsidP="005D53B7">
      <w:pPr>
        <w:pStyle w:val="BodyCopy"/>
        <w:numPr>
          <w:ilvl w:val="0"/>
          <w:numId w:val="44"/>
        </w:numPr>
        <w:spacing w:after="0"/>
      </w:pPr>
      <w:r>
        <w:t xml:space="preserve">Select </w:t>
      </w:r>
      <w:r w:rsidRPr="00C159EA">
        <w:rPr>
          <w:b/>
          <w:bCs/>
        </w:rPr>
        <w:t>Settings</w:t>
      </w:r>
      <w:r>
        <w:t xml:space="preserve"> &gt; </w:t>
      </w:r>
      <w:r w:rsidRPr="00C159EA">
        <w:rPr>
          <w:b/>
          <w:bCs/>
        </w:rPr>
        <w:t>Customizations</w:t>
      </w:r>
      <w:r w:rsidR="00C07D0D">
        <w:t xml:space="preserve"> &gt; </w:t>
      </w:r>
      <w:r w:rsidR="00C07D0D" w:rsidRPr="00C159EA">
        <w:rPr>
          <w:b/>
          <w:bCs/>
        </w:rPr>
        <w:t>Customize the System</w:t>
      </w:r>
      <w:r w:rsidR="00266041">
        <w:t xml:space="preserve"> </w:t>
      </w:r>
      <w:r w:rsidR="00940709">
        <w:t xml:space="preserve">&gt; </w:t>
      </w:r>
      <w:r w:rsidR="0047159A" w:rsidRPr="00C159EA">
        <w:rPr>
          <w:b/>
          <w:bCs/>
        </w:rPr>
        <w:t>Entities</w:t>
      </w:r>
    </w:p>
    <w:p w14:paraId="27E25467" w14:textId="2F7A7420" w:rsidR="00963DF0" w:rsidRPr="00617395" w:rsidRDefault="00963DF0" w:rsidP="00963DF0">
      <w:pPr>
        <w:pStyle w:val="BodyCopy"/>
        <w:spacing w:after="0"/>
        <w:ind w:left="360"/>
      </w:pPr>
      <w:r>
        <w:rPr>
          <w:noProof/>
        </w:rPr>
        <mc:AlternateContent>
          <mc:Choice Requires="wps">
            <w:drawing>
              <wp:anchor distT="0" distB="0" distL="114300" distR="114300" simplePos="0" relativeHeight="251658246" behindDoc="0" locked="0" layoutInCell="1" allowOverlap="1" wp14:anchorId="07C5AAF9" wp14:editId="68E2F052">
                <wp:simplePos x="0" y="0"/>
                <wp:positionH relativeFrom="column">
                  <wp:posOffset>273050</wp:posOffset>
                </wp:positionH>
                <wp:positionV relativeFrom="paragraph">
                  <wp:posOffset>1316990</wp:posOffset>
                </wp:positionV>
                <wp:extent cx="965200" cy="196850"/>
                <wp:effectExtent l="0" t="0" r="25400" b="12700"/>
                <wp:wrapNone/>
                <wp:docPr id="201" name="Rectangle 201"/>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50997" id="Rectangle 201" o:spid="_x0000_s1026" style="position:absolute;margin-left:21.5pt;margin-top:103.7pt;width:76pt;height:1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y3mQ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" filled="f" strokecolor="#c00000" strokeweight="1pt"/>
            </w:pict>
          </mc:Fallback>
        </mc:AlternateContent>
      </w:r>
      <w:r>
        <w:rPr>
          <w:noProof/>
        </w:rPr>
        <w:drawing>
          <wp:inline distT="0" distB="0" distL="0" distR="0" wp14:anchorId="1094D550" wp14:editId="34D7EA42">
            <wp:extent cx="6299200" cy="219773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99200" cy="2197735"/>
                    </a:xfrm>
                    <a:prstGeom prst="rect">
                      <a:avLst/>
                    </a:prstGeom>
                  </pic:spPr>
                </pic:pic>
              </a:graphicData>
            </a:graphic>
          </wp:inline>
        </w:drawing>
      </w:r>
    </w:p>
    <w:p w14:paraId="6DC9591A" w14:textId="7113B49D" w:rsidR="003621D0" w:rsidRPr="004A57BF" w:rsidRDefault="008B04DD" w:rsidP="003621D0">
      <w:pPr>
        <w:pStyle w:val="BodyCopy"/>
        <w:numPr>
          <w:ilvl w:val="0"/>
          <w:numId w:val="44"/>
        </w:numPr>
        <w:rPr>
          <w:lang w:val="en-CA"/>
        </w:rPr>
      </w:pPr>
      <w:r>
        <w:t xml:space="preserve">Select the appropriate entity which contains the fields requiring field-level security. For the example of email address, personal email address, and phone number, we will use the </w:t>
      </w:r>
      <w:r w:rsidRPr="00C159EA">
        <w:rPr>
          <w:b/>
          <w:bCs/>
        </w:rPr>
        <w:t>Contact</w:t>
      </w:r>
      <w:r>
        <w:t xml:space="preserve"> entity. </w:t>
      </w:r>
    </w:p>
    <w:p w14:paraId="0BE661E6" w14:textId="043FCF38" w:rsidR="008C2F78" w:rsidRPr="008C2F78" w:rsidRDefault="004A57BF" w:rsidP="008C2F78">
      <w:pPr>
        <w:pStyle w:val="BodyCopy"/>
        <w:numPr>
          <w:ilvl w:val="1"/>
          <w:numId w:val="44"/>
        </w:numPr>
      </w:pPr>
      <w:r>
        <w:t>Scroll down on the le</w:t>
      </w:r>
      <w:r w:rsidR="00DC0C21">
        <w:t xml:space="preserve">ft side menu and click on the </w:t>
      </w:r>
      <w:r w:rsidR="00DC0C21" w:rsidRPr="00C159EA">
        <w:rPr>
          <w:b/>
          <w:bCs/>
        </w:rPr>
        <w:t>Contact</w:t>
      </w:r>
      <w:r w:rsidR="00DC0C21">
        <w:t xml:space="preserve"> entity.</w:t>
      </w:r>
    </w:p>
    <w:p w14:paraId="586AB9B5" w14:textId="70BA866E" w:rsidR="00044F05" w:rsidRPr="008A2F16" w:rsidRDefault="00DC0C21" w:rsidP="00044F05">
      <w:pPr>
        <w:pStyle w:val="BodyCopy"/>
        <w:numPr>
          <w:ilvl w:val="1"/>
          <w:numId w:val="44"/>
        </w:numPr>
        <w:rPr>
          <w:lang w:val="en-CA"/>
        </w:rPr>
      </w:pPr>
      <w:r>
        <w:t xml:space="preserve">Select </w:t>
      </w:r>
      <w:r w:rsidRPr="00C159EA">
        <w:rPr>
          <w:b/>
          <w:bCs/>
        </w:rPr>
        <w:t>Fields</w:t>
      </w:r>
      <w:r>
        <w:t xml:space="preserve"> </w:t>
      </w:r>
      <w:r w:rsidR="008A2F16">
        <w:t xml:space="preserve">under the </w:t>
      </w:r>
      <w:r w:rsidR="008A2F16" w:rsidRPr="00C159EA">
        <w:rPr>
          <w:b/>
          <w:bCs/>
        </w:rPr>
        <w:t>Contact</w:t>
      </w:r>
      <w:r w:rsidR="008A2F16">
        <w:t xml:space="preserve"> entity and locate the </w:t>
      </w:r>
      <w:proofErr w:type="spellStart"/>
      <w:r w:rsidR="00C159EA">
        <w:rPr>
          <w:b/>
          <w:bCs/>
        </w:rPr>
        <w:t>cdl_personalemail</w:t>
      </w:r>
      <w:proofErr w:type="spellEnd"/>
      <w:r w:rsidR="008A2F16">
        <w:t xml:space="preserve"> field. </w:t>
      </w:r>
    </w:p>
    <w:p w14:paraId="04D548FC" w14:textId="18C8C293" w:rsidR="008A2F16" w:rsidRPr="008A2F16" w:rsidRDefault="007B6B31" w:rsidP="007B6B31">
      <w:pPr>
        <w:pStyle w:val="BodyCopy"/>
        <w:jc w:val="center"/>
        <w:rPr>
          <w:lang w:val="en-CA"/>
        </w:rPr>
      </w:pPr>
      <w:r>
        <w:rPr>
          <w:noProof/>
        </w:rPr>
        <mc:AlternateContent>
          <mc:Choice Requires="wps">
            <w:drawing>
              <wp:anchor distT="0" distB="0" distL="114300" distR="114300" simplePos="0" relativeHeight="251658248" behindDoc="0" locked="0" layoutInCell="1" allowOverlap="1" wp14:anchorId="7FCD76CC" wp14:editId="56584721">
                <wp:simplePos x="0" y="0"/>
                <wp:positionH relativeFrom="column">
                  <wp:posOffset>3175000</wp:posOffset>
                </wp:positionH>
                <wp:positionV relativeFrom="paragraph">
                  <wp:posOffset>1790065</wp:posOffset>
                </wp:positionV>
                <wp:extent cx="965200" cy="196850"/>
                <wp:effectExtent l="0" t="0" r="25400" b="12700"/>
                <wp:wrapNone/>
                <wp:docPr id="208" name="Rectangle 208"/>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66082" id="Rectangle 208" o:spid="_x0000_s1026" style="position:absolute;margin-left:250pt;margin-top:140.95pt;width:76pt;height:1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a9mg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" filled="f" strokecolor="#c00000" strokeweight="1pt"/>
            </w:pict>
          </mc:Fallback>
        </mc:AlternateContent>
      </w:r>
      <w:r>
        <w:rPr>
          <w:noProof/>
        </w:rPr>
        <mc:AlternateContent>
          <mc:Choice Requires="wps">
            <w:drawing>
              <wp:anchor distT="0" distB="0" distL="114300" distR="114300" simplePos="0" relativeHeight="251658247" behindDoc="0" locked="0" layoutInCell="1" allowOverlap="1" wp14:anchorId="5F74CA39" wp14:editId="0E35D0D7">
                <wp:simplePos x="0" y="0"/>
                <wp:positionH relativeFrom="column">
                  <wp:posOffset>2095500</wp:posOffset>
                </wp:positionH>
                <wp:positionV relativeFrom="paragraph">
                  <wp:posOffset>2386965</wp:posOffset>
                </wp:positionV>
                <wp:extent cx="965200" cy="571500"/>
                <wp:effectExtent l="0" t="0" r="25400" b="19050"/>
                <wp:wrapNone/>
                <wp:docPr id="207" name="Rectangle 207"/>
                <wp:cNvGraphicFramePr/>
                <a:graphic xmlns:a="http://schemas.openxmlformats.org/drawingml/2006/main">
                  <a:graphicData uri="http://schemas.microsoft.com/office/word/2010/wordprocessingShape">
                    <wps:wsp>
                      <wps:cNvSpPr/>
                      <wps:spPr>
                        <a:xfrm>
                          <a:off x="0" y="0"/>
                          <a:ext cx="965200" cy="5715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2EEEA" id="Rectangle 207" o:spid="_x0000_s1026" style="position:absolute;margin-left:165pt;margin-top:187.95pt;width:76pt;height: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" filled="f" strokecolor="#c00000" strokeweight="1pt"/>
            </w:pict>
          </mc:Fallback>
        </mc:AlternateContent>
      </w:r>
      <w:r>
        <w:rPr>
          <w:noProof/>
        </w:rPr>
        <w:drawing>
          <wp:inline distT="0" distB="0" distL="0" distR="0" wp14:anchorId="674A89C9" wp14:editId="5832CA87">
            <wp:extent cx="2374900" cy="3865036"/>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80591" cy="3874297"/>
                    </a:xfrm>
                    <a:prstGeom prst="rect">
                      <a:avLst/>
                    </a:prstGeom>
                  </pic:spPr>
                </pic:pic>
              </a:graphicData>
            </a:graphic>
          </wp:inline>
        </w:drawing>
      </w:r>
    </w:p>
    <w:p w14:paraId="4C38226D" w14:textId="11B6480D" w:rsidR="00FE26D4" w:rsidRPr="00FE26D4" w:rsidRDefault="007B6B31" w:rsidP="00FE26D4">
      <w:pPr>
        <w:pStyle w:val="BodyCopy"/>
        <w:numPr>
          <w:ilvl w:val="0"/>
          <w:numId w:val="44"/>
        </w:numPr>
        <w:rPr>
          <w:lang w:val="en-CA"/>
        </w:rPr>
      </w:pPr>
      <w:r>
        <w:rPr>
          <w:lang w:val="en-CA"/>
        </w:rPr>
        <w:t xml:space="preserve">Double-click on </w:t>
      </w:r>
      <w:r w:rsidR="006F222F">
        <w:rPr>
          <w:lang w:val="en-CA"/>
        </w:rPr>
        <w:t xml:space="preserve">the </w:t>
      </w:r>
      <w:r w:rsidR="006F222F" w:rsidRPr="00713FBB">
        <w:rPr>
          <w:b/>
          <w:bCs/>
          <w:lang w:val="en-CA"/>
        </w:rPr>
        <w:t>Personal Email</w:t>
      </w:r>
      <w:r w:rsidR="006F222F">
        <w:rPr>
          <w:lang w:val="en-CA"/>
        </w:rPr>
        <w:t xml:space="preserve"> record. </w:t>
      </w:r>
      <w:r w:rsidR="00421CC5">
        <w:rPr>
          <w:lang w:val="en-CA"/>
        </w:rPr>
        <w:t xml:space="preserve">A new screen will pop-up. </w:t>
      </w:r>
      <w:r w:rsidR="00F5157A">
        <w:rPr>
          <w:lang w:val="en-CA"/>
        </w:rPr>
        <w:t xml:space="preserve">Enable </w:t>
      </w:r>
      <w:r w:rsidR="00713FBB" w:rsidRPr="00713FBB">
        <w:rPr>
          <w:b/>
          <w:bCs/>
          <w:lang w:val="en-CA"/>
        </w:rPr>
        <w:t>F</w:t>
      </w:r>
      <w:r w:rsidR="00F5157A" w:rsidRPr="00713FBB">
        <w:rPr>
          <w:b/>
          <w:bCs/>
          <w:lang w:val="en-CA"/>
        </w:rPr>
        <w:t>ield</w:t>
      </w:r>
      <w:r w:rsidR="00713FBB" w:rsidRPr="00713FBB">
        <w:rPr>
          <w:b/>
          <w:bCs/>
          <w:lang w:val="en-CA"/>
        </w:rPr>
        <w:t xml:space="preserve"> S</w:t>
      </w:r>
      <w:r w:rsidR="00F5157A" w:rsidRPr="00713FBB">
        <w:rPr>
          <w:b/>
          <w:bCs/>
          <w:lang w:val="en-CA"/>
        </w:rPr>
        <w:t>ecurity</w:t>
      </w:r>
      <w:r w:rsidR="00F5157A">
        <w:rPr>
          <w:lang w:val="en-CA"/>
        </w:rPr>
        <w:t xml:space="preserve">. </w:t>
      </w:r>
      <w:r w:rsidR="00713FBB">
        <w:rPr>
          <w:lang w:val="en-CA"/>
        </w:rPr>
        <w:t xml:space="preserve">Select </w:t>
      </w:r>
      <w:r w:rsidR="00F5157A" w:rsidRPr="00713FBB">
        <w:rPr>
          <w:b/>
          <w:bCs/>
          <w:lang w:val="en-CA"/>
        </w:rPr>
        <w:t xml:space="preserve">Save </w:t>
      </w:r>
      <w:r w:rsidR="00713FBB" w:rsidRPr="00713FBB">
        <w:rPr>
          <w:b/>
          <w:bCs/>
          <w:lang w:val="en-CA"/>
        </w:rPr>
        <w:t>and</w:t>
      </w:r>
      <w:r w:rsidR="00F5157A" w:rsidRPr="00713FBB">
        <w:rPr>
          <w:b/>
          <w:bCs/>
          <w:lang w:val="en-CA"/>
        </w:rPr>
        <w:t xml:space="preserve"> </w:t>
      </w:r>
      <w:r w:rsidR="00713FBB" w:rsidRPr="00713FBB">
        <w:rPr>
          <w:b/>
          <w:bCs/>
          <w:lang w:val="en-CA"/>
        </w:rPr>
        <w:t>C</w:t>
      </w:r>
      <w:r w:rsidR="00F5157A" w:rsidRPr="00713FBB">
        <w:rPr>
          <w:b/>
          <w:bCs/>
          <w:lang w:val="en-CA"/>
        </w:rPr>
        <w:t>lose</w:t>
      </w:r>
      <w:r w:rsidR="00F5157A">
        <w:rPr>
          <w:lang w:val="en-CA"/>
        </w:rPr>
        <w:t xml:space="preserve">. </w:t>
      </w:r>
      <w:r w:rsidR="00AB125D">
        <w:rPr>
          <w:lang w:val="en-CA"/>
        </w:rPr>
        <w:t xml:space="preserve">Repeat action for </w:t>
      </w:r>
      <w:r w:rsidR="002B07B4" w:rsidRPr="00713FBB">
        <w:rPr>
          <w:b/>
          <w:bCs/>
          <w:lang w:val="en-CA"/>
        </w:rPr>
        <w:t>Email Address</w:t>
      </w:r>
      <w:r w:rsidR="002B07B4">
        <w:rPr>
          <w:lang w:val="en-CA"/>
        </w:rPr>
        <w:t xml:space="preserve"> and </w:t>
      </w:r>
      <w:r w:rsidR="002B07B4" w:rsidRPr="00713FBB">
        <w:rPr>
          <w:b/>
          <w:bCs/>
          <w:lang w:val="en-CA"/>
        </w:rPr>
        <w:t>Phone Number</w:t>
      </w:r>
      <w:r w:rsidR="002B07B4">
        <w:rPr>
          <w:lang w:val="en-CA"/>
        </w:rPr>
        <w:t xml:space="preserve">. </w:t>
      </w:r>
    </w:p>
    <w:p w14:paraId="22DF4891" w14:textId="3E90AA32" w:rsidR="002D3A11" w:rsidRPr="002D3A11" w:rsidRDefault="00F5157A" w:rsidP="00214C01">
      <w:pPr>
        <w:pStyle w:val="BodyCopy"/>
        <w:jc w:val="center"/>
        <w:rPr>
          <w:lang w:val="en-CA"/>
        </w:rPr>
      </w:pPr>
      <w:r>
        <w:rPr>
          <w:noProof/>
        </w:rPr>
        <w:lastRenderedPageBreak/>
        <mc:AlternateContent>
          <mc:Choice Requires="wps">
            <w:drawing>
              <wp:anchor distT="0" distB="0" distL="114300" distR="114300" simplePos="0" relativeHeight="251658249" behindDoc="0" locked="0" layoutInCell="1" allowOverlap="1" wp14:anchorId="581CD7D9" wp14:editId="6DABE705">
                <wp:simplePos x="0" y="0"/>
                <wp:positionH relativeFrom="column">
                  <wp:posOffset>1778000</wp:posOffset>
                </wp:positionH>
                <wp:positionV relativeFrom="paragraph">
                  <wp:posOffset>2247900</wp:posOffset>
                </wp:positionV>
                <wp:extent cx="2451100" cy="234950"/>
                <wp:effectExtent l="0" t="0" r="25400" b="12700"/>
                <wp:wrapNone/>
                <wp:docPr id="211" name="Rectangle 211"/>
                <wp:cNvGraphicFramePr/>
                <a:graphic xmlns:a="http://schemas.openxmlformats.org/drawingml/2006/main">
                  <a:graphicData uri="http://schemas.microsoft.com/office/word/2010/wordprocessingShape">
                    <wps:wsp>
                      <wps:cNvSpPr/>
                      <wps:spPr>
                        <a:xfrm>
                          <a:off x="0" y="0"/>
                          <a:ext cx="2451100" cy="2349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52F4" id="Rectangle 211" o:spid="_x0000_s1026" style="position:absolute;margin-left:140pt;margin-top:177pt;width:193pt;height:1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" filled="f" strokecolor="#c00000" strokeweight="1pt"/>
            </w:pict>
          </mc:Fallback>
        </mc:AlternateContent>
      </w:r>
      <w:r>
        <w:rPr>
          <w:noProof/>
        </w:rPr>
        <w:drawing>
          <wp:inline distT="0" distB="0" distL="0" distR="0" wp14:anchorId="34428540" wp14:editId="581B300B">
            <wp:extent cx="6299200" cy="34975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99200" cy="3497580"/>
                    </a:xfrm>
                    <a:prstGeom prst="rect">
                      <a:avLst/>
                    </a:prstGeom>
                  </pic:spPr>
                </pic:pic>
              </a:graphicData>
            </a:graphic>
          </wp:inline>
        </w:drawing>
      </w:r>
    </w:p>
    <w:p w14:paraId="2EDF689F" w14:textId="333F9135" w:rsidR="00CA0F95" w:rsidRPr="00CA0F95" w:rsidRDefault="00713FBB" w:rsidP="00CA0F95">
      <w:pPr>
        <w:pStyle w:val="BodyCopy"/>
        <w:numPr>
          <w:ilvl w:val="0"/>
          <w:numId w:val="44"/>
        </w:numPr>
        <w:rPr>
          <w:lang w:val="en-CA"/>
        </w:rPr>
      </w:pPr>
      <w:r>
        <w:rPr>
          <w:lang w:val="en-CA"/>
        </w:rPr>
        <w:t xml:space="preserve">Select </w:t>
      </w:r>
      <w:r w:rsidR="002B07B4" w:rsidRPr="00713FBB">
        <w:rPr>
          <w:b/>
          <w:bCs/>
          <w:lang w:val="en-CA"/>
        </w:rPr>
        <w:t>Publish</w:t>
      </w:r>
      <w:r w:rsidR="007852C5" w:rsidRPr="00713FBB">
        <w:rPr>
          <w:b/>
          <w:bCs/>
          <w:lang w:val="en-CA"/>
        </w:rPr>
        <w:t xml:space="preserve"> all customizations</w:t>
      </w:r>
      <w:r w:rsidR="007852C5">
        <w:rPr>
          <w:lang w:val="en-CA"/>
        </w:rPr>
        <w:t xml:space="preserve">. </w:t>
      </w:r>
    </w:p>
    <w:p w14:paraId="706E8FE4" w14:textId="4EDE2158" w:rsidR="00911C0A" w:rsidRPr="00911C0A" w:rsidRDefault="002B07B4" w:rsidP="00911C0A">
      <w:pPr>
        <w:pStyle w:val="BodyCopy"/>
        <w:jc w:val="center"/>
        <w:rPr>
          <w:lang w:val="en-CA"/>
        </w:rPr>
      </w:pPr>
      <w:r>
        <w:rPr>
          <w:noProof/>
        </w:rPr>
        <mc:AlternateContent>
          <mc:Choice Requires="wps">
            <w:drawing>
              <wp:anchor distT="0" distB="0" distL="114300" distR="114300" simplePos="0" relativeHeight="251658250" behindDoc="0" locked="0" layoutInCell="1" allowOverlap="1" wp14:anchorId="5F377BEB" wp14:editId="29BBA0F0">
                <wp:simplePos x="0" y="0"/>
                <wp:positionH relativeFrom="margin">
                  <wp:posOffset>1962150</wp:posOffset>
                </wp:positionH>
                <wp:positionV relativeFrom="paragraph">
                  <wp:posOffset>415290</wp:posOffset>
                </wp:positionV>
                <wp:extent cx="952500" cy="24765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952500" cy="2476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2414" id="Rectangle 213" o:spid="_x0000_s1026" style="position:absolute;margin-left:154.5pt;margin-top:32.7pt;width:75pt;height:19.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" filled="f" strokecolor="#c00000" strokeweight="1pt">
                <w10:wrap anchorx="margin"/>
              </v:rect>
            </w:pict>
          </mc:Fallback>
        </mc:AlternateContent>
      </w:r>
      <w:r w:rsidR="00AB125D">
        <w:rPr>
          <w:noProof/>
        </w:rPr>
        <w:drawing>
          <wp:inline distT="0" distB="0" distL="0" distR="0" wp14:anchorId="33062A33" wp14:editId="113E4D7A">
            <wp:extent cx="2887380" cy="343535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93671" cy="3442835"/>
                    </a:xfrm>
                    <a:prstGeom prst="rect">
                      <a:avLst/>
                    </a:prstGeom>
                  </pic:spPr>
                </pic:pic>
              </a:graphicData>
            </a:graphic>
          </wp:inline>
        </w:drawing>
      </w:r>
    </w:p>
    <w:p w14:paraId="3A27F057" w14:textId="02B1E362" w:rsidR="003629CD" w:rsidRPr="003629CD" w:rsidRDefault="003276B2" w:rsidP="003629CD">
      <w:pPr>
        <w:pStyle w:val="BodyCopy"/>
        <w:numPr>
          <w:ilvl w:val="0"/>
          <w:numId w:val="44"/>
        </w:numPr>
        <w:rPr>
          <w:lang w:val="en-CA"/>
        </w:rPr>
      </w:pPr>
      <w:r>
        <w:rPr>
          <w:lang w:val="en-CA"/>
        </w:rPr>
        <w:t xml:space="preserve">Return to the </w:t>
      </w:r>
      <w:r w:rsidRPr="00713FBB">
        <w:rPr>
          <w:b/>
          <w:bCs/>
          <w:lang w:val="en-CA"/>
        </w:rPr>
        <w:t>Settings</w:t>
      </w:r>
      <w:r>
        <w:rPr>
          <w:lang w:val="en-CA"/>
        </w:rPr>
        <w:t xml:space="preserve"> menu and select </w:t>
      </w:r>
      <w:r w:rsidRPr="00713FBB">
        <w:rPr>
          <w:b/>
          <w:bCs/>
          <w:lang w:val="en-CA"/>
        </w:rPr>
        <w:t>Settings</w:t>
      </w:r>
      <w:r>
        <w:rPr>
          <w:lang w:val="en-CA"/>
        </w:rPr>
        <w:t>&gt;</w:t>
      </w:r>
      <w:r w:rsidRPr="00713FBB">
        <w:rPr>
          <w:b/>
          <w:bCs/>
          <w:lang w:val="en-CA"/>
        </w:rPr>
        <w:t>Security</w:t>
      </w:r>
      <w:r>
        <w:rPr>
          <w:lang w:val="en-CA"/>
        </w:rPr>
        <w:t>&gt;</w:t>
      </w:r>
      <w:r w:rsidRPr="00713FBB">
        <w:rPr>
          <w:b/>
          <w:bCs/>
          <w:lang w:val="en-CA"/>
        </w:rPr>
        <w:t>Field Security Profiles</w:t>
      </w:r>
      <w:r>
        <w:rPr>
          <w:lang w:val="en-CA"/>
        </w:rPr>
        <w:t xml:space="preserve">. </w:t>
      </w:r>
    </w:p>
    <w:p w14:paraId="41F0CBE4" w14:textId="6FA35171" w:rsidR="007D3175" w:rsidRDefault="007D3175" w:rsidP="007D3175">
      <w:pPr>
        <w:pStyle w:val="BodyCopy"/>
        <w:jc w:val="center"/>
        <w:rPr>
          <w:lang w:val="en-CA"/>
        </w:rPr>
      </w:pPr>
      <w:r>
        <w:rPr>
          <w:noProof/>
        </w:rPr>
        <w:lastRenderedPageBreak/>
        <mc:AlternateContent>
          <mc:Choice Requires="wps">
            <w:drawing>
              <wp:anchor distT="0" distB="0" distL="114300" distR="114300" simplePos="0" relativeHeight="251658251" behindDoc="0" locked="0" layoutInCell="1" allowOverlap="1" wp14:anchorId="67785415" wp14:editId="749E1DE8">
                <wp:simplePos x="0" y="0"/>
                <wp:positionH relativeFrom="margin">
                  <wp:posOffset>1174750</wp:posOffset>
                </wp:positionH>
                <wp:positionV relativeFrom="paragraph">
                  <wp:posOffset>2228850</wp:posOffset>
                </wp:positionV>
                <wp:extent cx="3727450" cy="457200"/>
                <wp:effectExtent l="0" t="0" r="25400" b="19050"/>
                <wp:wrapNone/>
                <wp:docPr id="215" name="Rectangle 215"/>
                <wp:cNvGraphicFramePr/>
                <a:graphic xmlns:a="http://schemas.openxmlformats.org/drawingml/2006/main">
                  <a:graphicData uri="http://schemas.microsoft.com/office/word/2010/wordprocessingShape">
                    <wps:wsp>
                      <wps:cNvSpPr/>
                      <wps:spPr>
                        <a:xfrm>
                          <a:off x="0" y="0"/>
                          <a:ext cx="3727450" cy="4572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6250" id="Rectangle 215" o:spid="_x0000_s1026" style="position:absolute;margin-left:92.5pt;margin-top:175.5pt;width:293.5pt;height:36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" filled="f" strokecolor="#c00000" strokeweight="1pt">
                <w10:wrap anchorx="margin"/>
              </v:rect>
            </w:pict>
          </mc:Fallback>
        </mc:AlternateContent>
      </w:r>
      <w:r>
        <w:rPr>
          <w:noProof/>
        </w:rPr>
        <w:drawing>
          <wp:inline distT="0" distB="0" distL="0" distR="0" wp14:anchorId="0BFB9361" wp14:editId="6660CB0A">
            <wp:extent cx="4244773" cy="2724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6085" cy="2724992"/>
                    </a:xfrm>
                    <a:prstGeom prst="rect">
                      <a:avLst/>
                    </a:prstGeom>
                  </pic:spPr>
                </pic:pic>
              </a:graphicData>
            </a:graphic>
          </wp:inline>
        </w:drawing>
      </w:r>
    </w:p>
    <w:p w14:paraId="48CF2508" w14:textId="77777777" w:rsidR="006E4037" w:rsidRDefault="00D02444" w:rsidP="007D3175">
      <w:pPr>
        <w:pStyle w:val="BodyCopy"/>
        <w:numPr>
          <w:ilvl w:val="0"/>
          <w:numId w:val="44"/>
        </w:numPr>
        <w:rPr>
          <w:lang w:val="en-CA"/>
        </w:rPr>
      </w:pPr>
      <w:r>
        <w:rPr>
          <w:lang w:val="en-CA"/>
        </w:rPr>
        <w:t xml:space="preserve">On this screen, users can either update the permissions of current users or add new users. </w:t>
      </w:r>
    </w:p>
    <w:p w14:paraId="7F9E311F" w14:textId="36F75045" w:rsidR="00A918E2" w:rsidRPr="00A918E2" w:rsidRDefault="00596664" w:rsidP="006E4037">
      <w:pPr>
        <w:pStyle w:val="BodyCopy"/>
        <w:numPr>
          <w:ilvl w:val="1"/>
          <w:numId w:val="44"/>
        </w:numPr>
        <w:rPr>
          <w:lang w:val="en-CA"/>
        </w:rPr>
      </w:pPr>
      <w:r>
        <w:rPr>
          <w:lang w:val="en-CA"/>
        </w:rPr>
        <w:t xml:space="preserve">When a new user is added, a ‘Team’ can be added </w:t>
      </w:r>
      <w:r w:rsidR="008E5CEF">
        <w:rPr>
          <w:lang w:val="en-CA"/>
        </w:rPr>
        <w:t xml:space="preserve">to the user to allow for </w:t>
      </w:r>
      <w:r w:rsidR="000B3DCB">
        <w:rPr>
          <w:lang w:val="en-CA"/>
        </w:rPr>
        <w:t xml:space="preserve">a larger number of users, instead of adding individual users at one time. </w:t>
      </w:r>
    </w:p>
    <w:p w14:paraId="6B2DA571" w14:textId="77F05180" w:rsidR="00CD4B34" w:rsidRPr="00CD4B34" w:rsidRDefault="00E02EDC" w:rsidP="00CD4B34">
      <w:pPr>
        <w:pStyle w:val="BodyCopy"/>
        <w:numPr>
          <w:ilvl w:val="0"/>
          <w:numId w:val="44"/>
        </w:numPr>
        <w:rPr>
          <w:lang w:val="en-CA"/>
        </w:rPr>
      </w:pPr>
      <w:r>
        <w:rPr>
          <w:lang w:val="en-CA"/>
        </w:rPr>
        <w:t>To update field-level permissions</w:t>
      </w:r>
      <w:r w:rsidR="00EA1845">
        <w:rPr>
          <w:lang w:val="en-CA"/>
        </w:rPr>
        <w:t xml:space="preserve">, select a user and select </w:t>
      </w:r>
      <w:r w:rsidR="00EA1845" w:rsidRPr="00713FBB">
        <w:rPr>
          <w:b/>
          <w:bCs/>
          <w:lang w:val="en-CA"/>
        </w:rPr>
        <w:t>Field Permissions</w:t>
      </w:r>
      <w:r w:rsidR="00EA1845">
        <w:rPr>
          <w:lang w:val="en-CA"/>
        </w:rPr>
        <w:t xml:space="preserve"> on the left </w:t>
      </w:r>
      <w:r w:rsidR="005B631C">
        <w:rPr>
          <w:lang w:val="en-CA"/>
        </w:rPr>
        <w:t>side</w:t>
      </w:r>
      <w:r w:rsidR="00EA1845">
        <w:rPr>
          <w:lang w:val="en-CA"/>
        </w:rPr>
        <w:t xml:space="preserve"> menu. </w:t>
      </w:r>
      <w:r w:rsidR="0076738F">
        <w:rPr>
          <w:lang w:val="en-CA"/>
        </w:rPr>
        <w:t>Double-click on the appropriate field (e</w:t>
      </w:r>
      <w:r w:rsidR="00713FBB">
        <w:rPr>
          <w:lang w:val="en-CA"/>
        </w:rPr>
        <w:t>.g</w:t>
      </w:r>
      <w:r w:rsidR="0076738F">
        <w:rPr>
          <w:lang w:val="en-CA"/>
        </w:rPr>
        <w:t>.</w:t>
      </w:r>
      <w:r w:rsidR="00713FBB">
        <w:rPr>
          <w:lang w:val="en-CA"/>
        </w:rPr>
        <w:t>:</w:t>
      </w:r>
      <w:r w:rsidR="0076738F">
        <w:rPr>
          <w:lang w:val="en-CA"/>
        </w:rPr>
        <w:t xml:space="preserve"> </w:t>
      </w:r>
      <w:r w:rsidR="0076738F" w:rsidRPr="00713FBB">
        <w:rPr>
          <w:b/>
          <w:bCs/>
          <w:lang w:val="en-CA"/>
        </w:rPr>
        <w:t>Personal Email</w:t>
      </w:r>
      <w:r w:rsidR="0076738F">
        <w:rPr>
          <w:lang w:val="en-CA"/>
        </w:rPr>
        <w:t xml:space="preserve">) and </w:t>
      </w:r>
      <w:r w:rsidR="00F2489D">
        <w:rPr>
          <w:lang w:val="en-CA"/>
        </w:rPr>
        <w:t xml:space="preserve">select options for </w:t>
      </w:r>
      <w:r w:rsidR="00F2489D" w:rsidRPr="00713FBB">
        <w:rPr>
          <w:b/>
          <w:bCs/>
          <w:lang w:val="en-CA"/>
        </w:rPr>
        <w:t>Read</w:t>
      </w:r>
      <w:r w:rsidR="00F2489D">
        <w:rPr>
          <w:lang w:val="en-CA"/>
        </w:rPr>
        <w:t xml:space="preserve">, </w:t>
      </w:r>
      <w:r w:rsidR="00F2489D" w:rsidRPr="00713FBB">
        <w:rPr>
          <w:b/>
          <w:bCs/>
          <w:lang w:val="en-CA"/>
        </w:rPr>
        <w:t>Update</w:t>
      </w:r>
      <w:r w:rsidR="00F2489D">
        <w:rPr>
          <w:lang w:val="en-CA"/>
        </w:rPr>
        <w:t xml:space="preserve">, or </w:t>
      </w:r>
      <w:r w:rsidR="00F2489D" w:rsidRPr="00713FBB">
        <w:rPr>
          <w:b/>
          <w:bCs/>
          <w:lang w:val="en-CA"/>
        </w:rPr>
        <w:t>Create</w:t>
      </w:r>
      <w:r w:rsidR="00F2489D">
        <w:rPr>
          <w:lang w:val="en-CA"/>
        </w:rPr>
        <w:t>.</w:t>
      </w:r>
      <w:r w:rsidR="00713FBB">
        <w:rPr>
          <w:lang w:val="en-CA"/>
        </w:rPr>
        <w:t xml:space="preserve"> Select </w:t>
      </w:r>
      <w:r w:rsidR="000F0AF8" w:rsidRPr="00713FBB">
        <w:rPr>
          <w:b/>
          <w:bCs/>
          <w:lang w:val="en-CA"/>
        </w:rPr>
        <w:t xml:space="preserve">Save </w:t>
      </w:r>
      <w:r w:rsidR="00713FBB">
        <w:rPr>
          <w:b/>
          <w:bCs/>
          <w:lang w:val="en-CA"/>
        </w:rPr>
        <w:t>and</w:t>
      </w:r>
      <w:r w:rsidR="000F0AF8" w:rsidRPr="00713FBB">
        <w:rPr>
          <w:b/>
          <w:bCs/>
          <w:lang w:val="en-CA"/>
        </w:rPr>
        <w:t xml:space="preserve"> Close</w:t>
      </w:r>
      <w:r w:rsidR="000F0AF8">
        <w:rPr>
          <w:lang w:val="en-CA"/>
        </w:rPr>
        <w:t xml:space="preserve">. </w:t>
      </w:r>
    </w:p>
    <w:p w14:paraId="778E98FF" w14:textId="2C8B35CA" w:rsidR="000F0AF8" w:rsidRDefault="000F0AF8" w:rsidP="000F0AF8">
      <w:pPr>
        <w:pStyle w:val="BodyCopy"/>
        <w:jc w:val="center"/>
        <w:rPr>
          <w:lang w:val="en-CA"/>
        </w:rPr>
      </w:pPr>
      <w:r>
        <w:rPr>
          <w:noProof/>
        </w:rPr>
        <w:drawing>
          <wp:inline distT="0" distB="0" distL="0" distR="0" wp14:anchorId="739B41CC" wp14:editId="6AE1FF1A">
            <wp:extent cx="6299200" cy="3598545"/>
            <wp:effectExtent l="0" t="0" r="635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200" cy="3598545"/>
                    </a:xfrm>
                    <a:prstGeom prst="rect">
                      <a:avLst/>
                    </a:prstGeom>
                  </pic:spPr>
                </pic:pic>
              </a:graphicData>
            </a:graphic>
          </wp:inline>
        </w:drawing>
      </w:r>
    </w:p>
    <w:p w14:paraId="1EB868BB" w14:textId="77777777" w:rsidR="00EA1845" w:rsidRDefault="00EA1845" w:rsidP="00EA1845">
      <w:pPr>
        <w:pStyle w:val="BodyCopy"/>
        <w:rPr>
          <w:lang w:val="en-CA"/>
        </w:rPr>
      </w:pPr>
    </w:p>
    <w:p w14:paraId="28620BAE" w14:textId="0C1AC7AD" w:rsidR="000300E9" w:rsidRDefault="000300E9" w:rsidP="004170DD">
      <w:pPr>
        <w:pStyle w:val="Heading1"/>
      </w:pPr>
      <w:bookmarkStart w:id="91" w:name="_Toc65654177"/>
      <w:bookmarkStart w:id="92" w:name="_Toc80893378"/>
      <w:bookmarkEnd w:id="74"/>
      <w:r>
        <w:t xml:space="preserve">Application </w:t>
      </w:r>
      <w:r w:rsidR="008C369C">
        <w:t>L</w:t>
      </w:r>
      <w:r>
        <w:t xml:space="preserve">ifecycle </w:t>
      </w:r>
      <w:r w:rsidR="008C369C">
        <w:t>M</w:t>
      </w:r>
      <w:r>
        <w:t>anagement</w:t>
      </w:r>
      <w:bookmarkEnd w:id="91"/>
      <w:bookmarkEnd w:id="92"/>
      <w:r>
        <w:t xml:space="preserve"> </w:t>
      </w:r>
    </w:p>
    <w:p w14:paraId="0EC2AB2D" w14:textId="052FCB3E" w:rsidR="00ED1BCD" w:rsidRDefault="00ED1BCD" w:rsidP="00ED1BCD">
      <w:pPr>
        <w:pStyle w:val="Heading2"/>
      </w:pPr>
      <w:bookmarkStart w:id="93" w:name="_Toc65654178"/>
      <w:bookmarkStart w:id="94" w:name="_Toc80893379"/>
      <w:r>
        <w:t>Backup</w:t>
      </w:r>
      <w:bookmarkEnd w:id="93"/>
      <w:r>
        <w:t xml:space="preserve"> </w:t>
      </w:r>
      <w:r w:rsidR="00E41E56">
        <w:t>&amp; Restore</w:t>
      </w:r>
      <w:bookmarkEnd w:id="94"/>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A5752E" w:rsidP="00ED1BCD">
      <w:pPr>
        <w:pStyle w:val="BodyCopy"/>
      </w:pPr>
      <w:hyperlink r:id="rId187" w:history="1">
        <w:proofErr w:type="spellStart"/>
        <w:r w:rsidR="00ED1BCD">
          <w:rPr>
            <w:rStyle w:val="Hyperlink"/>
          </w:rPr>
          <w:t>Back up</w:t>
        </w:r>
        <w:proofErr w:type="spellEnd"/>
        <w:r w:rsidR="00ED1BCD">
          <w:rPr>
            <w:rStyle w:val="Hyperlink"/>
          </w:rPr>
          <w:t xml:space="preserve">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0747DC2A" w14:textId="30E0C02D" w:rsidR="008C2A48" w:rsidRDefault="008C2A48" w:rsidP="004170DD">
      <w:pPr>
        <w:pStyle w:val="Heading2"/>
      </w:pPr>
      <w:bookmarkStart w:id="95" w:name="_Toc80893380"/>
      <w:r>
        <w:t xml:space="preserve">Solutions </w:t>
      </w:r>
      <w:r w:rsidR="005272C1">
        <w:t>Deployment</w:t>
      </w:r>
      <w:bookmarkEnd w:id="95"/>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6" w:name="_Toc80893381"/>
      <w:bookmarkStart w:id="97" w:name="_Toc65654212"/>
      <w:bookmarkStart w:id="98" w:name="_Toc63366900"/>
      <w:bookmarkEnd w:id="67"/>
      <w:r>
        <w:t>Test/UAT Deployment</w:t>
      </w:r>
      <w:bookmarkEnd w:id="96"/>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99" w:name="_Toc80893382"/>
      <w:r>
        <w:t>Production Deployment</w:t>
      </w:r>
      <w:bookmarkEnd w:id="99"/>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100" w:name="_Toc80893383"/>
      <w:r>
        <w:t>Application Lifecycle Management (</w:t>
      </w:r>
      <w:r w:rsidR="00234CBD">
        <w:t>ALM</w:t>
      </w:r>
      <w:r>
        <w:t>)</w:t>
      </w:r>
      <w:bookmarkEnd w:id="100"/>
    </w:p>
    <w:p w14:paraId="0D0806A7" w14:textId="626CEFD1" w:rsidR="002E62A3" w:rsidRDefault="00A5752E" w:rsidP="00ED1BCD">
      <w:pPr>
        <w:pStyle w:val="BodyCopy"/>
      </w:pPr>
      <w:hyperlink r:id="rId188"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1" w:name="_Toc80893384"/>
      <w:r>
        <w:t>Extensibility</w:t>
      </w:r>
      <w:bookmarkEnd w:id="101"/>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Dataverse)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lastRenderedPageBreak/>
        <w:t>Also,</w:t>
      </w:r>
      <w:r w:rsidR="0070049D">
        <w:t xml:space="preserve"> modification might get overwritten if member orgs are planning to upgrade or update the solution with future versions from Microsoft</w:t>
      </w:r>
      <w:proofErr w:type="gramStart"/>
      <w:r w:rsidR="0070049D">
        <w:t xml:space="preserve">. </w:t>
      </w:r>
      <w:r w:rsidR="00EC7A34">
        <w:t xml:space="preserve"> </w:t>
      </w:r>
      <w:proofErr w:type="gramEnd"/>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2" w:name="_Toc80893385"/>
      <w:r>
        <w:t>Appendix A - Reference</w:t>
      </w:r>
      <w:bookmarkEnd w:id="97"/>
      <w:bookmarkEnd w:id="102"/>
      <w:r>
        <w:t xml:space="preserve"> </w:t>
      </w:r>
      <w:bookmarkEnd w:id="98"/>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A5752E" w:rsidP="000300E9">
      <w:pPr>
        <w:rPr>
          <w:rStyle w:val="Hyperlink"/>
          <w:rFonts w:asciiTheme="minorHAnsi" w:hAnsiTheme="minorHAnsi" w:cstheme="minorHAnsi"/>
        </w:rPr>
      </w:pPr>
      <w:hyperlink r:id="rId189"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A5752E" w:rsidP="000300E9">
      <w:pPr>
        <w:rPr>
          <w:rStyle w:val="Hyperlink"/>
          <w:rFonts w:asciiTheme="minorHAnsi" w:hAnsiTheme="minorHAnsi" w:cstheme="minorHAnsi"/>
        </w:rPr>
      </w:pPr>
      <w:hyperlink r:id="rId190"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91"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92" w:history="1">
        <w:r w:rsidRPr="001E4677">
          <w:rPr>
            <w:rStyle w:val="Hyperlink"/>
            <w:rFonts w:asciiTheme="minorHAnsi" w:hAnsiTheme="minorHAnsi" w:cstheme="minorHAnsi"/>
          </w:rPr>
          <w:t>https://docs.microsoft.com/en-us/powerapps/developer/data-platform/webapi/overview</w:t>
        </w:r>
      </w:hyperlink>
    </w:p>
    <w:bookmarkEnd w:id="0"/>
    <w:bookmarkEnd w:id="1"/>
    <w:p w14:paraId="6CC8BE81" w14:textId="77777777" w:rsidR="000300E9" w:rsidRPr="000300E9" w:rsidRDefault="000300E9" w:rsidP="000300E9"/>
    <w:sectPr w:rsidR="000300E9" w:rsidRPr="000300E9" w:rsidSect="00B4479B">
      <w:headerReference w:type="default" r:id="rId193"/>
      <w:footerReference w:type="default" r:id="rId194"/>
      <w:headerReference w:type="first" r:id="rId195"/>
      <w:pgSz w:w="12240" w:h="15840" w:code="1"/>
      <w:pgMar w:top="2160" w:right="1240" w:bottom="1440" w:left="1080" w:header="1080" w:footer="36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3078ED" w14:textId="77777777" w:rsidR="00A5752E" w:rsidRDefault="00A5752E" w:rsidP="004D4341">
      <w:r>
        <w:separator/>
      </w:r>
    </w:p>
  </w:endnote>
  <w:endnote w:type="continuationSeparator" w:id="0">
    <w:p w14:paraId="5FE8D654" w14:textId="77777777" w:rsidR="00A5752E" w:rsidRDefault="00A5752E" w:rsidP="004D4341">
      <w:r>
        <w:continuationSeparator/>
      </w:r>
    </w:p>
  </w:endnote>
  <w:endnote w:type="continuationNotice" w:id="1">
    <w:p w14:paraId="1C2FD7E8" w14:textId="77777777" w:rsidR="00A5752E" w:rsidRDefault="00A5752E">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4922356"/>
      <w:docPartObj>
        <w:docPartGallery w:val="Page Numbers (Bottom of Page)"/>
        <w:docPartUnique/>
      </w:docPartObj>
    </w:sdtPr>
    <w:sdtEndPr>
      <w:rPr>
        <w:noProof/>
        <w:color w:val="7F7F7F" w:themeColor="background1" w:themeShade="7F"/>
        <w:spacing w:val="60"/>
      </w:rPr>
    </w:sdtEndPr>
    <w:sdtContent>
      <w:p w14:paraId="562D021D" w14:textId="61BBF7D8" w:rsidR="000F6BB6" w:rsidRDefault="000F6BB6">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14:paraId="3E9BF215" w14:textId="77777777" w:rsidR="000F6BB6" w:rsidRDefault="000F6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7CABC1" w14:textId="77777777" w:rsidR="00A5752E" w:rsidRDefault="00A5752E" w:rsidP="004D4341">
      <w:r>
        <w:separator/>
      </w:r>
    </w:p>
  </w:footnote>
  <w:footnote w:type="continuationSeparator" w:id="0">
    <w:p w14:paraId="6EAEAB72" w14:textId="77777777" w:rsidR="00A5752E" w:rsidRDefault="00A5752E" w:rsidP="004D4341">
      <w:r>
        <w:continuationSeparator/>
      </w:r>
    </w:p>
  </w:footnote>
  <w:footnote w:type="continuationNotice" w:id="1">
    <w:p w14:paraId="5C5FA579" w14:textId="77777777" w:rsidR="00A5752E" w:rsidRDefault="00A5752E">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A5752E">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1025"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721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841F27"/>
    <w:multiLevelType w:val="hybridMultilevel"/>
    <w:tmpl w:val="EF1833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6" w15:restartNumberingAfterBreak="0">
    <w:nsid w:val="0F0F6A64"/>
    <w:multiLevelType w:val="hybridMultilevel"/>
    <w:tmpl w:val="994C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8" w15:restartNumberingAfterBreak="0">
    <w:nsid w:val="11870D5C"/>
    <w:multiLevelType w:val="hybridMultilevel"/>
    <w:tmpl w:val="E6C017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582586D"/>
    <w:multiLevelType w:val="hybridMultilevel"/>
    <w:tmpl w:val="657805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7BC3AB5"/>
    <w:multiLevelType w:val="hybridMultilevel"/>
    <w:tmpl w:val="348E7D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3A44FF3"/>
    <w:multiLevelType w:val="hybridMultilevel"/>
    <w:tmpl w:val="CA3E2326"/>
    <w:lvl w:ilvl="0" w:tplc="10090001">
      <w:start w:val="1"/>
      <w:numFmt w:val="bullet"/>
      <w:lvlText w:val=""/>
      <w:lvlJc w:val="left"/>
      <w:pPr>
        <w:ind w:left="1496" w:hanging="360"/>
      </w:pPr>
      <w:rPr>
        <w:rFonts w:ascii="Symbol" w:hAnsi="Symbol" w:hint="default"/>
      </w:rPr>
    </w:lvl>
    <w:lvl w:ilvl="1" w:tplc="10090003" w:tentative="1">
      <w:start w:val="1"/>
      <w:numFmt w:val="bullet"/>
      <w:lvlText w:val="o"/>
      <w:lvlJc w:val="left"/>
      <w:pPr>
        <w:ind w:left="2216" w:hanging="360"/>
      </w:pPr>
      <w:rPr>
        <w:rFonts w:ascii="Courier New" w:hAnsi="Courier New" w:cs="Courier New" w:hint="default"/>
      </w:rPr>
    </w:lvl>
    <w:lvl w:ilvl="2" w:tplc="10090005" w:tentative="1">
      <w:start w:val="1"/>
      <w:numFmt w:val="bullet"/>
      <w:lvlText w:val=""/>
      <w:lvlJc w:val="left"/>
      <w:pPr>
        <w:ind w:left="2936" w:hanging="360"/>
      </w:pPr>
      <w:rPr>
        <w:rFonts w:ascii="Wingdings" w:hAnsi="Wingdings" w:hint="default"/>
      </w:rPr>
    </w:lvl>
    <w:lvl w:ilvl="3" w:tplc="10090001" w:tentative="1">
      <w:start w:val="1"/>
      <w:numFmt w:val="bullet"/>
      <w:lvlText w:val=""/>
      <w:lvlJc w:val="left"/>
      <w:pPr>
        <w:ind w:left="3656" w:hanging="360"/>
      </w:pPr>
      <w:rPr>
        <w:rFonts w:ascii="Symbol" w:hAnsi="Symbol" w:hint="default"/>
      </w:rPr>
    </w:lvl>
    <w:lvl w:ilvl="4" w:tplc="10090003" w:tentative="1">
      <w:start w:val="1"/>
      <w:numFmt w:val="bullet"/>
      <w:lvlText w:val="o"/>
      <w:lvlJc w:val="left"/>
      <w:pPr>
        <w:ind w:left="4376" w:hanging="360"/>
      </w:pPr>
      <w:rPr>
        <w:rFonts w:ascii="Courier New" w:hAnsi="Courier New" w:cs="Courier New" w:hint="default"/>
      </w:rPr>
    </w:lvl>
    <w:lvl w:ilvl="5" w:tplc="10090005" w:tentative="1">
      <w:start w:val="1"/>
      <w:numFmt w:val="bullet"/>
      <w:lvlText w:val=""/>
      <w:lvlJc w:val="left"/>
      <w:pPr>
        <w:ind w:left="5096" w:hanging="360"/>
      </w:pPr>
      <w:rPr>
        <w:rFonts w:ascii="Wingdings" w:hAnsi="Wingdings" w:hint="default"/>
      </w:rPr>
    </w:lvl>
    <w:lvl w:ilvl="6" w:tplc="10090001" w:tentative="1">
      <w:start w:val="1"/>
      <w:numFmt w:val="bullet"/>
      <w:lvlText w:val=""/>
      <w:lvlJc w:val="left"/>
      <w:pPr>
        <w:ind w:left="5816" w:hanging="360"/>
      </w:pPr>
      <w:rPr>
        <w:rFonts w:ascii="Symbol" w:hAnsi="Symbol" w:hint="default"/>
      </w:rPr>
    </w:lvl>
    <w:lvl w:ilvl="7" w:tplc="10090003" w:tentative="1">
      <w:start w:val="1"/>
      <w:numFmt w:val="bullet"/>
      <w:lvlText w:val="o"/>
      <w:lvlJc w:val="left"/>
      <w:pPr>
        <w:ind w:left="6536" w:hanging="360"/>
      </w:pPr>
      <w:rPr>
        <w:rFonts w:ascii="Courier New" w:hAnsi="Courier New" w:cs="Courier New" w:hint="default"/>
      </w:rPr>
    </w:lvl>
    <w:lvl w:ilvl="8" w:tplc="10090005" w:tentative="1">
      <w:start w:val="1"/>
      <w:numFmt w:val="bullet"/>
      <w:lvlText w:val=""/>
      <w:lvlJc w:val="left"/>
      <w:pPr>
        <w:ind w:left="7256" w:hanging="360"/>
      </w:pPr>
      <w:rPr>
        <w:rFonts w:ascii="Wingdings" w:hAnsi="Wingdings" w:hint="default"/>
      </w:r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5C13302"/>
    <w:multiLevelType w:val="hybridMultilevel"/>
    <w:tmpl w:val="34E48F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0"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4020879"/>
    <w:multiLevelType w:val="hybridMultilevel"/>
    <w:tmpl w:val="E1E21D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B61DD5"/>
    <w:multiLevelType w:val="hybridMultilevel"/>
    <w:tmpl w:val="F582F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7"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8634380"/>
    <w:multiLevelType w:val="hybridMultilevel"/>
    <w:tmpl w:val="CA70C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31"/>
  </w:num>
  <w:num w:numId="4">
    <w:abstractNumId w:val="26"/>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2"/>
  </w:num>
  <w:num w:numId="11">
    <w:abstractNumId w:val="13"/>
  </w:num>
  <w:num w:numId="12">
    <w:abstractNumId w:val="19"/>
  </w:num>
  <w:num w:numId="13">
    <w:abstractNumId w:val="40"/>
  </w:num>
  <w:num w:numId="14">
    <w:abstractNumId w:val="30"/>
  </w:num>
  <w:num w:numId="15">
    <w:abstractNumId w:val="9"/>
  </w:num>
  <w:num w:numId="16">
    <w:abstractNumId w:val="24"/>
  </w:num>
  <w:num w:numId="17">
    <w:abstractNumId w:val="38"/>
  </w:num>
  <w:num w:numId="18">
    <w:abstractNumId w:val="20"/>
  </w:num>
  <w:num w:numId="19">
    <w:abstractNumId w:val="37"/>
  </w:num>
  <w:num w:numId="20">
    <w:abstractNumId w:val="1"/>
  </w:num>
  <w:num w:numId="21">
    <w:abstractNumId w:val="28"/>
  </w:num>
  <w:num w:numId="22">
    <w:abstractNumId w:val="18"/>
  </w:num>
  <w:num w:numId="23">
    <w:abstractNumId w:val="15"/>
  </w:num>
  <w:num w:numId="24">
    <w:abstractNumId w:val="22"/>
  </w:num>
  <w:num w:numId="25">
    <w:abstractNumId w:val="16"/>
  </w:num>
  <w:num w:numId="26">
    <w:abstractNumId w:val="39"/>
  </w:num>
  <w:num w:numId="27">
    <w:abstractNumId w:val="4"/>
  </w:num>
  <w:num w:numId="28">
    <w:abstractNumId w:val="33"/>
  </w:num>
  <w:num w:numId="29">
    <w:abstractNumId w:val="35"/>
  </w:num>
  <w:num w:numId="30">
    <w:abstractNumId w:val="27"/>
  </w:num>
  <w:num w:numId="31">
    <w:abstractNumId w:val="2"/>
  </w:num>
  <w:num w:numId="32">
    <w:abstractNumId w:val="23"/>
  </w:num>
  <w:num w:numId="33">
    <w:abstractNumId w:val="32"/>
  </w:num>
  <w:num w:numId="34">
    <w:abstractNumId w:val="11"/>
  </w:num>
  <w:num w:numId="35">
    <w:abstractNumId w:val="41"/>
  </w:num>
  <w:num w:numId="36">
    <w:abstractNumId w:val="3"/>
  </w:num>
  <w:num w:numId="37">
    <w:abstractNumId w:val="25"/>
  </w:num>
  <w:num w:numId="38">
    <w:abstractNumId w:val="10"/>
  </w:num>
  <w:num w:numId="39">
    <w:abstractNumId w:val="17"/>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8"/>
  </w:num>
  <w:num w:numId="44">
    <w:abstractNumId w:val="34"/>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proofState w:spelling="clean" w:grammar="clean"/>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0707"/>
    <w:rsid w:val="00001946"/>
    <w:rsid w:val="00002D0A"/>
    <w:rsid w:val="00002E98"/>
    <w:rsid w:val="0000600C"/>
    <w:rsid w:val="0000673A"/>
    <w:rsid w:val="00006AC4"/>
    <w:rsid w:val="00006D8E"/>
    <w:rsid w:val="00007215"/>
    <w:rsid w:val="00010AD7"/>
    <w:rsid w:val="00011643"/>
    <w:rsid w:val="00012477"/>
    <w:rsid w:val="0001336C"/>
    <w:rsid w:val="00013442"/>
    <w:rsid w:val="000145E6"/>
    <w:rsid w:val="000151C7"/>
    <w:rsid w:val="00015609"/>
    <w:rsid w:val="00015A13"/>
    <w:rsid w:val="00015F05"/>
    <w:rsid w:val="00017AC5"/>
    <w:rsid w:val="00017D5F"/>
    <w:rsid w:val="00020675"/>
    <w:rsid w:val="000206E7"/>
    <w:rsid w:val="00020805"/>
    <w:rsid w:val="00020986"/>
    <w:rsid w:val="00021069"/>
    <w:rsid w:val="000210C9"/>
    <w:rsid w:val="00021E40"/>
    <w:rsid w:val="00021F2E"/>
    <w:rsid w:val="00023727"/>
    <w:rsid w:val="00023810"/>
    <w:rsid w:val="00024698"/>
    <w:rsid w:val="00024BC5"/>
    <w:rsid w:val="00024D7D"/>
    <w:rsid w:val="0002502F"/>
    <w:rsid w:val="00025461"/>
    <w:rsid w:val="000258BD"/>
    <w:rsid w:val="00026599"/>
    <w:rsid w:val="00027573"/>
    <w:rsid w:val="000275F2"/>
    <w:rsid w:val="00027ACA"/>
    <w:rsid w:val="000300E9"/>
    <w:rsid w:val="00030641"/>
    <w:rsid w:val="000311DC"/>
    <w:rsid w:val="00031D19"/>
    <w:rsid w:val="00031F46"/>
    <w:rsid w:val="000320AD"/>
    <w:rsid w:val="000330F4"/>
    <w:rsid w:val="00033A9A"/>
    <w:rsid w:val="00034968"/>
    <w:rsid w:val="00035896"/>
    <w:rsid w:val="00035AFE"/>
    <w:rsid w:val="00035C5E"/>
    <w:rsid w:val="00035DAC"/>
    <w:rsid w:val="00037A2F"/>
    <w:rsid w:val="00037D87"/>
    <w:rsid w:val="00037E30"/>
    <w:rsid w:val="00040471"/>
    <w:rsid w:val="000406F8"/>
    <w:rsid w:val="000408D2"/>
    <w:rsid w:val="0004250D"/>
    <w:rsid w:val="00042575"/>
    <w:rsid w:val="000429D3"/>
    <w:rsid w:val="00042AD2"/>
    <w:rsid w:val="00043491"/>
    <w:rsid w:val="00043985"/>
    <w:rsid w:val="00043B6B"/>
    <w:rsid w:val="000441C0"/>
    <w:rsid w:val="00044F05"/>
    <w:rsid w:val="00046707"/>
    <w:rsid w:val="00047701"/>
    <w:rsid w:val="00050E95"/>
    <w:rsid w:val="0005141D"/>
    <w:rsid w:val="00052308"/>
    <w:rsid w:val="00053353"/>
    <w:rsid w:val="0005508D"/>
    <w:rsid w:val="00055121"/>
    <w:rsid w:val="000553D0"/>
    <w:rsid w:val="00055AB5"/>
    <w:rsid w:val="000570B1"/>
    <w:rsid w:val="000603F9"/>
    <w:rsid w:val="00060D5B"/>
    <w:rsid w:val="00061758"/>
    <w:rsid w:val="00061821"/>
    <w:rsid w:val="00061CC9"/>
    <w:rsid w:val="000629F2"/>
    <w:rsid w:val="00062E0F"/>
    <w:rsid w:val="0006490E"/>
    <w:rsid w:val="00064D9B"/>
    <w:rsid w:val="00065155"/>
    <w:rsid w:val="0006548C"/>
    <w:rsid w:val="0006554B"/>
    <w:rsid w:val="00065DA5"/>
    <w:rsid w:val="0006665E"/>
    <w:rsid w:val="000668DC"/>
    <w:rsid w:val="000678D3"/>
    <w:rsid w:val="00067BED"/>
    <w:rsid w:val="00071BEA"/>
    <w:rsid w:val="00071D64"/>
    <w:rsid w:val="000725DB"/>
    <w:rsid w:val="00072C06"/>
    <w:rsid w:val="00074738"/>
    <w:rsid w:val="0007482E"/>
    <w:rsid w:val="00076C25"/>
    <w:rsid w:val="00076D97"/>
    <w:rsid w:val="000771A3"/>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3FD"/>
    <w:rsid w:val="000938B0"/>
    <w:rsid w:val="00093D9D"/>
    <w:rsid w:val="00094055"/>
    <w:rsid w:val="00094958"/>
    <w:rsid w:val="00094AB5"/>
    <w:rsid w:val="000957DB"/>
    <w:rsid w:val="00095B1C"/>
    <w:rsid w:val="00096890"/>
    <w:rsid w:val="00096C88"/>
    <w:rsid w:val="0009751D"/>
    <w:rsid w:val="00097B1F"/>
    <w:rsid w:val="00097F1A"/>
    <w:rsid w:val="000A016A"/>
    <w:rsid w:val="000A0254"/>
    <w:rsid w:val="000A09EA"/>
    <w:rsid w:val="000A18D4"/>
    <w:rsid w:val="000A1BE0"/>
    <w:rsid w:val="000A202B"/>
    <w:rsid w:val="000A4858"/>
    <w:rsid w:val="000A53B5"/>
    <w:rsid w:val="000A5B08"/>
    <w:rsid w:val="000A6A20"/>
    <w:rsid w:val="000B06E4"/>
    <w:rsid w:val="000B076C"/>
    <w:rsid w:val="000B0BC4"/>
    <w:rsid w:val="000B16A9"/>
    <w:rsid w:val="000B1D41"/>
    <w:rsid w:val="000B2BC6"/>
    <w:rsid w:val="000B3851"/>
    <w:rsid w:val="000B3DCB"/>
    <w:rsid w:val="000B482C"/>
    <w:rsid w:val="000B53D9"/>
    <w:rsid w:val="000B55C2"/>
    <w:rsid w:val="000B5F27"/>
    <w:rsid w:val="000B604E"/>
    <w:rsid w:val="000B63E0"/>
    <w:rsid w:val="000B6832"/>
    <w:rsid w:val="000B6DDE"/>
    <w:rsid w:val="000B718C"/>
    <w:rsid w:val="000C024F"/>
    <w:rsid w:val="000C067B"/>
    <w:rsid w:val="000C089E"/>
    <w:rsid w:val="000C0CD1"/>
    <w:rsid w:val="000C264B"/>
    <w:rsid w:val="000C282D"/>
    <w:rsid w:val="000C2844"/>
    <w:rsid w:val="000C3D5E"/>
    <w:rsid w:val="000C3F45"/>
    <w:rsid w:val="000C47F4"/>
    <w:rsid w:val="000C4CBF"/>
    <w:rsid w:val="000C4EB2"/>
    <w:rsid w:val="000C5104"/>
    <w:rsid w:val="000C53FE"/>
    <w:rsid w:val="000D1350"/>
    <w:rsid w:val="000D1BAF"/>
    <w:rsid w:val="000D2B56"/>
    <w:rsid w:val="000D2B94"/>
    <w:rsid w:val="000D2E30"/>
    <w:rsid w:val="000D3692"/>
    <w:rsid w:val="000D3F31"/>
    <w:rsid w:val="000E0763"/>
    <w:rsid w:val="000E084B"/>
    <w:rsid w:val="000E256B"/>
    <w:rsid w:val="000E2E7F"/>
    <w:rsid w:val="000E3037"/>
    <w:rsid w:val="000E3CC5"/>
    <w:rsid w:val="000E3E57"/>
    <w:rsid w:val="000E5307"/>
    <w:rsid w:val="000E6E0F"/>
    <w:rsid w:val="000F0AF8"/>
    <w:rsid w:val="000F1AA0"/>
    <w:rsid w:val="000F259E"/>
    <w:rsid w:val="000F3084"/>
    <w:rsid w:val="000F59E6"/>
    <w:rsid w:val="000F6006"/>
    <w:rsid w:val="000F631E"/>
    <w:rsid w:val="000F64C6"/>
    <w:rsid w:val="000F6628"/>
    <w:rsid w:val="000F67CE"/>
    <w:rsid w:val="000F6BB6"/>
    <w:rsid w:val="00101942"/>
    <w:rsid w:val="00102847"/>
    <w:rsid w:val="00104A62"/>
    <w:rsid w:val="00104DFD"/>
    <w:rsid w:val="001056D2"/>
    <w:rsid w:val="0010582C"/>
    <w:rsid w:val="00105BDE"/>
    <w:rsid w:val="0010667A"/>
    <w:rsid w:val="00106AA3"/>
    <w:rsid w:val="00106EC6"/>
    <w:rsid w:val="00107F81"/>
    <w:rsid w:val="001101EC"/>
    <w:rsid w:val="00110BD5"/>
    <w:rsid w:val="0011359A"/>
    <w:rsid w:val="00114153"/>
    <w:rsid w:val="001142B4"/>
    <w:rsid w:val="0011454B"/>
    <w:rsid w:val="001149D7"/>
    <w:rsid w:val="001155D9"/>
    <w:rsid w:val="00116511"/>
    <w:rsid w:val="0011754F"/>
    <w:rsid w:val="001178DF"/>
    <w:rsid w:val="001179AB"/>
    <w:rsid w:val="0012240E"/>
    <w:rsid w:val="00122FF5"/>
    <w:rsid w:val="00124DC4"/>
    <w:rsid w:val="00124F9B"/>
    <w:rsid w:val="00126EBC"/>
    <w:rsid w:val="00126F0E"/>
    <w:rsid w:val="00126F8E"/>
    <w:rsid w:val="001274F4"/>
    <w:rsid w:val="00127BB0"/>
    <w:rsid w:val="00130303"/>
    <w:rsid w:val="0013056A"/>
    <w:rsid w:val="001316BB"/>
    <w:rsid w:val="00131F24"/>
    <w:rsid w:val="001324E1"/>
    <w:rsid w:val="001351FE"/>
    <w:rsid w:val="00135607"/>
    <w:rsid w:val="00135CF3"/>
    <w:rsid w:val="001402EB"/>
    <w:rsid w:val="00140DAA"/>
    <w:rsid w:val="0014129D"/>
    <w:rsid w:val="00141D57"/>
    <w:rsid w:val="00144B03"/>
    <w:rsid w:val="00144C86"/>
    <w:rsid w:val="00144E7E"/>
    <w:rsid w:val="00144FC8"/>
    <w:rsid w:val="001459A7"/>
    <w:rsid w:val="00146632"/>
    <w:rsid w:val="00146BDF"/>
    <w:rsid w:val="00151E06"/>
    <w:rsid w:val="0015293C"/>
    <w:rsid w:val="0015586E"/>
    <w:rsid w:val="00155B7A"/>
    <w:rsid w:val="0015760F"/>
    <w:rsid w:val="00160D6D"/>
    <w:rsid w:val="00160DE4"/>
    <w:rsid w:val="00162DEB"/>
    <w:rsid w:val="001632DB"/>
    <w:rsid w:val="00163944"/>
    <w:rsid w:val="00163A5C"/>
    <w:rsid w:val="00165EC1"/>
    <w:rsid w:val="0016647F"/>
    <w:rsid w:val="0016676E"/>
    <w:rsid w:val="00167F1E"/>
    <w:rsid w:val="0017191F"/>
    <w:rsid w:val="00171E0A"/>
    <w:rsid w:val="00172704"/>
    <w:rsid w:val="0017486A"/>
    <w:rsid w:val="00174DFE"/>
    <w:rsid w:val="00174EF4"/>
    <w:rsid w:val="00175FAB"/>
    <w:rsid w:val="001767A8"/>
    <w:rsid w:val="00177543"/>
    <w:rsid w:val="00180940"/>
    <w:rsid w:val="0018094A"/>
    <w:rsid w:val="00181083"/>
    <w:rsid w:val="001814B7"/>
    <w:rsid w:val="001818BB"/>
    <w:rsid w:val="00182960"/>
    <w:rsid w:val="00182B23"/>
    <w:rsid w:val="00184511"/>
    <w:rsid w:val="001860A1"/>
    <w:rsid w:val="00186BFA"/>
    <w:rsid w:val="00187D24"/>
    <w:rsid w:val="00190790"/>
    <w:rsid w:val="00190921"/>
    <w:rsid w:val="00191256"/>
    <w:rsid w:val="00191451"/>
    <w:rsid w:val="00191CA3"/>
    <w:rsid w:val="001922A7"/>
    <w:rsid w:val="0019235B"/>
    <w:rsid w:val="001924A6"/>
    <w:rsid w:val="001937D8"/>
    <w:rsid w:val="0019527F"/>
    <w:rsid w:val="001952C5"/>
    <w:rsid w:val="00195BD3"/>
    <w:rsid w:val="001973DA"/>
    <w:rsid w:val="001A077E"/>
    <w:rsid w:val="001A1EB6"/>
    <w:rsid w:val="001A1ED7"/>
    <w:rsid w:val="001A208F"/>
    <w:rsid w:val="001A2333"/>
    <w:rsid w:val="001A49AE"/>
    <w:rsid w:val="001A5B99"/>
    <w:rsid w:val="001A6785"/>
    <w:rsid w:val="001B0716"/>
    <w:rsid w:val="001B0E92"/>
    <w:rsid w:val="001B2257"/>
    <w:rsid w:val="001B384C"/>
    <w:rsid w:val="001B578C"/>
    <w:rsid w:val="001B58E8"/>
    <w:rsid w:val="001B673E"/>
    <w:rsid w:val="001B7605"/>
    <w:rsid w:val="001C0EE1"/>
    <w:rsid w:val="001C0FBA"/>
    <w:rsid w:val="001C126C"/>
    <w:rsid w:val="001C1C69"/>
    <w:rsid w:val="001C1E47"/>
    <w:rsid w:val="001C4441"/>
    <w:rsid w:val="001C51E0"/>
    <w:rsid w:val="001C603C"/>
    <w:rsid w:val="001C6594"/>
    <w:rsid w:val="001D0317"/>
    <w:rsid w:val="001D0F35"/>
    <w:rsid w:val="001D1F54"/>
    <w:rsid w:val="001D210B"/>
    <w:rsid w:val="001D3CE2"/>
    <w:rsid w:val="001D5E7D"/>
    <w:rsid w:val="001D5EA2"/>
    <w:rsid w:val="001D6487"/>
    <w:rsid w:val="001D6814"/>
    <w:rsid w:val="001D69FE"/>
    <w:rsid w:val="001D7654"/>
    <w:rsid w:val="001D7845"/>
    <w:rsid w:val="001E0576"/>
    <w:rsid w:val="001E06D7"/>
    <w:rsid w:val="001E36B5"/>
    <w:rsid w:val="001E3B8E"/>
    <w:rsid w:val="001E4677"/>
    <w:rsid w:val="001E4DE3"/>
    <w:rsid w:val="001E5A0B"/>
    <w:rsid w:val="001E6B32"/>
    <w:rsid w:val="001E6B5D"/>
    <w:rsid w:val="001E6FF8"/>
    <w:rsid w:val="001E73D8"/>
    <w:rsid w:val="001E77D9"/>
    <w:rsid w:val="001F0537"/>
    <w:rsid w:val="001F1043"/>
    <w:rsid w:val="001F2ED5"/>
    <w:rsid w:val="001F6ED9"/>
    <w:rsid w:val="001F794A"/>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07AE7"/>
    <w:rsid w:val="00211F01"/>
    <w:rsid w:val="00212925"/>
    <w:rsid w:val="00213337"/>
    <w:rsid w:val="00213B97"/>
    <w:rsid w:val="0021407A"/>
    <w:rsid w:val="002142CC"/>
    <w:rsid w:val="002147CE"/>
    <w:rsid w:val="00214C01"/>
    <w:rsid w:val="00214E96"/>
    <w:rsid w:val="00215BF7"/>
    <w:rsid w:val="00216B75"/>
    <w:rsid w:val="00217B15"/>
    <w:rsid w:val="00220CE4"/>
    <w:rsid w:val="00220FBD"/>
    <w:rsid w:val="002224AC"/>
    <w:rsid w:val="00223439"/>
    <w:rsid w:val="00223716"/>
    <w:rsid w:val="00223954"/>
    <w:rsid w:val="002252EB"/>
    <w:rsid w:val="0022667F"/>
    <w:rsid w:val="002278DA"/>
    <w:rsid w:val="002300CF"/>
    <w:rsid w:val="00230BAD"/>
    <w:rsid w:val="00233511"/>
    <w:rsid w:val="002338B7"/>
    <w:rsid w:val="00233AED"/>
    <w:rsid w:val="00234CBD"/>
    <w:rsid w:val="002352D7"/>
    <w:rsid w:val="00235973"/>
    <w:rsid w:val="002371CF"/>
    <w:rsid w:val="00237F0B"/>
    <w:rsid w:val="00237F36"/>
    <w:rsid w:val="002400C9"/>
    <w:rsid w:val="0024033B"/>
    <w:rsid w:val="002406EA"/>
    <w:rsid w:val="00242407"/>
    <w:rsid w:val="00242591"/>
    <w:rsid w:val="00242D71"/>
    <w:rsid w:val="00242E93"/>
    <w:rsid w:val="002442AB"/>
    <w:rsid w:val="0024535C"/>
    <w:rsid w:val="002461B8"/>
    <w:rsid w:val="002464A8"/>
    <w:rsid w:val="00246B0D"/>
    <w:rsid w:val="00246EBF"/>
    <w:rsid w:val="00247418"/>
    <w:rsid w:val="002474C9"/>
    <w:rsid w:val="00253C00"/>
    <w:rsid w:val="0025532E"/>
    <w:rsid w:val="002558B8"/>
    <w:rsid w:val="00255AB4"/>
    <w:rsid w:val="0025611C"/>
    <w:rsid w:val="00256A10"/>
    <w:rsid w:val="00256D68"/>
    <w:rsid w:val="00257688"/>
    <w:rsid w:val="002603DA"/>
    <w:rsid w:val="00260A73"/>
    <w:rsid w:val="00260BE4"/>
    <w:rsid w:val="00260DEA"/>
    <w:rsid w:val="0026201D"/>
    <w:rsid w:val="00262160"/>
    <w:rsid w:val="00262486"/>
    <w:rsid w:val="002652E1"/>
    <w:rsid w:val="00265FA4"/>
    <w:rsid w:val="00266041"/>
    <w:rsid w:val="0026796D"/>
    <w:rsid w:val="00270600"/>
    <w:rsid w:val="002724CE"/>
    <w:rsid w:val="00274EC3"/>
    <w:rsid w:val="00275140"/>
    <w:rsid w:val="002759CB"/>
    <w:rsid w:val="00276548"/>
    <w:rsid w:val="0027658D"/>
    <w:rsid w:val="00276B65"/>
    <w:rsid w:val="00277E53"/>
    <w:rsid w:val="002807F1"/>
    <w:rsid w:val="002813BC"/>
    <w:rsid w:val="0028309A"/>
    <w:rsid w:val="0028414B"/>
    <w:rsid w:val="00284C4B"/>
    <w:rsid w:val="00285438"/>
    <w:rsid w:val="0028628E"/>
    <w:rsid w:val="0028704F"/>
    <w:rsid w:val="00287347"/>
    <w:rsid w:val="00287D39"/>
    <w:rsid w:val="00293791"/>
    <w:rsid w:val="0029439E"/>
    <w:rsid w:val="00294DBE"/>
    <w:rsid w:val="00294DF9"/>
    <w:rsid w:val="00295353"/>
    <w:rsid w:val="00295CD7"/>
    <w:rsid w:val="00297910"/>
    <w:rsid w:val="00297C5A"/>
    <w:rsid w:val="002A0EEE"/>
    <w:rsid w:val="002A22F8"/>
    <w:rsid w:val="002A2BC8"/>
    <w:rsid w:val="002A3519"/>
    <w:rsid w:val="002A6EE9"/>
    <w:rsid w:val="002B07B4"/>
    <w:rsid w:val="002B2388"/>
    <w:rsid w:val="002B3342"/>
    <w:rsid w:val="002B3B97"/>
    <w:rsid w:val="002B40F1"/>
    <w:rsid w:val="002B6634"/>
    <w:rsid w:val="002B6913"/>
    <w:rsid w:val="002C1851"/>
    <w:rsid w:val="002C35A7"/>
    <w:rsid w:val="002C3ABF"/>
    <w:rsid w:val="002C3F81"/>
    <w:rsid w:val="002C4077"/>
    <w:rsid w:val="002C4E83"/>
    <w:rsid w:val="002C4FE8"/>
    <w:rsid w:val="002C762D"/>
    <w:rsid w:val="002C7A16"/>
    <w:rsid w:val="002D037B"/>
    <w:rsid w:val="002D1CFD"/>
    <w:rsid w:val="002D2EF9"/>
    <w:rsid w:val="002D3A11"/>
    <w:rsid w:val="002D3BB2"/>
    <w:rsid w:val="002D4669"/>
    <w:rsid w:val="002D4F0E"/>
    <w:rsid w:val="002D55AF"/>
    <w:rsid w:val="002D5D6F"/>
    <w:rsid w:val="002D5EC4"/>
    <w:rsid w:val="002D64CE"/>
    <w:rsid w:val="002D6510"/>
    <w:rsid w:val="002D738E"/>
    <w:rsid w:val="002D7556"/>
    <w:rsid w:val="002D78CD"/>
    <w:rsid w:val="002E0C4F"/>
    <w:rsid w:val="002E2703"/>
    <w:rsid w:val="002E5DAF"/>
    <w:rsid w:val="002E5E6C"/>
    <w:rsid w:val="002E5FC3"/>
    <w:rsid w:val="002E62A3"/>
    <w:rsid w:val="002E70D1"/>
    <w:rsid w:val="002E748B"/>
    <w:rsid w:val="002E7B56"/>
    <w:rsid w:val="002F08EE"/>
    <w:rsid w:val="002F0A39"/>
    <w:rsid w:val="002F1C45"/>
    <w:rsid w:val="002F2357"/>
    <w:rsid w:val="002F3AC9"/>
    <w:rsid w:val="002F4AD0"/>
    <w:rsid w:val="002F4B92"/>
    <w:rsid w:val="002F4C04"/>
    <w:rsid w:val="002F53E1"/>
    <w:rsid w:val="002F6386"/>
    <w:rsid w:val="002F7A38"/>
    <w:rsid w:val="002F7DE7"/>
    <w:rsid w:val="003004D1"/>
    <w:rsid w:val="003012C4"/>
    <w:rsid w:val="00301390"/>
    <w:rsid w:val="00301F50"/>
    <w:rsid w:val="0030403A"/>
    <w:rsid w:val="00304ABD"/>
    <w:rsid w:val="00304E96"/>
    <w:rsid w:val="003058FE"/>
    <w:rsid w:val="00305FBB"/>
    <w:rsid w:val="00307159"/>
    <w:rsid w:val="00310F0B"/>
    <w:rsid w:val="00311192"/>
    <w:rsid w:val="00312447"/>
    <w:rsid w:val="00313127"/>
    <w:rsid w:val="00313531"/>
    <w:rsid w:val="00313C13"/>
    <w:rsid w:val="00313E32"/>
    <w:rsid w:val="003145EF"/>
    <w:rsid w:val="003159D3"/>
    <w:rsid w:val="00316384"/>
    <w:rsid w:val="00317FDD"/>
    <w:rsid w:val="00320417"/>
    <w:rsid w:val="003218C6"/>
    <w:rsid w:val="00322C1A"/>
    <w:rsid w:val="00325947"/>
    <w:rsid w:val="00325FFE"/>
    <w:rsid w:val="00326C21"/>
    <w:rsid w:val="003276B2"/>
    <w:rsid w:val="00330B6D"/>
    <w:rsid w:val="00331354"/>
    <w:rsid w:val="00331B82"/>
    <w:rsid w:val="0033286B"/>
    <w:rsid w:val="00332B0B"/>
    <w:rsid w:val="0033390E"/>
    <w:rsid w:val="00334FE4"/>
    <w:rsid w:val="00335215"/>
    <w:rsid w:val="003361EF"/>
    <w:rsid w:val="00336B19"/>
    <w:rsid w:val="00337E9B"/>
    <w:rsid w:val="00340608"/>
    <w:rsid w:val="00340D37"/>
    <w:rsid w:val="00341995"/>
    <w:rsid w:val="00342535"/>
    <w:rsid w:val="0034275B"/>
    <w:rsid w:val="00342D6E"/>
    <w:rsid w:val="003430CB"/>
    <w:rsid w:val="00343407"/>
    <w:rsid w:val="00344042"/>
    <w:rsid w:val="00344058"/>
    <w:rsid w:val="00344A3C"/>
    <w:rsid w:val="00346B72"/>
    <w:rsid w:val="0034739F"/>
    <w:rsid w:val="00351BF0"/>
    <w:rsid w:val="003521BA"/>
    <w:rsid w:val="003544E5"/>
    <w:rsid w:val="00354707"/>
    <w:rsid w:val="003561EF"/>
    <w:rsid w:val="00357BB8"/>
    <w:rsid w:val="00357F5F"/>
    <w:rsid w:val="0036153F"/>
    <w:rsid w:val="003621D0"/>
    <w:rsid w:val="00362530"/>
    <w:rsid w:val="003629CD"/>
    <w:rsid w:val="00362AC9"/>
    <w:rsid w:val="00364229"/>
    <w:rsid w:val="00364640"/>
    <w:rsid w:val="00364B1A"/>
    <w:rsid w:val="00365F3B"/>
    <w:rsid w:val="0036691A"/>
    <w:rsid w:val="00367640"/>
    <w:rsid w:val="00367EAB"/>
    <w:rsid w:val="00374022"/>
    <w:rsid w:val="0037526D"/>
    <w:rsid w:val="00375ACD"/>
    <w:rsid w:val="00376196"/>
    <w:rsid w:val="00376A70"/>
    <w:rsid w:val="00377650"/>
    <w:rsid w:val="0037778D"/>
    <w:rsid w:val="0037779C"/>
    <w:rsid w:val="003806AE"/>
    <w:rsid w:val="003812AB"/>
    <w:rsid w:val="00381D69"/>
    <w:rsid w:val="0038251B"/>
    <w:rsid w:val="00382589"/>
    <w:rsid w:val="00382A5E"/>
    <w:rsid w:val="00383686"/>
    <w:rsid w:val="00383D7A"/>
    <w:rsid w:val="003850FF"/>
    <w:rsid w:val="0038558D"/>
    <w:rsid w:val="00386733"/>
    <w:rsid w:val="00386A34"/>
    <w:rsid w:val="003874D0"/>
    <w:rsid w:val="003876AC"/>
    <w:rsid w:val="00387D97"/>
    <w:rsid w:val="00391061"/>
    <w:rsid w:val="00391F97"/>
    <w:rsid w:val="00394B02"/>
    <w:rsid w:val="00394BF2"/>
    <w:rsid w:val="0039571A"/>
    <w:rsid w:val="00396D04"/>
    <w:rsid w:val="00397A46"/>
    <w:rsid w:val="003A0427"/>
    <w:rsid w:val="003A0B1D"/>
    <w:rsid w:val="003A0FF9"/>
    <w:rsid w:val="003A28A2"/>
    <w:rsid w:val="003A3B06"/>
    <w:rsid w:val="003A4D9F"/>
    <w:rsid w:val="003A5E00"/>
    <w:rsid w:val="003A5FFB"/>
    <w:rsid w:val="003A65C4"/>
    <w:rsid w:val="003A669C"/>
    <w:rsid w:val="003B14A2"/>
    <w:rsid w:val="003B305F"/>
    <w:rsid w:val="003B515E"/>
    <w:rsid w:val="003B6683"/>
    <w:rsid w:val="003B7CE9"/>
    <w:rsid w:val="003C4A4D"/>
    <w:rsid w:val="003C4B07"/>
    <w:rsid w:val="003C533A"/>
    <w:rsid w:val="003C57EE"/>
    <w:rsid w:val="003C6E0C"/>
    <w:rsid w:val="003C6E71"/>
    <w:rsid w:val="003C6F8C"/>
    <w:rsid w:val="003D0915"/>
    <w:rsid w:val="003D13F4"/>
    <w:rsid w:val="003D1B7E"/>
    <w:rsid w:val="003D267E"/>
    <w:rsid w:val="003D2D35"/>
    <w:rsid w:val="003D3065"/>
    <w:rsid w:val="003D43B5"/>
    <w:rsid w:val="003D441B"/>
    <w:rsid w:val="003D4F76"/>
    <w:rsid w:val="003D53F4"/>
    <w:rsid w:val="003D55FA"/>
    <w:rsid w:val="003D6198"/>
    <w:rsid w:val="003E1972"/>
    <w:rsid w:val="003E25A2"/>
    <w:rsid w:val="003E2767"/>
    <w:rsid w:val="003E2D93"/>
    <w:rsid w:val="003E2FAE"/>
    <w:rsid w:val="003E3069"/>
    <w:rsid w:val="003E5875"/>
    <w:rsid w:val="003E72C1"/>
    <w:rsid w:val="003F07DC"/>
    <w:rsid w:val="003F0C3F"/>
    <w:rsid w:val="003F10A7"/>
    <w:rsid w:val="003F1C78"/>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0695C"/>
    <w:rsid w:val="0041018F"/>
    <w:rsid w:val="0041063E"/>
    <w:rsid w:val="00411596"/>
    <w:rsid w:val="004122B3"/>
    <w:rsid w:val="004126B2"/>
    <w:rsid w:val="0041466C"/>
    <w:rsid w:val="0041673F"/>
    <w:rsid w:val="004170DD"/>
    <w:rsid w:val="00417700"/>
    <w:rsid w:val="004177DA"/>
    <w:rsid w:val="00417E47"/>
    <w:rsid w:val="00420275"/>
    <w:rsid w:val="004203BF"/>
    <w:rsid w:val="00420D5B"/>
    <w:rsid w:val="00421614"/>
    <w:rsid w:val="00421CC5"/>
    <w:rsid w:val="00422665"/>
    <w:rsid w:val="004235B3"/>
    <w:rsid w:val="00423BA5"/>
    <w:rsid w:val="0042414D"/>
    <w:rsid w:val="00424F1C"/>
    <w:rsid w:val="004257A7"/>
    <w:rsid w:val="004257FD"/>
    <w:rsid w:val="00430403"/>
    <w:rsid w:val="00430535"/>
    <w:rsid w:val="004305F1"/>
    <w:rsid w:val="0043296D"/>
    <w:rsid w:val="00433398"/>
    <w:rsid w:val="0043460D"/>
    <w:rsid w:val="00434A3D"/>
    <w:rsid w:val="00434A60"/>
    <w:rsid w:val="004358ED"/>
    <w:rsid w:val="004366E9"/>
    <w:rsid w:val="004367D3"/>
    <w:rsid w:val="00440F98"/>
    <w:rsid w:val="00441F61"/>
    <w:rsid w:val="0044214C"/>
    <w:rsid w:val="004443E3"/>
    <w:rsid w:val="004447E5"/>
    <w:rsid w:val="0044491C"/>
    <w:rsid w:val="00444997"/>
    <w:rsid w:val="00444DEA"/>
    <w:rsid w:val="00445890"/>
    <w:rsid w:val="00445D96"/>
    <w:rsid w:val="004468D4"/>
    <w:rsid w:val="00446D48"/>
    <w:rsid w:val="004515CC"/>
    <w:rsid w:val="00452795"/>
    <w:rsid w:val="00452819"/>
    <w:rsid w:val="00452B89"/>
    <w:rsid w:val="00452EE7"/>
    <w:rsid w:val="00453841"/>
    <w:rsid w:val="00454472"/>
    <w:rsid w:val="00454665"/>
    <w:rsid w:val="00454CEE"/>
    <w:rsid w:val="004551AF"/>
    <w:rsid w:val="004556C7"/>
    <w:rsid w:val="0045584B"/>
    <w:rsid w:val="00456228"/>
    <w:rsid w:val="00457749"/>
    <w:rsid w:val="004606F9"/>
    <w:rsid w:val="00460878"/>
    <w:rsid w:val="00461484"/>
    <w:rsid w:val="00461A2D"/>
    <w:rsid w:val="00461A7C"/>
    <w:rsid w:val="00462220"/>
    <w:rsid w:val="00462712"/>
    <w:rsid w:val="004630B3"/>
    <w:rsid w:val="004642C5"/>
    <w:rsid w:val="00464CF8"/>
    <w:rsid w:val="0046520A"/>
    <w:rsid w:val="00465B2F"/>
    <w:rsid w:val="0046676D"/>
    <w:rsid w:val="00467E67"/>
    <w:rsid w:val="00470162"/>
    <w:rsid w:val="00470B19"/>
    <w:rsid w:val="0047159A"/>
    <w:rsid w:val="00471F38"/>
    <w:rsid w:val="00471FBC"/>
    <w:rsid w:val="00472B90"/>
    <w:rsid w:val="00472CE7"/>
    <w:rsid w:val="00473F9D"/>
    <w:rsid w:val="00474F0B"/>
    <w:rsid w:val="00475397"/>
    <w:rsid w:val="00477635"/>
    <w:rsid w:val="0047768A"/>
    <w:rsid w:val="004806C4"/>
    <w:rsid w:val="00484F45"/>
    <w:rsid w:val="00485EA7"/>
    <w:rsid w:val="0048657B"/>
    <w:rsid w:val="00486CF5"/>
    <w:rsid w:val="00487212"/>
    <w:rsid w:val="00487E31"/>
    <w:rsid w:val="00491261"/>
    <w:rsid w:val="00491780"/>
    <w:rsid w:val="00491B49"/>
    <w:rsid w:val="0049249B"/>
    <w:rsid w:val="004929DB"/>
    <w:rsid w:val="00492F75"/>
    <w:rsid w:val="00493466"/>
    <w:rsid w:val="00494B82"/>
    <w:rsid w:val="00494DCE"/>
    <w:rsid w:val="00496BEF"/>
    <w:rsid w:val="00496C4B"/>
    <w:rsid w:val="004971C7"/>
    <w:rsid w:val="00497510"/>
    <w:rsid w:val="004979EE"/>
    <w:rsid w:val="00497FE3"/>
    <w:rsid w:val="004A063E"/>
    <w:rsid w:val="004A1653"/>
    <w:rsid w:val="004A339B"/>
    <w:rsid w:val="004A379C"/>
    <w:rsid w:val="004A3947"/>
    <w:rsid w:val="004A3C01"/>
    <w:rsid w:val="004A57BF"/>
    <w:rsid w:val="004A671E"/>
    <w:rsid w:val="004A6D0D"/>
    <w:rsid w:val="004A7F1D"/>
    <w:rsid w:val="004B06A0"/>
    <w:rsid w:val="004B10FC"/>
    <w:rsid w:val="004B1301"/>
    <w:rsid w:val="004B1E59"/>
    <w:rsid w:val="004B2393"/>
    <w:rsid w:val="004B4959"/>
    <w:rsid w:val="004B4F04"/>
    <w:rsid w:val="004B5885"/>
    <w:rsid w:val="004B5FEB"/>
    <w:rsid w:val="004B6DC6"/>
    <w:rsid w:val="004C1355"/>
    <w:rsid w:val="004C1CAF"/>
    <w:rsid w:val="004C2482"/>
    <w:rsid w:val="004C26FF"/>
    <w:rsid w:val="004C310B"/>
    <w:rsid w:val="004C357A"/>
    <w:rsid w:val="004C4AFB"/>
    <w:rsid w:val="004C56D1"/>
    <w:rsid w:val="004C5F1B"/>
    <w:rsid w:val="004D092F"/>
    <w:rsid w:val="004D0DB8"/>
    <w:rsid w:val="004D11E6"/>
    <w:rsid w:val="004D1A39"/>
    <w:rsid w:val="004D22E5"/>
    <w:rsid w:val="004D33F8"/>
    <w:rsid w:val="004D4341"/>
    <w:rsid w:val="004D5633"/>
    <w:rsid w:val="004D5B20"/>
    <w:rsid w:val="004D6758"/>
    <w:rsid w:val="004D6A97"/>
    <w:rsid w:val="004D75D6"/>
    <w:rsid w:val="004D762D"/>
    <w:rsid w:val="004E058A"/>
    <w:rsid w:val="004E1DF1"/>
    <w:rsid w:val="004E3138"/>
    <w:rsid w:val="004E3A76"/>
    <w:rsid w:val="004E3AE1"/>
    <w:rsid w:val="004E3E67"/>
    <w:rsid w:val="004E4591"/>
    <w:rsid w:val="004E4668"/>
    <w:rsid w:val="004E4BEB"/>
    <w:rsid w:val="004E5F4F"/>
    <w:rsid w:val="004E6DEB"/>
    <w:rsid w:val="004E75CC"/>
    <w:rsid w:val="004F237A"/>
    <w:rsid w:val="004F255C"/>
    <w:rsid w:val="004F3748"/>
    <w:rsid w:val="004F62D5"/>
    <w:rsid w:val="004F69F1"/>
    <w:rsid w:val="004F6A63"/>
    <w:rsid w:val="004F76D4"/>
    <w:rsid w:val="00502481"/>
    <w:rsid w:val="00502C75"/>
    <w:rsid w:val="00502E81"/>
    <w:rsid w:val="0050311D"/>
    <w:rsid w:val="00504F53"/>
    <w:rsid w:val="005054B2"/>
    <w:rsid w:val="00507083"/>
    <w:rsid w:val="005070BA"/>
    <w:rsid w:val="005072DC"/>
    <w:rsid w:val="005073AF"/>
    <w:rsid w:val="0050774C"/>
    <w:rsid w:val="00507F3B"/>
    <w:rsid w:val="00510324"/>
    <w:rsid w:val="005106EA"/>
    <w:rsid w:val="00510F7A"/>
    <w:rsid w:val="00511668"/>
    <w:rsid w:val="0051220B"/>
    <w:rsid w:val="0051297F"/>
    <w:rsid w:val="005130A3"/>
    <w:rsid w:val="00513BEC"/>
    <w:rsid w:val="00513CEF"/>
    <w:rsid w:val="00514495"/>
    <w:rsid w:val="0051461F"/>
    <w:rsid w:val="005159AA"/>
    <w:rsid w:val="00516370"/>
    <w:rsid w:val="00516950"/>
    <w:rsid w:val="00516967"/>
    <w:rsid w:val="00516D20"/>
    <w:rsid w:val="00516E25"/>
    <w:rsid w:val="0052003A"/>
    <w:rsid w:val="005213C3"/>
    <w:rsid w:val="005217FF"/>
    <w:rsid w:val="0052302D"/>
    <w:rsid w:val="00523077"/>
    <w:rsid w:val="00523CF0"/>
    <w:rsid w:val="00523E43"/>
    <w:rsid w:val="0052462C"/>
    <w:rsid w:val="00524709"/>
    <w:rsid w:val="0052556C"/>
    <w:rsid w:val="00525763"/>
    <w:rsid w:val="00525A86"/>
    <w:rsid w:val="005265AC"/>
    <w:rsid w:val="005269C6"/>
    <w:rsid w:val="00526A09"/>
    <w:rsid w:val="005272C1"/>
    <w:rsid w:val="005304A1"/>
    <w:rsid w:val="00530DF0"/>
    <w:rsid w:val="005326B6"/>
    <w:rsid w:val="0053314D"/>
    <w:rsid w:val="00533471"/>
    <w:rsid w:val="00533527"/>
    <w:rsid w:val="005342ED"/>
    <w:rsid w:val="0053430C"/>
    <w:rsid w:val="005343C8"/>
    <w:rsid w:val="00534696"/>
    <w:rsid w:val="005347AD"/>
    <w:rsid w:val="00535777"/>
    <w:rsid w:val="00535FB5"/>
    <w:rsid w:val="00537364"/>
    <w:rsid w:val="00540805"/>
    <w:rsid w:val="00540949"/>
    <w:rsid w:val="005410AF"/>
    <w:rsid w:val="00544603"/>
    <w:rsid w:val="00545A34"/>
    <w:rsid w:val="005471E9"/>
    <w:rsid w:val="00547EC4"/>
    <w:rsid w:val="005513D8"/>
    <w:rsid w:val="005516E9"/>
    <w:rsid w:val="0055233F"/>
    <w:rsid w:val="00554425"/>
    <w:rsid w:val="005558F9"/>
    <w:rsid w:val="0055661F"/>
    <w:rsid w:val="00557E04"/>
    <w:rsid w:val="0056091C"/>
    <w:rsid w:val="00560B68"/>
    <w:rsid w:val="00561A28"/>
    <w:rsid w:val="00561D97"/>
    <w:rsid w:val="00563299"/>
    <w:rsid w:val="0056361B"/>
    <w:rsid w:val="00563C31"/>
    <w:rsid w:val="0056673E"/>
    <w:rsid w:val="00567BE4"/>
    <w:rsid w:val="005713C9"/>
    <w:rsid w:val="00572028"/>
    <w:rsid w:val="005725A1"/>
    <w:rsid w:val="005730CA"/>
    <w:rsid w:val="00573A5B"/>
    <w:rsid w:val="00573D11"/>
    <w:rsid w:val="00574335"/>
    <w:rsid w:val="00574C09"/>
    <w:rsid w:val="00574E86"/>
    <w:rsid w:val="005758CE"/>
    <w:rsid w:val="005762F2"/>
    <w:rsid w:val="00576B3A"/>
    <w:rsid w:val="00576F2C"/>
    <w:rsid w:val="005812B7"/>
    <w:rsid w:val="00581369"/>
    <w:rsid w:val="0058158A"/>
    <w:rsid w:val="00582078"/>
    <w:rsid w:val="005828CD"/>
    <w:rsid w:val="00582FB0"/>
    <w:rsid w:val="00582FCB"/>
    <w:rsid w:val="0058583D"/>
    <w:rsid w:val="00585A5C"/>
    <w:rsid w:val="005915B6"/>
    <w:rsid w:val="00592007"/>
    <w:rsid w:val="00592680"/>
    <w:rsid w:val="0059276B"/>
    <w:rsid w:val="005931DA"/>
    <w:rsid w:val="00593B9B"/>
    <w:rsid w:val="005941A3"/>
    <w:rsid w:val="00595927"/>
    <w:rsid w:val="00596664"/>
    <w:rsid w:val="00597B83"/>
    <w:rsid w:val="005A0E5E"/>
    <w:rsid w:val="005A1E71"/>
    <w:rsid w:val="005A2975"/>
    <w:rsid w:val="005A3B00"/>
    <w:rsid w:val="005A4040"/>
    <w:rsid w:val="005A489A"/>
    <w:rsid w:val="005A683B"/>
    <w:rsid w:val="005A68B6"/>
    <w:rsid w:val="005A6FF8"/>
    <w:rsid w:val="005B026B"/>
    <w:rsid w:val="005B02CA"/>
    <w:rsid w:val="005B0306"/>
    <w:rsid w:val="005B0A97"/>
    <w:rsid w:val="005B0F83"/>
    <w:rsid w:val="005B1446"/>
    <w:rsid w:val="005B2611"/>
    <w:rsid w:val="005B3C5E"/>
    <w:rsid w:val="005B48AB"/>
    <w:rsid w:val="005B4942"/>
    <w:rsid w:val="005B4F22"/>
    <w:rsid w:val="005B531E"/>
    <w:rsid w:val="005B631C"/>
    <w:rsid w:val="005B63FB"/>
    <w:rsid w:val="005C0938"/>
    <w:rsid w:val="005C0959"/>
    <w:rsid w:val="005C0D46"/>
    <w:rsid w:val="005C1FA3"/>
    <w:rsid w:val="005C2246"/>
    <w:rsid w:val="005C3A81"/>
    <w:rsid w:val="005C3BD0"/>
    <w:rsid w:val="005C3CC1"/>
    <w:rsid w:val="005C4A5A"/>
    <w:rsid w:val="005C5D1E"/>
    <w:rsid w:val="005C6AA0"/>
    <w:rsid w:val="005C7241"/>
    <w:rsid w:val="005D0547"/>
    <w:rsid w:val="005D0F53"/>
    <w:rsid w:val="005D1603"/>
    <w:rsid w:val="005D1903"/>
    <w:rsid w:val="005D29E2"/>
    <w:rsid w:val="005D2DEE"/>
    <w:rsid w:val="005D3238"/>
    <w:rsid w:val="005D3780"/>
    <w:rsid w:val="005D4E57"/>
    <w:rsid w:val="005D503B"/>
    <w:rsid w:val="005D53B7"/>
    <w:rsid w:val="005E0DDE"/>
    <w:rsid w:val="005E1B16"/>
    <w:rsid w:val="005E2B4F"/>
    <w:rsid w:val="005E408A"/>
    <w:rsid w:val="005E4B5B"/>
    <w:rsid w:val="005E52CA"/>
    <w:rsid w:val="005E57F0"/>
    <w:rsid w:val="005E59A9"/>
    <w:rsid w:val="005E5A9D"/>
    <w:rsid w:val="005E6DFD"/>
    <w:rsid w:val="005E6EBF"/>
    <w:rsid w:val="005F18C6"/>
    <w:rsid w:val="005F2C66"/>
    <w:rsid w:val="005F2E5D"/>
    <w:rsid w:val="005F3A2F"/>
    <w:rsid w:val="005F4B16"/>
    <w:rsid w:val="005F5645"/>
    <w:rsid w:val="005F56A0"/>
    <w:rsid w:val="005F5D9F"/>
    <w:rsid w:val="005F7B95"/>
    <w:rsid w:val="005F7D7A"/>
    <w:rsid w:val="006003F5"/>
    <w:rsid w:val="00600C11"/>
    <w:rsid w:val="00601952"/>
    <w:rsid w:val="006024A5"/>
    <w:rsid w:val="00603069"/>
    <w:rsid w:val="00604162"/>
    <w:rsid w:val="00604D2D"/>
    <w:rsid w:val="0060507B"/>
    <w:rsid w:val="00605153"/>
    <w:rsid w:val="00605661"/>
    <w:rsid w:val="00606925"/>
    <w:rsid w:val="0060727E"/>
    <w:rsid w:val="006101F1"/>
    <w:rsid w:val="00610FFE"/>
    <w:rsid w:val="006123D5"/>
    <w:rsid w:val="00612799"/>
    <w:rsid w:val="00612C0D"/>
    <w:rsid w:val="0061390A"/>
    <w:rsid w:val="00613DE6"/>
    <w:rsid w:val="00614C3B"/>
    <w:rsid w:val="00616B19"/>
    <w:rsid w:val="00617395"/>
    <w:rsid w:val="00620F82"/>
    <w:rsid w:val="006215E6"/>
    <w:rsid w:val="00622FB3"/>
    <w:rsid w:val="00624662"/>
    <w:rsid w:val="00624AE8"/>
    <w:rsid w:val="006252FD"/>
    <w:rsid w:val="006256EB"/>
    <w:rsid w:val="006259E7"/>
    <w:rsid w:val="00626038"/>
    <w:rsid w:val="00626F60"/>
    <w:rsid w:val="00631255"/>
    <w:rsid w:val="0063156B"/>
    <w:rsid w:val="00631792"/>
    <w:rsid w:val="0063186E"/>
    <w:rsid w:val="0063188C"/>
    <w:rsid w:val="00631968"/>
    <w:rsid w:val="00631C6C"/>
    <w:rsid w:val="00631E19"/>
    <w:rsid w:val="00631E7C"/>
    <w:rsid w:val="0063268F"/>
    <w:rsid w:val="0063290A"/>
    <w:rsid w:val="00632C5F"/>
    <w:rsid w:val="00632D03"/>
    <w:rsid w:val="00633246"/>
    <w:rsid w:val="00634072"/>
    <w:rsid w:val="00635064"/>
    <w:rsid w:val="006367A0"/>
    <w:rsid w:val="00636C9B"/>
    <w:rsid w:val="00636DE0"/>
    <w:rsid w:val="00637B8C"/>
    <w:rsid w:val="00642270"/>
    <w:rsid w:val="00642B48"/>
    <w:rsid w:val="006434FB"/>
    <w:rsid w:val="00643512"/>
    <w:rsid w:val="00643B7E"/>
    <w:rsid w:val="00644CBB"/>
    <w:rsid w:val="00644DB8"/>
    <w:rsid w:val="006451DD"/>
    <w:rsid w:val="00647050"/>
    <w:rsid w:val="00650D99"/>
    <w:rsid w:val="00650EC9"/>
    <w:rsid w:val="00651488"/>
    <w:rsid w:val="00651925"/>
    <w:rsid w:val="0065242A"/>
    <w:rsid w:val="006543A4"/>
    <w:rsid w:val="00654B52"/>
    <w:rsid w:val="00655642"/>
    <w:rsid w:val="00656023"/>
    <w:rsid w:val="0065767A"/>
    <w:rsid w:val="00657E55"/>
    <w:rsid w:val="00657F58"/>
    <w:rsid w:val="006603A1"/>
    <w:rsid w:val="00660901"/>
    <w:rsid w:val="00661794"/>
    <w:rsid w:val="006628CE"/>
    <w:rsid w:val="0066311F"/>
    <w:rsid w:val="00664C6C"/>
    <w:rsid w:val="0066501F"/>
    <w:rsid w:val="0066546F"/>
    <w:rsid w:val="006658DE"/>
    <w:rsid w:val="0066638A"/>
    <w:rsid w:val="006668F4"/>
    <w:rsid w:val="00666B3A"/>
    <w:rsid w:val="00667C2D"/>
    <w:rsid w:val="00670E3A"/>
    <w:rsid w:val="006721E8"/>
    <w:rsid w:val="00673B05"/>
    <w:rsid w:val="0067423A"/>
    <w:rsid w:val="00674411"/>
    <w:rsid w:val="00674EAD"/>
    <w:rsid w:val="006753CA"/>
    <w:rsid w:val="00675D04"/>
    <w:rsid w:val="006762D0"/>
    <w:rsid w:val="00676773"/>
    <w:rsid w:val="00676BFB"/>
    <w:rsid w:val="00677084"/>
    <w:rsid w:val="0067751D"/>
    <w:rsid w:val="00677AC3"/>
    <w:rsid w:val="0068007B"/>
    <w:rsid w:val="006814BF"/>
    <w:rsid w:val="006816FD"/>
    <w:rsid w:val="0068312F"/>
    <w:rsid w:val="00683CA6"/>
    <w:rsid w:val="00685458"/>
    <w:rsid w:val="00685C8C"/>
    <w:rsid w:val="0068690B"/>
    <w:rsid w:val="00690118"/>
    <w:rsid w:val="00691338"/>
    <w:rsid w:val="00691C3D"/>
    <w:rsid w:val="00692083"/>
    <w:rsid w:val="00694234"/>
    <w:rsid w:val="006943C8"/>
    <w:rsid w:val="006945DF"/>
    <w:rsid w:val="006960AA"/>
    <w:rsid w:val="00697B16"/>
    <w:rsid w:val="006A0007"/>
    <w:rsid w:val="006A0781"/>
    <w:rsid w:val="006A0EDD"/>
    <w:rsid w:val="006A1035"/>
    <w:rsid w:val="006A2703"/>
    <w:rsid w:val="006A3355"/>
    <w:rsid w:val="006A3541"/>
    <w:rsid w:val="006A371B"/>
    <w:rsid w:val="006A3BF0"/>
    <w:rsid w:val="006A4558"/>
    <w:rsid w:val="006A46F7"/>
    <w:rsid w:val="006A4A92"/>
    <w:rsid w:val="006A5011"/>
    <w:rsid w:val="006A5C5A"/>
    <w:rsid w:val="006A6AB2"/>
    <w:rsid w:val="006A71F2"/>
    <w:rsid w:val="006A7390"/>
    <w:rsid w:val="006B07BD"/>
    <w:rsid w:val="006B0B8C"/>
    <w:rsid w:val="006B0F7C"/>
    <w:rsid w:val="006B150E"/>
    <w:rsid w:val="006B1E39"/>
    <w:rsid w:val="006B296B"/>
    <w:rsid w:val="006B2B8D"/>
    <w:rsid w:val="006B2ECC"/>
    <w:rsid w:val="006B4D74"/>
    <w:rsid w:val="006B52DF"/>
    <w:rsid w:val="006B578E"/>
    <w:rsid w:val="006B58E9"/>
    <w:rsid w:val="006B6264"/>
    <w:rsid w:val="006B69D7"/>
    <w:rsid w:val="006B6BE6"/>
    <w:rsid w:val="006C0783"/>
    <w:rsid w:val="006C19EB"/>
    <w:rsid w:val="006C1B9E"/>
    <w:rsid w:val="006C23A6"/>
    <w:rsid w:val="006C23AC"/>
    <w:rsid w:val="006C25AC"/>
    <w:rsid w:val="006C2968"/>
    <w:rsid w:val="006C4D13"/>
    <w:rsid w:val="006C5682"/>
    <w:rsid w:val="006C5B6C"/>
    <w:rsid w:val="006C6513"/>
    <w:rsid w:val="006C7239"/>
    <w:rsid w:val="006D1339"/>
    <w:rsid w:val="006D2303"/>
    <w:rsid w:val="006D415A"/>
    <w:rsid w:val="006D58E8"/>
    <w:rsid w:val="006D712F"/>
    <w:rsid w:val="006D71E8"/>
    <w:rsid w:val="006D7822"/>
    <w:rsid w:val="006E0FA8"/>
    <w:rsid w:val="006E1580"/>
    <w:rsid w:val="006E16CE"/>
    <w:rsid w:val="006E17A8"/>
    <w:rsid w:val="006E2680"/>
    <w:rsid w:val="006E2DAD"/>
    <w:rsid w:val="006E4037"/>
    <w:rsid w:val="006E474C"/>
    <w:rsid w:val="006E5C32"/>
    <w:rsid w:val="006E7168"/>
    <w:rsid w:val="006E7C8C"/>
    <w:rsid w:val="006F07FB"/>
    <w:rsid w:val="006F116D"/>
    <w:rsid w:val="006F1BDC"/>
    <w:rsid w:val="006F1CB9"/>
    <w:rsid w:val="006F222F"/>
    <w:rsid w:val="006F2827"/>
    <w:rsid w:val="006F29B6"/>
    <w:rsid w:val="006F3066"/>
    <w:rsid w:val="006F466F"/>
    <w:rsid w:val="006F4CA9"/>
    <w:rsid w:val="006F4FE5"/>
    <w:rsid w:val="006F7D5C"/>
    <w:rsid w:val="006F7DD8"/>
    <w:rsid w:val="006F7E8F"/>
    <w:rsid w:val="0070049D"/>
    <w:rsid w:val="00700FA3"/>
    <w:rsid w:val="007017FE"/>
    <w:rsid w:val="0070241C"/>
    <w:rsid w:val="00702E38"/>
    <w:rsid w:val="00703370"/>
    <w:rsid w:val="007040BE"/>
    <w:rsid w:val="00705688"/>
    <w:rsid w:val="00705A99"/>
    <w:rsid w:val="00705DFB"/>
    <w:rsid w:val="00705FAF"/>
    <w:rsid w:val="007066A8"/>
    <w:rsid w:val="007071A9"/>
    <w:rsid w:val="007074CA"/>
    <w:rsid w:val="00707604"/>
    <w:rsid w:val="00707EB8"/>
    <w:rsid w:val="00707FB7"/>
    <w:rsid w:val="00710161"/>
    <w:rsid w:val="0071068F"/>
    <w:rsid w:val="00710795"/>
    <w:rsid w:val="00711CE1"/>
    <w:rsid w:val="00713F19"/>
    <w:rsid w:val="00713FBB"/>
    <w:rsid w:val="007159EA"/>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5569"/>
    <w:rsid w:val="007256C8"/>
    <w:rsid w:val="00727293"/>
    <w:rsid w:val="00727A55"/>
    <w:rsid w:val="00727F4F"/>
    <w:rsid w:val="0073026C"/>
    <w:rsid w:val="007330CB"/>
    <w:rsid w:val="0073333D"/>
    <w:rsid w:val="0073458E"/>
    <w:rsid w:val="007365ED"/>
    <w:rsid w:val="007379D6"/>
    <w:rsid w:val="00740711"/>
    <w:rsid w:val="00741341"/>
    <w:rsid w:val="0074188A"/>
    <w:rsid w:val="007429D9"/>
    <w:rsid w:val="00743462"/>
    <w:rsid w:val="00744B52"/>
    <w:rsid w:val="00745DA4"/>
    <w:rsid w:val="00746FBC"/>
    <w:rsid w:val="00747537"/>
    <w:rsid w:val="00747587"/>
    <w:rsid w:val="0075191F"/>
    <w:rsid w:val="00751A89"/>
    <w:rsid w:val="00751B8D"/>
    <w:rsid w:val="007524A6"/>
    <w:rsid w:val="00752ADB"/>
    <w:rsid w:val="00752FB3"/>
    <w:rsid w:val="00754DFA"/>
    <w:rsid w:val="007558F7"/>
    <w:rsid w:val="00755941"/>
    <w:rsid w:val="007563D4"/>
    <w:rsid w:val="00757FA3"/>
    <w:rsid w:val="00760A37"/>
    <w:rsid w:val="00760DE7"/>
    <w:rsid w:val="00761239"/>
    <w:rsid w:val="00762AED"/>
    <w:rsid w:val="00763510"/>
    <w:rsid w:val="00763FC1"/>
    <w:rsid w:val="00764928"/>
    <w:rsid w:val="00765207"/>
    <w:rsid w:val="00765DEF"/>
    <w:rsid w:val="0076617C"/>
    <w:rsid w:val="007661D8"/>
    <w:rsid w:val="0076738F"/>
    <w:rsid w:val="0076777B"/>
    <w:rsid w:val="00767C13"/>
    <w:rsid w:val="00770318"/>
    <w:rsid w:val="00770734"/>
    <w:rsid w:val="00771099"/>
    <w:rsid w:val="007727E8"/>
    <w:rsid w:val="00773B81"/>
    <w:rsid w:val="007743FF"/>
    <w:rsid w:val="0077508B"/>
    <w:rsid w:val="00775C32"/>
    <w:rsid w:val="00776139"/>
    <w:rsid w:val="007763D2"/>
    <w:rsid w:val="00776CB5"/>
    <w:rsid w:val="00776D00"/>
    <w:rsid w:val="0077745D"/>
    <w:rsid w:val="00782405"/>
    <w:rsid w:val="007852C5"/>
    <w:rsid w:val="007858B6"/>
    <w:rsid w:val="00786139"/>
    <w:rsid w:val="007866D9"/>
    <w:rsid w:val="00786B45"/>
    <w:rsid w:val="00786D1D"/>
    <w:rsid w:val="00786DC1"/>
    <w:rsid w:val="0078762F"/>
    <w:rsid w:val="00787820"/>
    <w:rsid w:val="00787E3E"/>
    <w:rsid w:val="007900F5"/>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3FAF"/>
    <w:rsid w:val="007A4B12"/>
    <w:rsid w:val="007A5359"/>
    <w:rsid w:val="007A5774"/>
    <w:rsid w:val="007A5882"/>
    <w:rsid w:val="007A6F78"/>
    <w:rsid w:val="007A7426"/>
    <w:rsid w:val="007B0B6B"/>
    <w:rsid w:val="007B1051"/>
    <w:rsid w:val="007B1411"/>
    <w:rsid w:val="007B380C"/>
    <w:rsid w:val="007B4A66"/>
    <w:rsid w:val="007B632D"/>
    <w:rsid w:val="007B67EF"/>
    <w:rsid w:val="007B69C6"/>
    <w:rsid w:val="007B6B31"/>
    <w:rsid w:val="007B7324"/>
    <w:rsid w:val="007B7A33"/>
    <w:rsid w:val="007B7C09"/>
    <w:rsid w:val="007C01EE"/>
    <w:rsid w:val="007C0E03"/>
    <w:rsid w:val="007C0EE3"/>
    <w:rsid w:val="007C150C"/>
    <w:rsid w:val="007C2F64"/>
    <w:rsid w:val="007C3D7D"/>
    <w:rsid w:val="007C3FF4"/>
    <w:rsid w:val="007C578A"/>
    <w:rsid w:val="007C6A03"/>
    <w:rsid w:val="007C7B17"/>
    <w:rsid w:val="007C7B68"/>
    <w:rsid w:val="007D05B6"/>
    <w:rsid w:val="007D174A"/>
    <w:rsid w:val="007D1B02"/>
    <w:rsid w:val="007D1D60"/>
    <w:rsid w:val="007D2249"/>
    <w:rsid w:val="007D3175"/>
    <w:rsid w:val="007D3697"/>
    <w:rsid w:val="007D3805"/>
    <w:rsid w:val="007D3B26"/>
    <w:rsid w:val="007D3F82"/>
    <w:rsid w:val="007D453E"/>
    <w:rsid w:val="007D55A3"/>
    <w:rsid w:val="007D66EE"/>
    <w:rsid w:val="007D7204"/>
    <w:rsid w:val="007E08F1"/>
    <w:rsid w:val="007E0B04"/>
    <w:rsid w:val="007E1F64"/>
    <w:rsid w:val="007E61AA"/>
    <w:rsid w:val="007E6EE2"/>
    <w:rsid w:val="007E6F65"/>
    <w:rsid w:val="007E74A6"/>
    <w:rsid w:val="007E74F2"/>
    <w:rsid w:val="007F07DA"/>
    <w:rsid w:val="007F140E"/>
    <w:rsid w:val="007F2C55"/>
    <w:rsid w:val="007F40A6"/>
    <w:rsid w:val="007F454E"/>
    <w:rsid w:val="007F502E"/>
    <w:rsid w:val="007F507F"/>
    <w:rsid w:val="007F5FF6"/>
    <w:rsid w:val="007F706A"/>
    <w:rsid w:val="007F7390"/>
    <w:rsid w:val="007F7564"/>
    <w:rsid w:val="0080008F"/>
    <w:rsid w:val="00801D3C"/>
    <w:rsid w:val="00801EC6"/>
    <w:rsid w:val="00802812"/>
    <w:rsid w:val="00802DD6"/>
    <w:rsid w:val="00803CE7"/>
    <w:rsid w:val="00803D81"/>
    <w:rsid w:val="00804652"/>
    <w:rsid w:val="00804F05"/>
    <w:rsid w:val="00805998"/>
    <w:rsid w:val="0080732F"/>
    <w:rsid w:val="00807865"/>
    <w:rsid w:val="00807933"/>
    <w:rsid w:val="0081007B"/>
    <w:rsid w:val="008100AE"/>
    <w:rsid w:val="00810C7C"/>
    <w:rsid w:val="008117B5"/>
    <w:rsid w:val="00811AE4"/>
    <w:rsid w:val="00811EBC"/>
    <w:rsid w:val="00813256"/>
    <w:rsid w:val="0081366D"/>
    <w:rsid w:val="00813F2E"/>
    <w:rsid w:val="0081530B"/>
    <w:rsid w:val="0081534A"/>
    <w:rsid w:val="0081573E"/>
    <w:rsid w:val="00815C1E"/>
    <w:rsid w:val="00816A3C"/>
    <w:rsid w:val="00816C30"/>
    <w:rsid w:val="00816E41"/>
    <w:rsid w:val="00817252"/>
    <w:rsid w:val="00817AF2"/>
    <w:rsid w:val="0082201D"/>
    <w:rsid w:val="00822C6E"/>
    <w:rsid w:val="008231B0"/>
    <w:rsid w:val="00823D20"/>
    <w:rsid w:val="00823EB3"/>
    <w:rsid w:val="00824ACA"/>
    <w:rsid w:val="00824EA4"/>
    <w:rsid w:val="00825013"/>
    <w:rsid w:val="0082527F"/>
    <w:rsid w:val="00827C62"/>
    <w:rsid w:val="00830115"/>
    <w:rsid w:val="0083063B"/>
    <w:rsid w:val="008306CB"/>
    <w:rsid w:val="0083085E"/>
    <w:rsid w:val="00830E67"/>
    <w:rsid w:val="00831363"/>
    <w:rsid w:val="0083148E"/>
    <w:rsid w:val="008318B0"/>
    <w:rsid w:val="00831E7A"/>
    <w:rsid w:val="008330B7"/>
    <w:rsid w:val="00833203"/>
    <w:rsid w:val="00833CD0"/>
    <w:rsid w:val="00833D41"/>
    <w:rsid w:val="00834F0F"/>
    <w:rsid w:val="008351E2"/>
    <w:rsid w:val="00835F23"/>
    <w:rsid w:val="008369A2"/>
    <w:rsid w:val="00836C96"/>
    <w:rsid w:val="00836F3F"/>
    <w:rsid w:val="0083761C"/>
    <w:rsid w:val="00837697"/>
    <w:rsid w:val="0084196D"/>
    <w:rsid w:val="008420D0"/>
    <w:rsid w:val="0084230E"/>
    <w:rsid w:val="008426D8"/>
    <w:rsid w:val="00842CAD"/>
    <w:rsid w:val="008434E2"/>
    <w:rsid w:val="0084361F"/>
    <w:rsid w:val="00843756"/>
    <w:rsid w:val="00843844"/>
    <w:rsid w:val="00844337"/>
    <w:rsid w:val="00844395"/>
    <w:rsid w:val="00844431"/>
    <w:rsid w:val="008447EE"/>
    <w:rsid w:val="00845AFA"/>
    <w:rsid w:val="00845EA8"/>
    <w:rsid w:val="00846C1B"/>
    <w:rsid w:val="00852196"/>
    <w:rsid w:val="00854172"/>
    <w:rsid w:val="008542A1"/>
    <w:rsid w:val="008550D4"/>
    <w:rsid w:val="00855129"/>
    <w:rsid w:val="00855447"/>
    <w:rsid w:val="008562A3"/>
    <w:rsid w:val="008565EF"/>
    <w:rsid w:val="00857881"/>
    <w:rsid w:val="008602D2"/>
    <w:rsid w:val="00860492"/>
    <w:rsid w:val="00860865"/>
    <w:rsid w:val="008609AF"/>
    <w:rsid w:val="008635FD"/>
    <w:rsid w:val="00863F16"/>
    <w:rsid w:val="00864032"/>
    <w:rsid w:val="0086532A"/>
    <w:rsid w:val="00866A3D"/>
    <w:rsid w:val="00873B30"/>
    <w:rsid w:val="008745A8"/>
    <w:rsid w:val="00874761"/>
    <w:rsid w:val="0087574F"/>
    <w:rsid w:val="00875C77"/>
    <w:rsid w:val="00875D68"/>
    <w:rsid w:val="00876777"/>
    <w:rsid w:val="00876FC1"/>
    <w:rsid w:val="008772A9"/>
    <w:rsid w:val="00877983"/>
    <w:rsid w:val="00880518"/>
    <w:rsid w:val="00880994"/>
    <w:rsid w:val="00882062"/>
    <w:rsid w:val="008820E3"/>
    <w:rsid w:val="00882660"/>
    <w:rsid w:val="00883574"/>
    <w:rsid w:val="00883577"/>
    <w:rsid w:val="00883655"/>
    <w:rsid w:val="00883740"/>
    <w:rsid w:val="00883864"/>
    <w:rsid w:val="00883B41"/>
    <w:rsid w:val="008854A4"/>
    <w:rsid w:val="0088582D"/>
    <w:rsid w:val="008866B3"/>
    <w:rsid w:val="008867B8"/>
    <w:rsid w:val="00886A20"/>
    <w:rsid w:val="00887508"/>
    <w:rsid w:val="00891FA8"/>
    <w:rsid w:val="0089279A"/>
    <w:rsid w:val="00892AE5"/>
    <w:rsid w:val="00892DAD"/>
    <w:rsid w:val="00893125"/>
    <w:rsid w:val="00893E69"/>
    <w:rsid w:val="00894215"/>
    <w:rsid w:val="0089522C"/>
    <w:rsid w:val="00897C16"/>
    <w:rsid w:val="008A00E3"/>
    <w:rsid w:val="008A0624"/>
    <w:rsid w:val="008A071D"/>
    <w:rsid w:val="008A0BA1"/>
    <w:rsid w:val="008A2F16"/>
    <w:rsid w:val="008A3195"/>
    <w:rsid w:val="008A31EB"/>
    <w:rsid w:val="008A3623"/>
    <w:rsid w:val="008A4400"/>
    <w:rsid w:val="008A4E91"/>
    <w:rsid w:val="008A5598"/>
    <w:rsid w:val="008A56C9"/>
    <w:rsid w:val="008A6408"/>
    <w:rsid w:val="008A6BBB"/>
    <w:rsid w:val="008A6D18"/>
    <w:rsid w:val="008A6D7D"/>
    <w:rsid w:val="008B04DD"/>
    <w:rsid w:val="008B12F2"/>
    <w:rsid w:val="008B3659"/>
    <w:rsid w:val="008B40A0"/>
    <w:rsid w:val="008B4C77"/>
    <w:rsid w:val="008B51B8"/>
    <w:rsid w:val="008B51E7"/>
    <w:rsid w:val="008B58F6"/>
    <w:rsid w:val="008B5948"/>
    <w:rsid w:val="008B5EAE"/>
    <w:rsid w:val="008B6929"/>
    <w:rsid w:val="008B6A9A"/>
    <w:rsid w:val="008B6F55"/>
    <w:rsid w:val="008C00C7"/>
    <w:rsid w:val="008C11EC"/>
    <w:rsid w:val="008C131D"/>
    <w:rsid w:val="008C1719"/>
    <w:rsid w:val="008C1C64"/>
    <w:rsid w:val="008C2A48"/>
    <w:rsid w:val="008C2F78"/>
    <w:rsid w:val="008C3500"/>
    <w:rsid w:val="008C369C"/>
    <w:rsid w:val="008C3D7A"/>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5EFB"/>
    <w:rsid w:val="008D5FDE"/>
    <w:rsid w:val="008D6EDE"/>
    <w:rsid w:val="008E0E28"/>
    <w:rsid w:val="008E2A3F"/>
    <w:rsid w:val="008E44D6"/>
    <w:rsid w:val="008E4977"/>
    <w:rsid w:val="008E4C73"/>
    <w:rsid w:val="008E4CBC"/>
    <w:rsid w:val="008E5CEF"/>
    <w:rsid w:val="008E68CF"/>
    <w:rsid w:val="008E6D03"/>
    <w:rsid w:val="008E6DF9"/>
    <w:rsid w:val="008F0299"/>
    <w:rsid w:val="008F0B01"/>
    <w:rsid w:val="008F1396"/>
    <w:rsid w:val="008F42F1"/>
    <w:rsid w:val="008F485A"/>
    <w:rsid w:val="008F58F6"/>
    <w:rsid w:val="0090057F"/>
    <w:rsid w:val="00900955"/>
    <w:rsid w:val="00900F22"/>
    <w:rsid w:val="009015C9"/>
    <w:rsid w:val="00902882"/>
    <w:rsid w:val="009028D3"/>
    <w:rsid w:val="00902AAD"/>
    <w:rsid w:val="00903B94"/>
    <w:rsid w:val="00903ED8"/>
    <w:rsid w:val="00904075"/>
    <w:rsid w:val="00905177"/>
    <w:rsid w:val="009058CE"/>
    <w:rsid w:val="00905C55"/>
    <w:rsid w:val="009075C5"/>
    <w:rsid w:val="00907CD6"/>
    <w:rsid w:val="00910264"/>
    <w:rsid w:val="00910579"/>
    <w:rsid w:val="009113C5"/>
    <w:rsid w:val="00911C0A"/>
    <w:rsid w:val="0091200F"/>
    <w:rsid w:val="00912332"/>
    <w:rsid w:val="00912539"/>
    <w:rsid w:val="00912C10"/>
    <w:rsid w:val="00912DE4"/>
    <w:rsid w:val="00913767"/>
    <w:rsid w:val="00913E46"/>
    <w:rsid w:val="009141B3"/>
    <w:rsid w:val="009143ED"/>
    <w:rsid w:val="0091542B"/>
    <w:rsid w:val="009155A7"/>
    <w:rsid w:val="00915A17"/>
    <w:rsid w:val="009176FC"/>
    <w:rsid w:val="009204DD"/>
    <w:rsid w:val="00920685"/>
    <w:rsid w:val="00920F3B"/>
    <w:rsid w:val="0092108F"/>
    <w:rsid w:val="00921113"/>
    <w:rsid w:val="00922A02"/>
    <w:rsid w:val="00923E18"/>
    <w:rsid w:val="00924244"/>
    <w:rsid w:val="00924F10"/>
    <w:rsid w:val="00926634"/>
    <w:rsid w:val="00927212"/>
    <w:rsid w:val="009275A0"/>
    <w:rsid w:val="00927635"/>
    <w:rsid w:val="009312ED"/>
    <w:rsid w:val="0093232A"/>
    <w:rsid w:val="009323D8"/>
    <w:rsid w:val="009325B3"/>
    <w:rsid w:val="00932648"/>
    <w:rsid w:val="009331CE"/>
    <w:rsid w:val="009333FA"/>
    <w:rsid w:val="009336B1"/>
    <w:rsid w:val="00933BC7"/>
    <w:rsid w:val="00933D15"/>
    <w:rsid w:val="00934857"/>
    <w:rsid w:val="009348A8"/>
    <w:rsid w:val="009348F6"/>
    <w:rsid w:val="00934B39"/>
    <w:rsid w:val="00935E8D"/>
    <w:rsid w:val="009362AE"/>
    <w:rsid w:val="009365FB"/>
    <w:rsid w:val="00937D1C"/>
    <w:rsid w:val="00940709"/>
    <w:rsid w:val="00940AE7"/>
    <w:rsid w:val="00941D06"/>
    <w:rsid w:val="00941E7D"/>
    <w:rsid w:val="00942577"/>
    <w:rsid w:val="009434C5"/>
    <w:rsid w:val="009437EC"/>
    <w:rsid w:val="00943A3F"/>
    <w:rsid w:val="00943B51"/>
    <w:rsid w:val="0094429F"/>
    <w:rsid w:val="00944E60"/>
    <w:rsid w:val="0094582F"/>
    <w:rsid w:val="00945D61"/>
    <w:rsid w:val="00946E16"/>
    <w:rsid w:val="00946FEB"/>
    <w:rsid w:val="009474BC"/>
    <w:rsid w:val="00947EF7"/>
    <w:rsid w:val="009503F9"/>
    <w:rsid w:val="00950994"/>
    <w:rsid w:val="00951D0C"/>
    <w:rsid w:val="00953383"/>
    <w:rsid w:val="0095396C"/>
    <w:rsid w:val="009565EA"/>
    <w:rsid w:val="009572FA"/>
    <w:rsid w:val="0095783C"/>
    <w:rsid w:val="00957D04"/>
    <w:rsid w:val="00957D9F"/>
    <w:rsid w:val="0096093A"/>
    <w:rsid w:val="00960C87"/>
    <w:rsid w:val="00961A7B"/>
    <w:rsid w:val="00962C99"/>
    <w:rsid w:val="00962DF5"/>
    <w:rsid w:val="00963082"/>
    <w:rsid w:val="00963DF0"/>
    <w:rsid w:val="00964066"/>
    <w:rsid w:val="00964E89"/>
    <w:rsid w:val="00964F36"/>
    <w:rsid w:val="0096598D"/>
    <w:rsid w:val="00967797"/>
    <w:rsid w:val="00967E66"/>
    <w:rsid w:val="00970981"/>
    <w:rsid w:val="00971464"/>
    <w:rsid w:val="00972EF5"/>
    <w:rsid w:val="00973A2A"/>
    <w:rsid w:val="00974194"/>
    <w:rsid w:val="009750B4"/>
    <w:rsid w:val="00976019"/>
    <w:rsid w:val="0097663B"/>
    <w:rsid w:val="00976AE0"/>
    <w:rsid w:val="00977108"/>
    <w:rsid w:val="00977D07"/>
    <w:rsid w:val="00981E42"/>
    <w:rsid w:val="00982F7D"/>
    <w:rsid w:val="00983ADD"/>
    <w:rsid w:val="009842DD"/>
    <w:rsid w:val="00984319"/>
    <w:rsid w:val="00984736"/>
    <w:rsid w:val="00984DD7"/>
    <w:rsid w:val="00986366"/>
    <w:rsid w:val="00986EEC"/>
    <w:rsid w:val="00987197"/>
    <w:rsid w:val="00990E74"/>
    <w:rsid w:val="00991562"/>
    <w:rsid w:val="00992A57"/>
    <w:rsid w:val="00993053"/>
    <w:rsid w:val="00993CAC"/>
    <w:rsid w:val="009952A0"/>
    <w:rsid w:val="009954B4"/>
    <w:rsid w:val="009958EE"/>
    <w:rsid w:val="009967B1"/>
    <w:rsid w:val="009A0380"/>
    <w:rsid w:val="009A0CE1"/>
    <w:rsid w:val="009A30B1"/>
    <w:rsid w:val="009A468A"/>
    <w:rsid w:val="009A4C30"/>
    <w:rsid w:val="009A54B5"/>
    <w:rsid w:val="009A6848"/>
    <w:rsid w:val="009A7549"/>
    <w:rsid w:val="009A7A95"/>
    <w:rsid w:val="009A7D79"/>
    <w:rsid w:val="009B2BC1"/>
    <w:rsid w:val="009B3671"/>
    <w:rsid w:val="009B42E5"/>
    <w:rsid w:val="009B44DD"/>
    <w:rsid w:val="009B44EF"/>
    <w:rsid w:val="009B46A1"/>
    <w:rsid w:val="009B47DE"/>
    <w:rsid w:val="009B5318"/>
    <w:rsid w:val="009B5749"/>
    <w:rsid w:val="009B5939"/>
    <w:rsid w:val="009B6199"/>
    <w:rsid w:val="009B6C2D"/>
    <w:rsid w:val="009B72BC"/>
    <w:rsid w:val="009B753D"/>
    <w:rsid w:val="009B7B17"/>
    <w:rsid w:val="009C057B"/>
    <w:rsid w:val="009C05FC"/>
    <w:rsid w:val="009C12F3"/>
    <w:rsid w:val="009C17DD"/>
    <w:rsid w:val="009C1CF3"/>
    <w:rsid w:val="009C31AB"/>
    <w:rsid w:val="009C4D19"/>
    <w:rsid w:val="009C53CF"/>
    <w:rsid w:val="009C55B7"/>
    <w:rsid w:val="009C5B28"/>
    <w:rsid w:val="009C5BE9"/>
    <w:rsid w:val="009C7FFD"/>
    <w:rsid w:val="009D001E"/>
    <w:rsid w:val="009D0DB0"/>
    <w:rsid w:val="009D0EC7"/>
    <w:rsid w:val="009D0F26"/>
    <w:rsid w:val="009D1EF4"/>
    <w:rsid w:val="009D210D"/>
    <w:rsid w:val="009D27E1"/>
    <w:rsid w:val="009D419C"/>
    <w:rsid w:val="009D434D"/>
    <w:rsid w:val="009D4A04"/>
    <w:rsid w:val="009D4BC3"/>
    <w:rsid w:val="009D5863"/>
    <w:rsid w:val="009D6334"/>
    <w:rsid w:val="009D657D"/>
    <w:rsid w:val="009D6AB3"/>
    <w:rsid w:val="009D6B34"/>
    <w:rsid w:val="009E061D"/>
    <w:rsid w:val="009E0955"/>
    <w:rsid w:val="009E0CB3"/>
    <w:rsid w:val="009E15AA"/>
    <w:rsid w:val="009E1E2D"/>
    <w:rsid w:val="009E1F59"/>
    <w:rsid w:val="009E2B88"/>
    <w:rsid w:val="009E3904"/>
    <w:rsid w:val="009E7BEE"/>
    <w:rsid w:val="009F033F"/>
    <w:rsid w:val="009F11D8"/>
    <w:rsid w:val="009F1ABE"/>
    <w:rsid w:val="009F2542"/>
    <w:rsid w:val="009F34A6"/>
    <w:rsid w:val="009F3A1B"/>
    <w:rsid w:val="009F42C6"/>
    <w:rsid w:val="009F45C1"/>
    <w:rsid w:val="009F4A04"/>
    <w:rsid w:val="009F4E74"/>
    <w:rsid w:val="009F5229"/>
    <w:rsid w:val="009F5CFD"/>
    <w:rsid w:val="009F7810"/>
    <w:rsid w:val="009F7D3C"/>
    <w:rsid w:val="00A00F45"/>
    <w:rsid w:val="00A02078"/>
    <w:rsid w:val="00A02176"/>
    <w:rsid w:val="00A05344"/>
    <w:rsid w:val="00A0685F"/>
    <w:rsid w:val="00A0767B"/>
    <w:rsid w:val="00A07DBE"/>
    <w:rsid w:val="00A1034C"/>
    <w:rsid w:val="00A11DB1"/>
    <w:rsid w:val="00A124D5"/>
    <w:rsid w:val="00A126E0"/>
    <w:rsid w:val="00A148C2"/>
    <w:rsid w:val="00A14FDE"/>
    <w:rsid w:val="00A15FD2"/>
    <w:rsid w:val="00A16E33"/>
    <w:rsid w:val="00A171FF"/>
    <w:rsid w:val="00A17676"/>
    <w:rsid w:val="00A20397"/>
    <w:rsid w:val="00A208CC"/>
    <w:rsid w:val="00A20CF3"/>
    <w:rsid w:val="00A215CC"/>
    <w:rsid w:val="00A217AD"/>
    <w:rsid w:val="00A2298D"/>
    <w:rsid w:val="00A23197"/>
    <w:rsid w:val="00A25FDB"/>
    <w:rsid w:val="00A30045"/>
    <w:rsid w:val="00A3035F"/>
    <w:rsid w:val="00A3173B"/>
    <w:rsid w:val="00A31ABF"/>
    <w:rsid w:val="00A31DD0"/>
    <w:rsid w:val="00A321C6"/>
    <w:rsid w:val="00A322FA"/>
    <w:rsid w:val="00A3278E"/>
    <w:rsid w:val="00A32AEE"/>
    <w:rsid w:val="00A32E0D"/>
    <w:rsid w:val="00A33623"/>
    <w:rsid w:val="00A33707"/>
    <w:rsid w:val="00A339AC"/>
    <w:rsid w:val="00A34833"/>
    <w:rsid w:val="00A349D5"/>
    <w:rsid w:val="00A35AF5"/>
    <w:rsid w:val="00A40F24"/>
    <w:rsid w:val="00A41E11"/>
    <w:rsid w:val="00A42028"/>
    <w:rsid w:val="00A428C3"/>
    <w:rsid w:val="00A4306B"/>
    <w:rsid w:val="00A4489B"/>
    <w:rsid w:val="00A44E62"/>
    <w:rsid w:val="00A4621F"/>
    <w:rsid w:val="00A4631D"/>
    <w:rsid w:val="00A46571"/>
    <w:rsid w:val="00A47C49"/>
    <w:rsid w:val="00A501E2"/>
    <w:rsid w:val="00A50C75"/>
    <w:rsid w:val="00A51121"/>
    <w:rsid w:val="00A5157D"/>
    <w:rsid w:val="00A52704"/>
    <w:rsid w:val="00A545E1"/>
    <w:rsid w:val="00A54E8B"/>
    <w:rsid w:val="00A54FA5"/>
    <w:rsid w:val="00A5516F"/>
    <w:rsid w:val="00A564BD"/>
    <w:rsid w:val="00A5674B"/>
    <w:rsid w:val="00A56D9B"/>
    <w:rsid w:val="00A56E72"/>
    <w:rsid w:val="00A5752E"/>
    <w:rsid w:val="00A603EB"/>
    <w:rsid w:val="00A6046F"/>
    <w:rsid w:val="00A6096B"/>
    <w:rsid w:val="00A60E7A"/>
    <w:rsid w:val="00A60F6F"/>
    <w:rsid w:val="00A61830"/>
    <w:rsid w:val="00A639F2"/>
    <w:rsid w:val="00A642BD"/>
    <w:rsid w:val="00A642D8"/>
    <w:rsid w:val="00A646AD"/>
    <w:rsid w:val="00A647DB"/>
    <w:rsid w:val="00A655B2"/>
    <w:rsid w:val="00A65E08"/>
    <w:rsid w:val="00A66426"/>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52CE"/>
    <w:rsid w:val="00A86618"/>
    <w:rsid w:val="00A866B9"/>
    <w:rsid w:val="00A90443"/>
    <w:rsid w:val="00A90912"/>
    <w:rsid w:val="00A91431"/>
    <w:rsid w:val="00A918E2"/>
    <w:rsid w:val="00A92A91"/>
    <w:rsid w:val="00A94813"/>
    <w:rsid w:val="00A94DE1"/>
    <w:rsid w:val="00A9696E"/>
    <w:rsid w:val="00A96C32"/>
    <w:rsid w:val="00A9765C"/>
    <w:rsid w:val="00A97E35"/>
    <w:rsid w:val="00AA02F9"/>
    <w:rsid w:val="00AA0E73"/>
    <w:rsid w:val="00AA13BC"/>
    <w:rsid w:val="00AA2F2E"/>
    <w:rsid w:val="00AA3295"/>
    <w:rsid w:val="00AA3947"/>
    <w:rsid w:val="00AA458E"/>
    <w:rsid w:val="00AA5366"/>
    <w:rsid w:val="00AA5DA2"/>
    <w:rsid w:val="00AA689B"/>
    <w:rsid w:val="00AA6F3D"/>
    <w:rsid w:val="00AA703D"/>
    <w:rsid w:val="00AA7746"/>
    <w:rsid w:val="00AA7CA6"/>
    <w:rsid w:val="00AA7D31"/>
    <w:rsid w:val="00AB0449"/>
    <w:rsid w:val="00AB125D"/>
    <w:rsid w:val="00AB1D88"/>
    <w:rsid w:val="00AB240E"/>
    <w:rsid w:val="00AB258C"/>
    <w:rsid w:val="00AB522B"/>
    <w:rsid w:val="00AB54B1"/>
    <w:rsid w:val="00AB62D3"/>
    <w:rsid w:val="00AB66CE"/>
    <w:rsid w:val="00AB6E52"/>
    <w:rsid w:val="00AB6F9A"/>
    <w:rsid w:val="00AB739D"/>
    <w:rsid w:val="00AB7C81"/>
    <w:rsid w:val="00AB7F38"/>
    <w:rsid w:val="00AC0E92"/>
    <w:rsid w:val="00AC1902"/>
    <w:rsid w:val="00AC22C6"/>
    <w:rsid w:val="00AC27D4"/>
    <w:rsid w:val="00AC5595"/>
    <w:rsid w:val="00AC5AF9"/>
    <w:rsid w:val="00AC64D8"/>
    <w:rsid w:val="00AC6EC0"/>
    <w:rsid w:val="00AC7161"/>
    <w:rsid w:val="00AC75AC"/>
    <w:rsid w:val="00AC7881"/>
    <w:rsid w:val="00AD0711"/>
    <w:rsid w:val="00AD0DD0"/>
    <w:rsid w:val="00AD14D5"/>
    <w:rsid w:val="00AD1A79"/>
    <w:rsid w:val="00AD237E"/>
    <w:rsid w:val="00AD2735"/>
    <w:rsid w:val="00AD320B"/>
    <w:rsid w:val="00AD3B5D"/>
    <w:rsid w:val="00AD4E33"/>
    <w:rsid w:val="00AE0108"/>
    <w:rsid w:val="00AE0943"/>
    <w:rsid w:val="00AE0BB7"/>
    <w:rsid w:val="00AE2107"/>
    <w:rsid w:val="00AE4111"/>
    <w:rsid w:val="00AE4B9C"/>
    <w:rsid w:val="00AE4D53"/>
    <w:rsid w:val="00AE53CF"/>
    <w:rsid w:val="00AE5FD3"/>
    <w:rsid w:val="00AF1720"/>
    <w:rsid w:val="00AF2A05"/>
    <w:rsid w:val="00AF32A4"/>
    <w:rsid w:val="00AF4007"/>
    <w:rsid w:val="00AF4E57"/>
    <w:rsid w:val="00AF4F9A"/>
    <w:rsid w:val="00AF547A"/>
    <w:rsid w:val="00AF5E3A"/>
    <w:rsid w:val="00AF78A9"/>
    <w:rsid w:val="00AF7BC8"/>
    <w:rsid w:val="00B02B26"/>
    <w:rsid w:val="00B05E1C"/>
    <w:rsid w:val="00B05ED2"/>
    <w:rsid w:val="00B06183"/>
    <w:rsid w:val="00B06F7A"/>
    <w:rsid w:val="00B07A8E"/>
    <w:rsid w:val="00B10B8A"/>
    <w:rsid w:val="00B11DB5"/>
    <w:rsid w:val="00B11F9A"/>
    <w:rsid w:val="00B127AB"/>
    <w:rsid w:val="00B12CC4"/>
    <w:rsid w:val="00B145BC"/>
    <w:rsid w:val="00B154CB"/>
    <w:rsid w:val="00B160E0"/>
    <w:rsid w:val="00B1696F"/>
    <w:rsid w:val="00B17A54"/>
    <w:rsid w:val="00B20BDB"/>
    <w:rsid w:val="00B21A91"/>
    <w:rsid w:val="00B229CD"/>
    <w:rsid w:val="00B22AEA"/>
    <w:rsid w:val="00B23CE2"/>
    <w:rsid w:val="00B23D70"/>
    <w:rsid w:val="00B23DEC"/>
    <w:rsid w:val="00B23F75"/>
    <w:rsid w:val="00B242C2"/>
    <w:rsid w:val="00B24852"/>
    <w:rsid w:val="00B2662D"/>
    <w:rsid w:val="00B2761E"/>
    <w:rsid w:val="00B304BA"/>
    <w:rsid w:val="00B30959"/>
    <w:rsid w:val="00B310C0"/>
    <w:rsid w:val="00B31B0D"/>
    <w:rsid w:val="00B31EB6"/>
    <w:rsid w:val="00B32B68"/>
    <w:rsid w:val="00B32E05"/>
    <w:rsid w:val="00B36295"/>
    <w:rsid w:val="00B372E9"/>
    <w:rsid w:val="00B40E59"/>
    <w:rsid w:val="00B41160"/>
    <w:rsid w:val="00B43EF4"/>
    <w:rsid w:val="00B445AE"/>
    <w:rsid w:val="00B4479B"/>
    <w:rsid w:val="00B4574C"/>
    <w:rsid w:val="00B45DDD"/>
    <w:rsid w:val="00B50C47"/>
    <w:rsid w:val="00B50ECE"/>
    <w:rsid w:val="00B515AF"/>
    <w:rsid w:val="00B51FBB"/>
    <w:rsid w:val="00B53884"/>
    <w:rsid w:val="00B54E2D"/>
    <w:rsid w:val="00B54EEB"/>
    <w:rsid w:val="00B55428"/>
    <w:rsid w:val="00B55BFA"/>
    <w:rsid w:val="00B574B4"/>
    <w:rsid w:val="00B57EC6"/>
    <w:rsid w:val="00B610EE"/>
    <w:rsid w:val="00B62D21"/>
    <w:rsid w:val="00B62D30"/>
    <w:rsid w:val="00B63F24"/>
    <w:rsid w:val="00B6441F"/>
    <w:rsid w:val="00B6465D"/>
    <w:rsid w:val="00B64ED4"/>
    <w:rsid w:val="00B650C5"/>
    <w:rsid w:val="00B658DA"/>
    <w:rsid w:val="00B6596E"/>
    <w:rsid w:val="00B65E83"/>
    <w:rsid w:val="00B66F71"/>
    <w:rsid w:val="00B67561"/>
    <w:rsid w:val="00B70D11"/>
    <w:rsid w:val="00B71A07"/>
    <w:rsid w:val="00B71E96"/>
    <w:rsid w:val="00B72D3A"/>
    <w:rsid w:val="00B72D5F"/>
    <w:rsid w:val="00B73018"/>
    <w:rsid w:val="00B74567"/>
    <w:rsid w:val="00B74D37"/>
    <w:rsid w:val="00B7529F"/>
    <w:rsid w:val="00B75469"/>
    <w:rsid w:val="00B772D6"/>
    <w:rsid w:val="00B77514"/>
    <w:rsid w:val="00B77560"/>
    <w:rsid w:val="00B779C9"/>
    <w:rsid w:val="00B80398"/>
    <w:rsid w:val="00B80CFA"/>
    <w:rsid w:val="00B8237C"/>
    <w:rsid w:val="00B82CA7"/>
    <w:rsid w:val="00B835B8"/>
    <w:rsid w:val="00B83632"/>
    <w:rsid w:val="00B83F1F"/>
    <w:rsid w:val="00B86562"/>
    <w:rsid w:val="00B86B08"/>
    <w:rsid w:val="00B87037"/>
    <w:rsid w:val="00B87BAA"/>
    <w:rsid w:val="00B87D90"/>
    <w:rsid w:val="00B90329"/>
    <w:rsid w:val="00B90A7A"/>
    <w:rsid w:val="00B92044"/>
    <w:rsid w:val="00B9279E"/>
    <w:rsid w:val="00B92968"/>
    <w:rsid w:val="00B947CD"/>
    <w:rsid w:val="00B951CE"/>
    <w:rsid w:val="00B9695B"/>
    <w:rsid w:val="00B96B16"/>
    <w:rsid w:val="00BA2C64"/>
    <w:rsid w:val="00BA2E41"/>
    <w:rsid w:val="00BA425C"/>
    <w:rsid w:val="00BA4AC1"/>
    <w:rsid w:val="00BA531F"/>
    <w:rsid w:val="00BA5342"/>
    <w:rsid w:val="00BA5689"/>
    <w:rsid w:val="00BA6D12"/>
    <w:rsid w:val="00BA77C7"/>
    <w:rsid w:val="00BB08AD"/>
    <w:rsid w:val="00BB0E20"/>
    <w:rsid w:val="00BB0E4C"/>
    <w:rsid w:val="00BB11C0"/>
    <w:rsid w:val="00BB1413"/>
    <w:rsid w:val="00BB1A89"/>
    <w:rsid w:val="00BB24E2"/>
    <w:rsid w:val="00BB33E5"/>
    <w:rsid w:val="00BB515A"/>
    <w:rsid w:val="00BB52F7"/>
    <w:rsid w:val="00BB57AD"/>
    <w:rsid w:val="00BB582D"/>
    <w:rsid w:val="00BB5C53"/>
    <w:rsid w:val="00BB6699"/>
    <w:rsid w:val="00BB7B45"/>
    <w:rsid w:val="00BC0883"/>
    <w:rsid w:val="00BC26D8"/>
    <w:rsid w:val="00BC2E21"/>
    <w:rsid w:val="00BC39E2"/>
    <w:rsid w:val="00BC5A6B"/>
    <w:rsid w:val="00BC6043"/>
    <w:rsid w:val="00BC76EB"/>
    <w:rsid w:val="00BD0BEB"/>
    <w:rsid w:val="00BD1229"/>
    <w:rsid w:val="00BD16CC"/>
    <w:rsid w:val="00BD20F8"/>
    <w:rsid w:val="00BD2B02"/>
    <w:rsid w:val="00BD55B1"/>
    <w:rsid w:val="00BD5752"/>
    <w:rsid w:val="00BD5B67"/>
    <w:rsid w:val="00BD5DC0"/>
    <w:rsid w:val="00BD7AE2"/>
    <w:rsid w:val="00BE07CF"/>
    <w:rsid w:val="00BE0C49"/>
    <w:rsid w:val="00BE1AC1"/>
    <w:rsid w:val="00BE1ACC"/>
    <w:rsid w:val="00BE3AC1"/>
    <w:rsid w:val="00BE3D1B"/>
    <w:rsid w:val="00BE3FFF"/>
    <w:rsid w:val="00BE4F92"/>
    <w:rsid w:val="00BE5FDD"/>
    <w:rsid w:val="00BE6888"/>
    <w:rsid w:val="00BF1573"/>
    <w:rsid w:val="00BF275B"/>
    <w:rsid w:val="00BF3CFF"/>
    <w:rsid w:val="00BF4A47"/>
    <w:rsid w:val="00BF4BC5"/>
    <w:rsid w:val="00BF6C5E"/>
    <w:rsid w:val="00C011AD"/>
    <w:rsid w:val="00C01362"/>
    <w:rsid w:val="00C025FB"/>
    <w:rsid w:val="00C03012"/>
    <w:rsid w:val="00C0497A"/>
    <w:rsid w:val="00C04EF0"/>
    <w:rsid w:val="00C053CD"/>
    <w:rsid w:val="00C054DC"/>
    <w:rsid w:val="00C072D1"/>
    <w:rsid w:val="00C07D0D"/>
    <w:rsid w:val="00C1114E"/>
    <w:rsid w:val="00C11DF5"/>
    <w:rsid w:val="00C12318"/>
    <w:rsid w:val="00C130D7"/>
    <w:rsid w:val="00C1373E"/>
    <w:rsid w:val="00C13D42"/>
    <w:rsid w:val="00C159EA"/>
    <w:rsid w:val="00C15FB5"/>
    <w:rsid w:val="00C16770"/>
    <w:rsid w:val="00C17199"/>
    <w:rsid w:val="00C17A3B"/>
    <w:rsid w:val="00C17DC3"/>
    <w:rsid w:val="00C17EF0"/>
    <w:rsid w:val="00C17EF9"/>
    <w:rsid w:val="00C2018C"/>
    <w:rsid w:val="00C2031F"/>
    <w:rsid w:val="00C203F8"/>
    <w:rsid w:val="00C208DB"/>
    <w:rsid w:val="00C20C85"/>
    <w:rsid w:val="00C21268"/>
    <w:rsid w:val="00C21B6F"/>
    <w:rsid w:val="00C23134"/>
    <w:rsid w:val="00C240F8"/>
    <w:rsid w:val="00C256FD"/>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2A6"/>
    <w:rsid w:val="00C40B0F"/>
    <w:rsid w:val="00C417D1"/>
    <w:rsid w:val="00C42997"/>
    <w:rsid w:val="00C42F51"/>
    <w:rsid w:val="00C45458"/>
    <w:rsid w:val="00C454AC"/>
    <w:rsid w:val="00C455F8"/>
    <w:rsid w:val="00C46F04"/>
    <w:rsid w:val="00C47A49"/>
    <w:rsid w:val="00C50200"/>
    <w:rsid w:val="00C517EE"/>
    <w:rsid w:val="00C52481"/>
    <w:rsid w:val="00C52568"/>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0E4D"/>
    <w:rsid w:val="00C71873"/>
    <w:rsid w:val="00C724D3"/>
    <w:rsid w:val="00C732AC"/>
    <w:rsid w:val="00C73BC8"/>
    <w:rsid w:val="00C74214"/>
    <w:rsid w:val="00C75276"/>
    <w:rsid w:val="00C75FBE"/>
    <w:rsid w:val="00C770CE"/>
    <w:rsid w:val="00C800D4"/>
    <w:rsid w:val="00C816C4"/>
    <w:rsid w:val="00C81D10"/>
    <w:rsid w:val="00C81EE7"/>
    <w:rsid w:val="00C82FE5"/>
    <w:rsid w:val="00C83926"/>
    <w:rsid w:val="00C84396"/>
    <w:rsid w:val="00C85A09"/>
    <w:rsid w:val="00C86DA2"/>
    <w:rsid w:val="00C87BE8"/>
    <w:rsid w:val="00C90E54"/>
    <w:rsid w:val="00C91274"/>
    <w:rsid w:val="00C91432"/>
    <w:rsid w:val="00C91606"/>
    <w:rsid w:val="00C9176A"/>
    <w:rsid w:val="00C92597"/>
    <w:rsid w:val="00C93D1C"/>
    <w:rsid w:val="00C9418B"/>
    <w:rsid w:val="00C94B29"/>
    <w:rsid w:val="00C95A56"/>
    <w:rsid w:val="00C95EB8"/>
    <w:rsid w:val="00C97111"/>
    <w:rsid w:val="00CA0510"/>
    <w:rsid w:val="00CA0F95"/>
    <w:rsid w:val="00CA124E"/>
    <w:rsid w:val="00CA2240"/>
    <w:rsid w:val="00CA2B21"/>
    <w:rsid w:val="00CA2CAC"/>
    <w:rsid w:val="00CA4E3D"/>
    <w:rsid w:val="00CA63DE"/>
    <w:rsid w:val="00CA675D"/>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0BB1"/>
    <w:rsid w:val="00CD1097"/>
    <w:rsid w:val="00CD18F8"/>
    <w:rsid w:val="00CD1940"/>
    <w:rsid w:val="00CD1DB4"/>
    <w:rsid w:val="00CD1F0F"/>
    <w:rsid w:val="00CD215E"/>
    <w:rsid w:val="00CD3F03"/>
    <w:rsid w:val="00CD4B34"/>
    <w:rsid w:val="00CD77CE"/>
    <w:rsid w:val="00CE15BC"/>
    <w:rsid w:val="00CE2E53"/>
    <w:rsid w:val="00CE3636"/>
    <w:rsid w:val="00CE3685"/>
    <w:rsid w:val="00CE6160"/>
    <w:rsid w:val="00CE619B"/>
    <w:rsid w:val="00CE6BAD"/>
    <w:rsid w:val="00CE7B6C"/>
    <w:rsid w:val="00CF092D"/>
    <w:rsid w:val="00CF18BB"/>
    <w:rsid w:val="00CF2943"/>
    <w:rsid w:val="00CF38E1"/>
    <w:rsid w:val="00CF3C97"/>
    <w:rsid w:val="00CF3D71"/>
    <w:rsid w:val="00CF3E60"/>
    <w:rsid w:val="00CF3EB0"/>
    <w:rsid w:val="00CF4ADE"/>
    <w:rsid w:val="00CF5CAC"/>
    <w:rsid w:val="00CF5D1C"/>
    <w:rsid w:val="00CF631E"/>
    <w:rsid w:val="00CF7E99"/>
    <w:rsid w:val="00D00E98"/>
    <w:rsid w:val="00D011EF"/>
    <w:rsid w:val="00D016BB"/>
    <w:rsid w:val="00D02444"/>
    <w:rsid w:val="00D02982"/>
    <w:rsid w:val="00D02A1C"/>
    <w:rsid w:val="00D02C22"/>
    <w:rsid w:val="00D03252"/>
    <w:rsid w:val="00D04BF6"/>
    <w:rsid w:val="00D04DCF"/>
    <w:rsid w:val="00D06281"/>
    <w:rsid w:val="00D06A97"/>
    <w:rsid w:val="00D0703C"/>
    <w:rsid w:val="00D07197"/>
    <w:rsid w:val="00D07532"/>
    <w:rsid w:val="00D079C1"/>
    <w:rsid w:val="00D10171"/>
    <w:rsid w:val="00D10314"/>
    <w:rsid w:val="00D10C24"/>
    <w:rsid w:val="00D110F4"/>
    <w:rsid w:val="00D11AEA"/>
    <w:rsid w:val="00D11EF9"/>
    <w:rsid w:val="00D12911"/>
    <w:rsid w:val="00D138A6"/>
    <w:rsid w:val="00D13B57"/>
    <w:rsid w:val="00D15A68"/>
    <w:rsid w:val="00D16000"/>
    <w:rsid w:val="00D16B23"/>
    <w:rsid w:val="00D17253"/>
    <w:rsid w:val="00D17728"/>
    <w:rsid w:val="00D178D7"/>
    <w:rsid w:val="00D17DF6"/>
    <w:rsid w:val="00D21656"/>
    <w:rsid w:val="00D23D0F"/>
    <w:rsid w:val="00D243AD"/>
    <w:rsid w:val="00D25E33"/>
    <w:rsid w:val="00D275DF"/>
    <w:rsid w:val="00D305D8"/>
    <w:rsid w:val="00D3137B"/>
    <w:rsid w:val="00D31400"/>
    <w:rsid w:val="00D33E55"/>
    <w:rsid w:val="00D3646D"/>
    <w:rsid w:val="00D37671"/>
    <w:rsid w:val="00D402A5"/>
    <w:rsid w:val="00D413E7"/>
    <w:rsid w:val="00D413F6"/>
    <w:rsid w:val="00D42F63"/>
    <w:rsid w:val="00D444A7"/>
    <w:rsid w:val="00D4458D"/>
    <w:rsid w:val="00D44BE6"/>
    <w:rsid w:val="00D453FF"/>
    <w:rsid w:val="00D45EA4"/>
    <w:rsid w:val="00D46F6F"/>
    <w:rsid w:val="00D47565"/>
    <w:rsid w:val="00D47E84"/>
    <w:rsid w:val="00D504A3"/>
    <w:rsid w:val="00D526E1"/>
    <w:rsid w:val="00D53D6D"/>
    <w:rsid w:val="00D53EA9"/>
    <w:rsid w:val="00D5425D"/>
    <w:rsid w:val="00D544B1"/>
    <w:rsid w:val="00D54AD7"/>
    <w:rsid w:val="00D5574F"/>
    <w:rsid w:val="00D57059"/>
    <w:rsid w:val="00D573E5"/>
    <w:rsid w:val="00D576AD"/>
    <w:rsid w:val="00D60165"/>
    <w:rsid w:val="00D60FBF"/>
    <w:rsid w:val="00D61559"/>
    <w:rsid w:val="00D6166A"/>
    <w:rsid w:val="00D61D00"/>
    <w:rsid w:val="00D62243"/>
    <w:rsid w:val="00D628B3"/>
    <w:rsid w:val="00D6301B"/>
    <w:rsid w:val="00D65C7F"/>
    <w:rsid w:val="00D66956"/>
    <w:rsid w:val="00D700DC"/>
    <w:rsid w:val="00D7233D"/>
    <w:rsid w:val="00D72742"/>
    <w:rsid w:val="00D73599"/>
    <w:rsid w:val="00D7522A"/>
    <w:rsid w:val="00D7771F"/>
    <w:rsid w:val="00D80C69"/>
    <w:rsid w:val="00D81EEE"/>
    <w:rsid w:val="00D839E9"/>
    <w:rsid w:val="00D83B0B"/>
    <w:rsid w:val="00D85337"/>
    <w:rsid w:val="00D8633D"/>
    <w:rsid w:val="00D875C6"/>
    <w:rsid w:val="00D87BC8"/>
    <w:rsid w:val="00D90AE2"/>
    <w:rsid w:val="00D9115A"/>
    <w:rsid w:val="00D91695"/>
    <w:rsid w:val="00D9338E"/>
    <w:rsid w:val="00D93BF9"/>
    <w:rsid w:val="00D93CC2"/>
    <w:rsid w:val="00D94290"/>
    <w:rsid w:val="00D94A51"/>
    <w:rsid w:val="00DA0185"/>
    <w:rsid w:val="00DA0DA5"/>
    <w:rsid w:val="00DA19E1"/>
    <w:rsid w:val="00DA1C57"/>
    <w:rsid w:val="00DA1D9A"/>
    <w:rsid w:val="00DA3AFE"/>
    <w:rsid w:val="00DA3FC3"/>
    <w:rsid w:val="00DA588E"/>
    <w:rsid w:val="00DA6142"/>
    <w:rsid w:val="00DA760A"/>
    <w:rsid w:val="00DA78FB"/>
    <w:rsid w:val="00DB0B58"/>
    <w:rsid w:val="00DB1C38"/>
    <w:rsid w:val="00DB453B"/>
    <w:rsid w:val="00DB4752"/>
    <w:rsid w:val="00DB49CA"/>
    <w:rsid w:val="00DB4E1C"/>
    <w:rsid w:val="00DB5CF3"/>
    <w:rsid w:val="00DB66C7"/>
    <w:rsid w:val="00DB74E2"/>
    <w:rsid w:val="00DC0C21"/>
    <w:rsid w:val="00DC0D63"/>
    <w:rsid w:val="00DC0DB2"/>
    <w:rsid w:val="00DC20F6"/>
    <w:rsid w:val="00DC31B3"/>
    <w:rsid w:val="00DC354C"/>
    <w:rsid w:val="00DC3ADC"/>
    <w:rsid w:val="00DC4D41"/>
    <w:rsid w:val="00DC4FEF"/>
    <w:rsid w:val="00DC6222"/>
    <w:rsid w:val="00DC74C2"/>
    <w:rsid w:val="00DC7C05"/>
    <w:rsid w:val="00DC7CF1"/>
    <w:rsid w:val="00DD052F"/>
    <w:rsid w:val="00DD121B"/>
    <w:rsid w:val="00DD160A"/>
    <w:rsid w:val="00DD168E"/>
    <w:rsid w:val="00DD1918"/>
    <w:rsid w:val="00DD3D19"/>
    <w:rsid w:val="00DD4297"/>
    <w:rsid w:val="00DD42C1"/>
    <w:rsid w:val="00DD4929"/>
    <w:rsid w:val="00DD507D"/>
    <w:rsid w:val="00DD556A"/>
    <w:rsid w:val="00DD569F"/>
    <w:rsid w:val="00DD633E"/>
    <w:rsid w:val="00DD6B38"/>
    <w:rsid w:val="00DD6D5A"/>
    <w:rsid w:val="00DD7166"/>
    <w:rsid w:val="00DD7928"/>
    <w:rsid w:val="00DD7989"/>
    <w:rsid w:val="00DE0D31"/>
    <w:rsid w:val="00DE10D1"/>
    <w:rsid w:val="00DE1865"/>
    <w:rsid w:val="00DE26D0"/>
    <w:rsid w:val="00DE422C"/>
    <w:rsid w:val="00DE4E40"/>
    <w:rsid w:val="00DE5B71"/>
    <w:rsid w:val="00DE6D22"/>
    <w:rsid w:val="00DF0BDD"/>
    <w:rsid w:val="00DF0C56"/>
    <w:rsid w:val="00DF1D0C"/>
    <w:rsid w:val="00DF1EBF"/>
    <w:rsid w:val="00DF33EC"/>
    <w:rsid w:val="00DF3B06"/>
    <w:rsid w:val="00DF4641"/>
    <w:rsid w:val="00DF5605"/>
    <w:rsid w:val="00DF5D7E"/>
    <w:rsid w:val="00DF7072"/>
    <w:rsid w:val="00DF73B0"/>
    <w:rsid w:val="00DF7497"/>
    <w:rsid w:val="00DF779D"/>
    <w:rsid w:val="00E001DA"/>
    <w:rsid w:val="00E026EF"/>
    <w:rsid w:val="00E027CE"/>
    <w:rsid w:val="00E02EDC"/>
    <w:rsid w:val="00E043BD"/>
    <w:rsid w:val="00E06BDF"/>
    <w:rsid w:val="00E07456"/>
    <w:rsid w:val="00E104C0"/>
    <w:rsid w:val="00E10C62"/>
    <w:rsid w:val="00E11806"/>
    <w:rsid w:val="00E11ABD"/>
    <w:rsid w:val="00E1548F"/>
    <w:rsid w:val="00E157D8"/>
    <w:rsid w:val="00E16009"/>
    <w:rsid w:val="00E1608B"/>
    <w:rsid w:val="00E1673A"/>
    <w:rsid w:val="00E176B6"/>
    <w:rsid w:val="00E17F31"/>
    <w:rsid w:val="00E22B16"/>
    <w:rsid w:val="00E22C69"/>
    <w:rsid w:val="00E22C98"/>
    <w:rsid w:val="00E22D09"/>
    <w:rsid w:val="00E22F33"/>
    <w:rsid w:val="00E23F09"/>
    <w:rsid w:val="00E23FC9"/>
    <w:rsid w:val="00E24472"/>
    <w:rsid w:val="00E2584A"/>
    <w:rsid w:val="00E2704A"/>
    <w:rsid w:val="00E30863"/>
    <w:rsid w:val="00E31D19"/>
    <w:rsid w:val="00E328F1"/>
    <w:rsid w:val="00E32C66"/>
    <w:rsid w:val="00E333F8"/>
    <w:rsid w:val="00E336FC"/>
    <w:rsid w:val="00E33975"/>
    <w:rsid w:val="00E33AD8"/>
    <w:rsid w:val="00E33BB1"/>
    <w:rsid w:val="00E343BC"/>
    <w:rsid w:val="00E34AB3"/>
    <w:rsid w:val="00E3595E"/>
    <w:rsid w:val="00E3649F"/>
    <w:rsid w:val="00E37B6F"/>
    <w:rsid w:val="00E40698"/>
    <w:rsid w:val="00E41401"/>
    <w:rsid w:val="00E41E56"/>
    <w:rsid w:val="00E43517"/>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042"/>
    <w:rsid w:val="00E61053"/>
    <w:rsid w:val="00E611EC"/>
    <w:rsid w:val="00E61A41"/>
    <w:rsid w:val="00E61EDB"/>
    <w:rsid w:val="00E6262F"/>
    <w:rsid w:val="00E6314C"/>
    <w:rsid w:val="00E63F8D"/>
    <w:rsid w:val="00E64730"/>
    <w:rsid w:val="00E64B22"/>
    <w:rsid w:val="00E6596B"/>
    <w:rsid w:val="00E65ACA"/>
    <w:rsid w:val="00E65D9D"/>
    <w:rsid w:val="00E65EB1"/>
    <w:rsid w:val="00E6609B"/>
    <w:rsid w:val="00E67D92"/>
    <w:rsid w:val="00E704F1"/>
    <w:rsid w:val="00E71C62"/>
    <w:rsid w:val="00E72C45"/>
    <w:rsid w:val="00E72DB0"/>
    <w:rsid w:val="00E7394D"/>
    <w:rsid w:val="00E73F83"/>
    <w:rsid w:val="00E74BB3"/>
    <w:rsid w:val="00E750B3"/>
    <w:rsid w:val="00E7697B"/>
    <w:rsid w:val="00E77A14"/>
    <w:rsid w:val="00E809B1"/>
    <w:rsid w:val="00E80C3A"/>
    <w:rsid w:val="00E82A83"/>
    <w:rsid w:val="00E82B53"/>
    <w:rsid w:val="00E83245"/>
    <w:rsid w:val="00E832FD"/>
    <w:rsid w:val="00E837A3"/>
    <w:rsid w:val="00E856EF"/>
    <w:rsid w:val="00E85971"/>
    <w:rsid w:val="00E862F5"/>
    <w:rsid w:val="00E86723"/>
    <w:rsid w:val="00E873CB"/>
    <w:rsid w:val="00E8778F"/>
    <w:rsid w:val="00E87915"/>
    <w:rsid w:val="00E913F1"/>
    <w:rsid w:val="00E9234F"/>
    <w:rsid w:val="00E93212"/>
    <w:rsid w:val="00E95675"/>
    <w:rsid w:val="00E95680"/>
    <w:rsid w:val="00E95FC7"/>
    <w:rsid w:val="00EA00FC"/>
    <w:rsid w:val="00EA0778"/>
    <w:rsid w:val="00EA0B4D"/>
    <w:rsid w:val="00EA0D18"/>
    <w:rsid w:val="00EA164C"/>
    <w:rsid w:val="00EA1845"/>
    <w:rsid w:val="00EA1902"/>
    <w:rsid w:val="00EA240A"/>
    <w:rsid w:val="00EA3022"/>
    <w:rsid w:val="00EA4B25"/>
    <w:rsid w:val="00EA5833"/>
    <w:rsid w:val="00EA68DC"/>
    <w:rsid w:val="00EA7E44"/>
    <w:rsid w:val="00EB0611"/>
    <w:rsid w:val="00EB1212"/>
    <w:rsid w:val="00EB2135"/>
    <w:rsid w:val="00EB33C6"/>
    <w:rsid w:val="00EB41F8"/>
    <w:rsid w:val="00EB41F9"/>
    <w:rsid w:val="00EB4D35"/>
    <w:rsid w:val="00EB5CD2"/>
    <w:rsid w:val="00EB6451"/>
    <w:rsid w:val="00EB671F"/>
    <w:rsid w:val="00EB6B3E"/>
    <w:rsid w:val="00EB7C27"/>
    <w:rsid w:val="00EC2C5A"/>
    <w:rsid w:val="00EC2C83"/>
    <w:rsid w:val="00EC6212"/>
    <w:rsid w:val="00EC7A34"/>
    <w:rsid w:val="00ED087E"/>
    <w:rsid w:val="00ED0C54"/>
    <w:rsid w:val="00ED137D"/>
    <w:rsid w:val="00ED1AAC"/>
    <w:rsid w:val="00ED1BCD"/>
    <w:rsid w:val="00ED3105"/>
    <w:rsid w:val="00ED4119"/>
    <w:rsid w:val="00ED67A2"/>
    <w:rsid w:val="00ED7D24"/>
    <w:rsid w:val="00EE0062"/>
    <w:rsid w:val="00EE0197"/>
    <w:rsid w:val="00EE0811"/>
    <w:rsid w:val="00EE178C"/>
    <w:rsid w:val="00EE191A"/>
    <w:rsid w:val="00EE27CC"/>
    <w:rsid w:val="00EE2D77"/>
    <w:rsid w:val="00EE2FB6"/>
    <w:rsid w:val="00EE3B7A"/>
    <w:rsid w:val="00EE5948"/>
    <w:rsid w:val="00EE6690"/>
    <w:rsid w:val="00EE7617"/>
    <w:rsid w:val="00EF04F0"/>
    <w:rsid w:val="00EF1FC9"/>
    <w:rsid w:val="00EF2580"/>
    <w:rsid w:val="00EF2C0F"/>
    <w:rsid w:val="00EF463B"/>
    <w:rsid w:val="00EF50D1"/>
    <w:rsid w:val="00EF59B2"/>
    <w:rsid w:val="00EF6053"/>
    <w:rsid w:val="00F0013B"/>
    <w:rsid w:val="00F012B2"/>
    <w:rsid w:val="00F025E9"/>
    <w:rsid w:val="00F03421"/>
    <w:rsid w:val="00F03F1F"/>
    <w:rsid w:val="00F04383"/>
    <w:rsid w:val="00F04958"/>
    <w:rsid w:val="00F04D96"/>
    <w:rsid w:val="00F057A9"/>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BA4"/>
    <w:rsid w:val="00F21CAA"/>
    <w:rsid w:val="00F2489D"/>
    <w:rsid w:val="00F24ADE"/>
    <w:rsid w:val="00F255B2"/>
    <w:rsid w:val="00F2608A"/>
    <w:rsid w:val="00F27354"/>
    <w:rsid w:val="00F306D6"/>
    <w:rsid w:val="00F307A0"/>
    <w:rsid w:val="00F30A96"/>
    <w:rsid w:val="00F31D39"/>
    <w:rsid w:val="00F34242"/>
    <w:rsid w:val="00F343BF"/>
    <w:rsid w:val="00F345C3"/>
    <w:rsid w:val="00F36E3F"/>
    <w:rsid w:val="00F40FB5"/>
    <w:rsid w:val="00F418C6"/>
    <w:rsid w:val="00F41B5A"/>
    <w:rsid w:val="00F41DC4"/>
    <w:rsid w:val="00F42295"/>
    <w:rsid w:val="00F434C7"/>
    <w:rsid w:val="00F43536"/>
    <w:rsid w:val="00F43D33"/>
    <w:rsid w:val="00F447C0"/>
    <w:rsid w:val="00F44A45"/>
    <w:rsid w:val="00F45D04"/>
    <w:rsid w:val="00F45DF4"/>
    <w:rsid w:val="00F463FC"/>
    <w:rsid w:val="00F4760C"/>
    <w:rsid w:val="00F502F3"/>
    <w:rsid w:val="00F506E6"/>
    <w:rsid w:val="00F5097B"/>
    <w:rsid w:val="00F514D2"/>
    <w:rsid w:val="00F5157A"/>
    <w:rsid w:val="00F51AB7"/>
    <w:rsid w:val="00F52035"/>
    <w:rsid w:val="00F528EF"/>
    <w:rsid w:val="00F529B3"/>
    <w:rsid w:val="00F53E9B"/>
    <w:rsid w:val="00F5438E"/>
    <w:rsid w:val="00F54DF7"/>
    <w:rsid w:val="00F54FC0"/>
    <w:rsid w:val="00F54FFD"/>
    <w:rsid w:val="00F551B4"/>
    <w:rsid w:val="00F557A9"/>
    <w:rsid w:val="00F557FA"/>
    <w:rsid w:val="00F5580A"/>
    <w:rsid w:val="00F55A86"/>
    <w:rsid w:val="00F55B75"/>
    <w:rsid w:val="00F56058"/>
    <w:rsid w:val="00F564F7"/>
    <w:rsid w:val="00F56724"/>
    <w:rsid w:val="00F56EE5"/>
    <w:rsid w:val="00F570E5"/>
    <w:rsid w:val="00F57F2D"/>
    <w:rsid w:val="00F60857"/>
    <w:rsid w:val="00F60E81"/>
    <w:rsid w:val="00F62438"/>
    <w:rsid w:val="00F62E00"/>
    <w:rsid w:val="00F630A2"/>
    <w:rsid w:val="00F643BF"/>
    <w:rsid w:val="00F647C6"/>
    <w:rsid w:val="00F64FD6"/>
    <w:rsid w:val="00F65AD8"/>
    <w:rsid w:val="00F66B7A"/>
    <w:rsid w:val="00F67176"/>
    <w:rsid w:val="00F71441"/>
    <w:rsid w:val="00F71793"/>
    <w:rsid w:val="00F71E34"/>
    <w:rsid w:val="00F7305D"/>
    <w:rsid w:val="00F7324C"/>
    <w:rsid w:val="00F75AD9"/>
    <w:rsid w:val="00F778E7"/>
    <w:rsid w:val="00F80B7A"/>
    <w:rsid w:val="00F80C0F"/>
    <w:rsid w:val="00F8105C"/>
    <w:rsid w:val="00F81B6B"/>
    <w:rsid w:val="00F852DA"/>
    <w:rsid w:val="00F85E07"/>
    <w:rsid w:val="00F86EA5"/>
    <w:rsid w:val="00F8763C"/>
    <w:rsid w:val="00F90106"/>
    <w:rsid w:val="00F925B9"/>
    <w:rsid w:val="00F93582"/>
    <w:rsid w:val="00F9466F"/>
    <w:rsid w:val="00F95A81"/>
    <w:rsid w:val="00F9622B"/>
    <w:rsid w:val="00F96547"/>
    <w:rsid w:val="00F97A89"/>
    <w:rsid w:val="00F97C21"/>
    <w:rsid w:val="00FA055A"/>
    <w:rsid w:val="00FA0977"/>
    <w:rsid w:val="00FA1478"/>
    <w:rsid w:val="00FA171E"/>
    <w:rsid w:val="00FA1B15"/>
    <w:rsid w:val="00FA46B6"/>
    <w:rsid w:val="00FA4A05"/>
    <w:rsid w:val="00FA5A38"/>
    <w:rsid w:val="00FA71BF"/>
    <w:rsid w:val="00FA7B1F"/>
    <w:rsid w:val="00FA7F2B"/>
    <w:rsid w:val="00FB0146"/>
    <w:rsid w:val="00FB0323"/>
    <w:rsid w:val="00FB0693"/>
    <w:rsid w:val="00FB127B"/>
    <w:rsid w:val="00FB1A02"/>
    <w:rsid w:val="00FB1D96"/>
    <w:rsid w:val="00FB2260"/>
    <w:rsid w:val="00FB3D5B"/>
    <w:rsid w:val="00FB4524"/>
    <w:rsid w:val="00FB47D0"/>
    <w:rsid w:val="00FB48E2"/>
    <w:rsid w:val="00FB50BF"/>
    <w:rsid w:val="00FB5429"/>
    <w:rsid w:val="00FB55B1"/>
    <w:rsid w:val="00FB5779"/>
    <w:rsid w:val="00FBB9AD"/>
    <w:rsid w:val="00FC0C79"/>
    <w:rsid w:val="00FC0DBE"/>
    <w:rsid w:val="00FC10AF"/>
    <w:rsid w:val="00FC2293"/>
    <w:rsid w:val="00FC24D8"/>
    <w:rsid w:val="00FC3E4D"/>
    <w:rsid w:val="00FC5514"/>
    <w:rsid w:val="00FC5986"/>
    <w:rsid w:val="00FC6DAD"/>
    <w:rsid w:val="00FC6EC7"/>
    <w:rsid w:val="00FD0435"/>
    <w:rsid w:val="00FD06B4"/>
    <w:rsid w:val="00FD0DE8"/>
    <w:rsid w:val="00FD195D"/>
    <w:rsid w:val="00FD1CCA"/>
    <w:rsid w:val="00FD276A"/>
    <w:rsid w:val="00FD28E3"/>
    <w:rsid w:val="00FD2BF9"/>
    <w:rsid w:val="00FD32D1"/>
    <w:rsid w:val="00FD3717"/>
    <w:rsid w:val="00FD3977"/>
    <w:rsid w:val="00FD4CF9"/>
    <w:rsid w:val="00FD7984"/>
    <w:rsid w:val="00FE0341"/>
    <w:rsid w:val="00FE133D"/>
    <w:rsid w:val="00FE1A4F"/>
    <w:rsid w:val="00FE1E6E"/>
    <w:rsid w:val="00FE26D4"/>
    <w:rsid w:val="00FE2F4B"/>
    <w:rsid w:val="00FE3004"/>
    <w:rsid w:val="00FE3575"/>
    <w:rsid w:val="00FE4ECD"/>
    <w:rsid w:val="00FE5449"/>
    <w:rsid w:val="00FE59B0"/>
    <w:rsid w:val="00FE65D6"/>
    <w:rsid w:val="00FE670B"/>
    <w:rsid w:val="00FE7870"/>
    <w:rsid w:val="00FE7AF1"/>
    <w:rsid w:val="00FF0425"/>
    <w:rsid w:val="00FF0A99"/>
    <w:rsid w:val="00FF1839"/>
    <w:rsid w:val="00FF33F7"/>
    <w:rsid w:val="00FF4C6B"/>
    <w:rsid w:val="00FF6200"/>
    <w:rsid w:val="00FF679B"/>
    <w:rsid w:val="00FF6B48"/>
    <w:rsid w:val="00FF79FA"/>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205F65"/>
  <w15:docId w15:val="{112337E1-A09C-4027-BA0F-AE2F72AC7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2" w:qFormat="1"/>
    <w:lsdException w:name="heading 2" w:semiHidden="1" w:uiPriority="4" w:unhideWhenUsed="1" w:qFormat="1"/>
    <w:lsdException w:name="heading 3" w:semiHidden="1" w:uiPriority="4" w:unhideWhenUsed="1"/>
    <w:lsdException w:name="heading 4" w:semiHidden="1" w:uiPriority="9" w:unhideWhenUsed="1" w:qFormat="1"/>
    <w:lsdException w:name="heading 5" w:semiHidden="1" w:uiPriority="4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paragraph" w:styleId="Heading6">
    <w:name w:val="heading 6"/>
    <w:basedOn w:val="Normal"/>
    <w:next w:val="Normal"/>
    <w:link w:val="Heading6Char"/>
    <w:uiPriority w:val="9"/>
    <w:unhideWhenUsed/>
    <w:qFormat/>
    <w:rsid w:val="00545A34"/>
    <w:pPr>
      <w:keepNext/>
      <w:keepLines/>
      <w:spacing w:before="40" w:after="0"/>
      <w:outlineLvl w:val="5"/>
    </w:pPr>
    <w:rPr>
      <w:rFonts w:asciiTheme="majorHAnsi" w:eastAsiaTheme="majorEastAsia" w:hAnsiTheme="majorHAnsi" w:cstheme="majorBidi"/>
      <w:color w:val="005D78" w:themeColor="accent1" w:themeShade="7F"/>
    </w:rPr>
  </w:style>
  <w:style w:type="paragraph" w:styleId="Heading7">
    <w:name w:val="heading 7"/>
    <w:basedOn w:val="Normal"/>
    <w:next w:val="Normal"/>
    <w:link w:val="Heading7Char"/>
    <w:uiPriority w:val="9"/>
    <w:unhideWhenUsed/>
    <w:qFormat/>
    <w:rsid w:val="00545A34"/>
    <w:pPr>
      <w:keepNext/>
      <w:keepLines/>
      <w:spacing w:before="40" w:after="0"/>
      <w:outlineLvl w:val="6"/>
    </w:pPr>
    <w:rPr>
      <w:rFonts w:asciiTheme="majorHAnsi" w:eastAsiaTheme="majorEastAsia" w:hAnsiTheme="majorHAnsi" w:cstheme="majorBidi"/>
      <w:i/>
      <w:iCs/>
      <w:color w:val="005D78" w:themeColor="accent1" w:themeShade="7F"/>
    </w:rPr>
  </w:style>
  <w:style w:type="paragraph" w:styleId="Heading8">
    <w:name w:val="heading 8"/>
    <w:basedOn w:val="Normal"/>
    <w:next w:val="Normal"/>
    <w:link w:val="Heading8Char"/>
    <w:uiPriority w:val="9"/>
    <w:unhideWhenUsed/>
    <w:qFormat/>
    <w:rsid w:val="00545A3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 w:type="character" w:customStyle="1" w:styleId="Heading6Char">
    <w:name w:val="Heading 6 Char"/>
    <w:basedOn w:val="DefaultParagraphFont"/>
    <w:link w:val="Heading6"/>
    <w:uiPriority w:val="9"/>
    <w:rsid w:val="00545A34"/>
    <w:rPr>
      <w:rFonts w:asciiTheme="majorHAnsi" w:eastAsiaTheme="majorEastAsia" w:hAnsiTheme="majorHAnsi" w:cstheme="majorBidi"/>
      <w:color w:val="005D78" w:themeColor="accent1" w:themeShade="7F"/>
      <w:kern w:val="24"/>
      <w:sz w:val="20"/>
      <w:szCs w:val="20"/>
    </w:rPr>
  </w:style>
  <w:style w:type="character" w:customStyle="1" w:styleId="Heading7Char">
    <w:name w:val="Heading 7 Char"/>
    <w:basedOn w:val="DefaultParagraphFont"/>
    <w:link w:val="Heading7"/>
    <w:uiPriority w:val="9"/>
    <w:rsid w:val="00545A34"/>
    <w:rPr>
      <w:rFonts w:asciiTheme="majorHAnsi" w:eastAsiaTheme="majorEastAsia" w:hAnsiTheme="majorHAnsi" w:cstheme="majorBidi"/>
      <w:i/>
      <w:iCs/>
      <w:color w:val="005D78" w:themeColor="accent1" w:themeShade="7F"/>
      <w:kern w:val="24"/>
      <w:sz w:val="20"/>
      <w:szCs w:val="20"/>
    </w:rPr>
  </w:style>
  <w:style w:type="character" w:customStyle="1" w:styleId="Heading8Char">
    <w:name w:val="Heading 8 Char"/>
    <w:basedOn w:val="DefaultParagraphFont"/>
    <w:link w:val="Heading8"/>
    <w:uiPriority w:val="9"/>
    <w:rsid w:val="00545A34"/>
    <w:rPr>
      <w:rFonts w:asciiTheme="majorHAnsi" w:eastAsiaTheme="majorEastAsia" w:hAnsiTheme="majorHAnsi" w:cstheme="majorBidi"/>
      <w:color w:val="272727" w:themeColor="text1" w:themeTint="D8"/>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0904">
      <w:bodyDiv w:val="1"/>
      <w:marLeft w:val="0"/>
      <w:marRight w:val="0"/>
      <w:marTop w:val="0"/>
      <w:marBottom w:val="0"/>
      <w:divBdr>
        <w:top w:val="none" w:sz="0" w:space="0" w:color="auto"/>
        <w:left w:val="none" w:sz="0" w:space="0" w:color="auto"/>
        <w:bottom w:val="none" w:sz="0" w:space="0" w:color="auto"/>
        <w:right w:val="none" w:sz="0" w:space="0" w:color="auto"/>
      </w:divBdr>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57970097">
      <w:bodyDiv w:val="1"/>
      <w:marLeft w:val="0"/>
      <w:marRight w:val="0"/>
      <w:marTop w:val="0"/>
      <w:marBottom w:val="0"/>
      <w:divBdr>
        <w:top w:val="none" w:sz="0" w:space="0" w:color="auto"/>
        <w:left w:val="none" w:sz="0" w:space="0" w:color="auto"/>
        <w:bottom w:val="none" w:sz="0" w:space="0" w:color="auto"/>
        <w:right w:val="none" w:sz="0" w:space="0" w:color="auto"/>
      </w:divBdr>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767945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646">
      <w:bodyDiv w:val="1"/>
      <w:marLeft w:val="0"/>
      <w:marRight w:val="0"/>
      <w:marTop w:val="0"/>
      <w:marBottom w:val="0"/>
      <w:divBdr>
        <w:top w:val="none" w:sz="0" w:space="0" w:color="auto"/>
        <w:left w:val="none" w:sz="0" w:space="0" w:color="auto"/>
        <w:bottom w:val="none" w:sz="0" w:space="0" w:color="auto"/>
        <w:right w:val="none" w:sz="0" w:space="0" w:color="auto"/>
      </w:divBdr>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65252177">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hyperlink" Target="https://docs.microsoft.com/en-us/power-bi/admin/service-admin-purchasing-power-bi-pro" TargetMode="External"/><Relationship Id="rId191" Type="http://schemas.openxmlformats.org/officeDocument/2006/relationships/hyperlink" Target="https://powerplatform.microsoft.com/en-us/dataverse/" TargetMode="External"/><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hyperlink" Target="https://docs.microsoft.com/en-us/power-platform/admin/security-roles-privileg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oleObject" Target="embeddings/oleObject3.bin"/><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32.png"/><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hyperlink" Target="https://github.com/microsoft/RTW-Rapid-Screening/tree/main/Reporting-Template" TargetMode="External"/><Relationship Id="rId192" Type="http://schemas.openxmlformats.org/officeDocument/2006/relationships/hyperlink" Target="https://docs.microsoft.com/en-us/powerapps/developer/data-platform/webapi/overview" TargetMode="External"/><Relationship Id="rId12" Type="http://schemas.openxmlformats.org/officeDocument/2006/relationships/package" Target="embeddings/Microsoft_Visio_Drawing.vsdx"/><Relationship Id="rId33" Type="http://schemas.openxmlformats.org/officeDocument/2006/relationships/hyperlink" Target="https://portal.azure.com/" TargetMode="External"/><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119" Type="http://schemas.openxmlformats.org/officeDocument/2006/relationships/image" Target="media/image84.png"/><Relationship Id="rId44" Type="http://schemas.openxmlformats.org/officeDocument/2006/relationships/image" Target="media/image15.png"/><Relationship Id="rId65" Type="http://schemas.openxmlformats.org/officeDocument/2006/relationships/image" Target="media/image31.png"/><Relationship Id="rId86" Type="http://schemas.openxmlformats.org/officeDocument/2006/relationships/image" Target="media/image51.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26.png"/><Relationship Id="rId193"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hyperlink" Target="https://docs.microsoft.com/en-us/powerapps/teams/overview" TargetMode="External"/><Relationship Id="rId183"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hyperlink" Target="https://docs.microsoft.com/en-us/power-platform/admin/wp-data-loss-prevention" TargetMode="External"/><Relationship Id="rId24" Type="http://schemas.openxmlformats.org/officeDocument/2006/relationships/hyperlink" Target="https://docs.microsoft.com/en-us/powerapps/maker/canvas-apps/limits-and-confi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0.png"/><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hyperlink" Target="https://powerbi.microsoft.com/en-us/downloads/" TargetMode="External"/><Relationship Id="rId194" Type="http://schemas.openxmlformats.org/officeDocument/2006/relationships/footer" Target="footer1.xm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control-user-access"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oleObject" Target="embeddings/oleObject2.bin"/><Relationship Id="rId147" Type="http://schemas.openxmlformats.org/officeDocument/2006/relationships/image" Target="media/image109.png"/><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4.png"/><Relationship Id="rId163" Type="http://schemas.openxmlformats.org/officeDocument/2006/relationships/hyperlink" Target="https://docs.microsoft.com/en-us/power-platform/admin/audit-data-user-activity" TargetMode="External"/><Relationship Id="rId184" Type="http://schemas.openxmlformats.org/officeDocument/2006/relationships/image" Target="media/image135.png"/><Relationship Id="rId189" Type="http://schemas.openxmlformats.org/officeDocument/2006/relationships/hyperlink" Target="https://azure.microsoft.com/en-us/services/developer-tools/power-platform/" TargetMode="External"/><Relationship Id="rId3" Type="http://schemas.openxmlformats.org/officeDocument/2006/relationships/customXml" Target="../customXml/item3.xml"/><Relationship Id="rId25" Type="http://schemas.openxmlformats.org/officeDocument/2006/relationships/hyperlink" Target="https://docs.microsoft.com/en-us/power-platform/admin/capacity-storage"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s://docs.microsoft.com/en-us/powerapps/mobile/run-powerapps-on-mobile"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header" Target="header2.xml"/><Relationship Id="rId190" Type="http://schemas.openxmlformats.org/officeDocument/2006/relationships/hyperlink" Target="https://azure.microsoft.com/en-us/solutions/low-code-application-development/" TargetMode="External"/><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0.emf"/><Relationship Id="rId10" Type="http://schemas.openxmlformats.org/officeDocument/2006/relationships/endnotes" Target="endnotes.xml"/><Relationship Id="rId31" Type="http://schemas.openxmlformats.org/officeDocument/2006/relationships/hyperlink" Target="https://docs.microsoft.com/en-us/azure/active-directory/fundamentals/active-directory-groups-create-azure-portal" TargetMode="External"/><Relationship Id="rId52" Type="http://schemas.openxmlformats.org/officeDocument/2006/relationships/hyperlink" Target="https://make.powerapps.com/"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hyperlink" Target="https://docs.microsoft.com/en-us/powerapps/developer/data-platform/configure-entities-attributes-auditing" TargetMode="External"/><Relationship Id="rId169" Type="http://schemas.openxmlformats.org/officeDocument/2006/relationships/image" Target="media/image125.png"/><Relationship Id="rId185"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cs.microsoft.com/en-us/power-platform/admin/field-level-security" TargetMode="External"/><Relationship Id="rId26" Type="http://schemas.openxmlformats.org/officeDocument/2006/relationships/hyperlink" Target="https://docs.microsoft.com/en-us/power-bi/fundamentals/desktop-get-the-desktop" TargetMode="External"/><Relationship Id="rId47" Type="http://schemas.openxmlformats.org/officeDocument/2006/relationships/hyperlink" Target="https://docs.microsoft.com/en-us/power-platform/admin/about-powerapps-perapp"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28.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0.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emf"/><Relationship Id="rId144" Type="http://schemas.openxmlformats.org/officeDocument/2006/relationships/image" Target="media/image106.png"/><Relationship Id="rId90" Type="http://schemas.openxmlformats.org/officeDocument/2006/relationships/image" Target="media/image55.png"/><Relationship Id="rId165" Type="http://schemas.openxmlformats.org/officeDocument/2006/relationships/hyperlink" Target="https://docs.microsoft.com/en-us/power-platform/admin/logging-powerapps" TargetMode="External"/><Relationship Id="rId186" Type="http://schemas.openxmlformats.org/officeDocument/2006/relationships/image" Target="media/image137.png"/><Relationship Id="rId27" Type="http://schemas.openxmlformats.org/officeDocument/2006/relationships/hyperlink" Target="https://docs.microsoft.com/en-us/power-bi/admin/power-bi-allow-list-urls" TargetMode="External"/><Relationship Id="rId48" Type="http://schemas.openxmlformats.org/officeDocument/2006/relationships/hyperlink" Target="https://docs.microsoft.com/en-us/power-platform-release-plan/2019wave2/power-automate/new-licensing-options-power-automate-standalone-paid-plans"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6.png"/><Relationship Id="rId80" Type="http://schemas.openxmlformats.org/officeDocument/2006/relationships/image" Target="media/image46.png"/><Relationship Id="rId155" Type="http://schemas.openxmlformats.org/officeDocument/2006/relationships/image" Target="media/image117.png"/><Relationship Id="rId176" Type="http://schemas.openxmlformats.org/officeDocument/2006/relationships/image" Target="media/image129.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docs.microsoft.com/en-us/power-platform/admin/environments-overview"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oleObject" Target="embeddings/oleObject1.bin"/><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image" Target="media/image107.png"/><Relationship Id="rId166" Type="http://schemas.openxmlformats.org/officeDocument/2006/relationships/hyperlink" Target="https://docs.microsoft.com/en-us/microsoft-365/enterprise/view-service-health?view=o365-worldwide" TargetMode="External"/><Relationship Id="rId187" Type="http://schemas.openxmlformats.org/officeDocument/2006/relationships/hyperlink" Target="https://docs.microsoft.com/en-us/power-platform/admin/backup-restore-environments" TargetMode="External"/><Relationship Id="rId1" Type="http://schemas.openxmlformats.org/officeDocument/2006/relationships/customXml" Target="../customXml/item1.xml"/><Relationship Id="rId28" Type="http://schemas.openxmlformats.org/officeDocument/2006/relationships/hyperlink" Target="https://docs.microsoft.com/en-us/power-bi/fundamentals/power-bi-browsers" TargetMode="External"/><Relationship Id="rId49" Type="http://schemas.openxmlformats.org/officeDocument/2006/relationships/hyperlink" Target="https://docs.microsoft.com/en-us/power-platform/admin/backup-restore-environments" TargetMode="External"/><Relationship Id="rId114" Type="http://schemas.openxmlformats.org/officeDocument/2006/relationships/image" Target="media/image79.png"/><Relationship Id="rId60" Type="http://schemas.openxmlformats.org/officeDocument/2006/relationships/image" Target="media/image26.png"/><Relationship Id="rId81" Type="http://schemas.openxmlformats.org/officeDocument/2006/relationships/hyperlink" Target="https://docs.microsoft.com/en-us/power-platform/admin/manage-configuration-data" TargetMode="External"/><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hyperlink" Target="https://admin.powerplatform.microsoft.com/" TargetMode="External"/><Relationship Id="rId18" Type="http://schemas.openxmlformats.org/officeDocument/2006/relationships/hyperlink" Target="https://azure.microsoft.com/en-us/pricing/details/active-directory/" TargetMode="External"/><Relationship Id="rId39" Type="http://schemas.openxmlformats.org/officeDocument/2006/relationships/hyperlink" Target="https://admin.powerplatform.microsoft.com/" TargetMode="External"/><Relationship Id="rId50" Type="http://schemas.openxmlformats.org/officeDocument/2006/relationships/hyperlink" Target="https://github.com/microsoft/RTW-Rapid-Screening" TargetMode="External"/><Relationship Id="rId104" Type="http://schemas.openxmlformats.org/officeDocument/2006/relationships/image" Target="media/image69.png"/><Relationship Id="rId125" Type="http://schemas.openxmlformats.org/officeDocument/2006/relationships/image" Target="media/image89.emf"/><Relationship Id="rId146" Type="http://schemas.openxmlformats.org/officeDocument/2006/relationships/image" Target="media/image108.png"/><Relationship Id="rId167" Type="http://schemas.openxmlformats.org/officeDocument/2006/relationships/hyperlink" Target="https://docs.microsoft.com/en-us/power-platform/guidance/coe/starter-kit" TargetMode="External"/><Relationship Id="rId188" Type="http://schemas.openxmlformats.org/officeDocument/2006/relationships/hyperlink" Target="https://docs.microsoft.com/en-us/power-platform/alm/overview-al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7A579490B8DAD45A7EE20BC749412F6" ma:contentTypeVersion="13" ma:contentTypeDescription="Create a new document." ma:contentTypeScope="" ma:versionID="30085336675daff438498de4fbb77deb">
  <xsd:schema xmlns:xsd="http://www.w3.org/2001/XMLSchema" xmlns:xs="http://www.w3.org/2001/XMLSchema" xmlns:p="http://schemas.microsoft.com/office/2006/metadata/properties" xmlns:ns3="6f704763-47a6-4931-b082-a1ba89b6d273" xmlns:ns4="cd545508-1ddb-4115-893f-8231ca0518c8" targetNamespace="http://schemas.microsoft.com/office/2006/metadata/properties" ma:root="true" ma:fieldsID="3d87f9ea7392abaf30fdda16a39ff174" ns3:_="" ns4:_="">
    <xsd:import namespace="6f704763-47a6-4931-b082-a1ba89b6d273"/>
    <xsd:import namespace="cd545508-1ddb-4115-893f-8231ca0518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04763-47a6-4931-b082-a1ba89b6d2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545508-1ddb-4115-893f-8231ca0518c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6B1028F-E2D2-454B-80B0-7D39C9324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04763-47a6-4931-b082-a1ba89b6d273"/>
    <ds:schemaRef ds:uri="cd545508-1ddb-4115-893f-8231ca0518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31607D3-5BE7-41F3-B1A3-449542990FAC}">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Microsoft_brand_white_paper_template_20200929.dotx</Template>
  <TotalTime>1</TotalTime>
  <Pages>98</Pages>
  <Words>12060</Words>
  <Characters>68742</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80641</CharactersWithSpaces>
  <SharedDoc>false</SharedDoc>
  <HLinks>
    <vt:vector size="666" baseType="variant">
      <vt:variant>
        <vt:i4>4128882</vt:i4>
      </vt:variant>
      <vt:variant>
        <vt:i4>555</vt:i4>
      </vt:variant>
      <vt:variant>
        <vt:i4>0</vt:i4>
      </vt:variant>
      <vt:variant>
        <vt:i4>5</vt:i4>
      </vt:variant>
      <vt:variant>
        <vt:lpwstr>https://docs.microsoft.com/en-us/powerapps/developer/data-platform/webapi/overview</vt:lpwstr>
      </vt:variant>
      <vt:variant>
        <vt:lpwstr/>
      </vt:variant>
      <vt:variant>
        <vt:i4>6094865</vt:i4>
      </vt:variant>
      <vt:variant>
        <vt:i4>552</vt:i4>
      </vt:variant>
      <vt:variant>
        <vt:i4>0</vt:i4>
      </vt:variant>
      <vt:variant>
        <vt:i4>5</vt:i4>
      </vt:variant>
      <vt:variant>
        <vt:lpwstr>https://powerplatform.microsoft.com/en-us/dataverse/</vt:lpwstr>
      </vt:variant>
      <vt:variant>
        <vt:lpwstr/>
      </vt:variant>
      <vt:variant>
        <vt:i4>1572893</vt:i4>
      </vt:variant>
      <vt:variant>
        <vt:i4>549</vt:i4>
      </vt:variant>
      <vt:variant>
        <vt:i4>0</vt:i4>
      </vt:variant>
      <vt:variant>
        <vt:i4>5</vt:i4>
      </vt:variant>
      <vt:variant>
        <vt:lpwstr>https://azure.microsoft.com/en-us/solutions/low-code-application-development/</vt:lpwstr>
      </vt:variant>
      <vt:variant>
        <vt:lpwstr/>
      </vt:variant>
      <vt:variant>
        <vt:i4>2818154</vt:i4>
      </vt:variant>
      <vt:variant>
        <vt:i4>546</vt:i4>
      </vt:variant>
      <vt:variant>
        <vt:i4>0</vt:i4>
      </vt:variant>
      <vt:variant>
        <vt:i4>5</vt:i4>
      </vt:variant>
      <vt:variant>
        <vt:lpwstr>https://azure.microsoft.com/en-us/services/developer-tools/power-platform/</vt:lpwstr>
      </vt:variant>
      <vt:variant>
        <vt:lpwstr/>
      </vt:variant>
      <vt:variant>
        <vt:i4>6750323</vt:i4>
      </vt:variant>
      <vt:variant>
        <vt:i4>543</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540</vt:i4>
      </vt:variant>
      <vt:variant>
        <vt:i4>0</vt:i4>
      </vt:variant>
      <vt:variant>
        <vt:i4>5</vt:i4>
      </vt:variant>
      <vt:variant>
        <vt:lpwstr>https://docs.microsoft.com/en-us/power-platform/admin/backup-restore-environments</vt:lpwstr>
      </vt:variant>
      <vt:variant>
        <vt:lpwstr/>
      </vt:variant>
      <vt:variant>
        <vt:i4>3801189</vt:i4>
      </vt:variant>
      <vt:variant>
        <vt:i4>537</vt:i4>
      </vt:variant>
      <vt:variant>
        <vt:i4>0</vt:i4>
      </vt:variant>
      <vt:variant>
        <vt:i4>5</vt:i4>
      </vt:variant>
      <vt:variant>
        <vt:lpwstr>https://docs.microsoft.com/en-us/power-platform/admin/field-level-security</vt:lpwstr>
      </vt:variant>
      <vt:variant>
        <vt:lpwstr/>
      </vt:variant>
      <vt:variant>
        <vt:i4>7536697</vt:i4>
      </vt:variant>
      <vt:variant>
        <vt:i4>534</vt:i4>
      </vt:variant>
      <vt:variant>
        <vt:i4>0</vt:i4>
      </vt:variant>
      <vt:variant>
        <vt:i4>5</vt:i4>
      </vt:variant>
      <vt:variant>
        <vt:lpwstr>https://admin.powerplatform.microsoft.com/</vt:lpwstr>
      </vt:variant>
      <vt:variant>
        <vt:lpwstr/>
      </vt:variant>
      <vt:variant>
        <vt:i4>2490494</vt:i4>
      </vt:variant>
      <vt:variant>
        <vt:i4>531</vt:i4>
      </vt:variant>
      <vt:variant>
        <vt:i4>0</vt:i4>
      </vt:variant>
      <vt:variant>
        <vt:i4>5</vt:i4>
      </vt:variant>
      <vt:variant>
        <vt:lpwstr>https://powerbi.microsoft.com/en-us/downloads/</vt:lpwstr>
      </vt:variant>
      <vt:variant>
        <vt:lpwstr/>
      </vt:variant>
      <vt:variant>
        <vt:i4>4259913</vt:i4>
      </vt:variant>
      <vt:variant>
        <vt:i4>528</vt:i4>
      </vt:variant>
      <vt:variant>
        <vt:i4>0</vt:i4>
      </vt:variant>
      <vt:variant>
        <vt:i4>5</vt:i4>
      </vt:variant>
      <vt:variant>
        <vt:lpwstr>https://github.com/microsoft/RTW-Rapid-Screening/tree/main/Reporting-Template</vt:lpwstr>
      </vt:variant>
      <vt:variant>
        <vt:lpwstr/>
      </vt:variant>
      <vt:variant>
        <vt:i4>3932270</vt:i4>
      </vt:variant>
      <vt:variant>
        <vt:i4>525</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522</vt:i4>
      </vt:variant>
      <vt:variant>
        <vt:i4>0</vt:i4>
      </vt:variant>
      <vt:variant>
        <vt:i4>5</vt:i4>
      </vt:variant>
      <vt:variant>
        <vt:lpwstr>https://docs.microsoft.com/en-us/power-platform/guidance/coe/starter-kit</vt:lpwstr>
      </vt:variant>
      <vt:variant>
        <vt:lpwstr/>
      </vt:variant>
      <vt:variant>
        <vt:i4>5767250</vt:i4>
      </vt:variant>
      <vt:variant>
        <vt:i4>519</vt:i4>
      </vt:variant>
      <vt:variant>
        <vt:i4>0</vt:i4>
      </vt:variant>
      <vt:variant>
        <vt:i4>5</vt:i4>
      </vt:variant>
      <vt:variant>
        <vt:lpwstr>https://docs.microsoft.com/en-us/microsoft-365/enterprise/view-service-health?view=o365-worldwide</vt:lpwstr>
      </vt:variant>
      <vt:variant>
        <vt:lpwstr/>
      </vt:variant>
      <vt:variant>
        <vt:i4>7274594</vt:i4>
      </vt:variant>
      <vt:variant>
        <vt:i4>516</vt:i4>
      </vt:variant>
      <vt:variant>
        <vt:i4>0</vt:i4>
      </vt:variant>
      <vt:variant>
        <vt:i4>5</vt:i4>
      </vt:variant>
      <vt:variant>
        <vt:lpwstr>https://docs.microsoft.com/en-us/power-platform/admin/logging-powerapps</vt:lpwstr>
      </vt:variant>
      <vt:variant>
        <vt:lpwstr/>
      </vt:variant>
      <vt:variant>
        <vt:i4>4849694</vt:i4>
      </vt:variant>
      <vt:variant>
        <vt:i4>513</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510</vt:i4>
      </vt:variant>
      <vt:variant>
        <vt:i4>0</vt:i4>
      </vt:variant>
      <vt:variant>
        <vt:i4>5</vt:i4>
      </vt:variant>
      <vt:variant>
        <vt:lpwstr>https://docs.microsoft.com/en-us/power-platform/admin/audit-data-user-activity</vt:lpwstr>
      </vt:variant>
      <vt:variant>
        <vt:lpwstr/>
      </vt:variant>
      <vt:variant>
        <vt:i4>4915267</vt:i4>
      </vt:variant>
      <vt:variant>
        <vt:i4>507</vt:i4>
      </vt:variant>
      <vt:variant>
        <vt:i4>0</vt:i4>
      </vt:variant>
      <vt:variant>
        <vt:i4>5</vt:i4>
      </vt:variant>
      <vt:variant>
        <vt:lpwstr>https://docs.microsoft.com/en-us/powerapps/teams/overview</vt:lpwstr>
      </vt:variant>
      <vt:variant>
        <vt:lpwstr/>
      </vt:variant>
      <vt:variant>
        <vt:i4>3997792</vt:i4>
      </vt:variant>
      <vt:variant>
        <vt:i4>495</vt:i4>
      </vt:variant>
      <vt:variant>
        <vt:i4>0</vt:i4>
      </vt:variant>
      <vt:variant>
        <vt:i4>5</vt:i4>
      </vt:variant>
      <vt:variant>
        <vt:lpwstr>https://docs.microsoft.com/en-us/power-platform/admin/manage-configuration-data</vt:lpwstr>
      </vt:variant>
      <vt:variant>
        <vt:lpwstr/>
      </vt:variant>
      <vt:variant>
        <vt:i4>7143474</vt:i4>
      </vt:variant>
      <vt:variant>
        <vt:i4>492</vt:i4>
      </vt:variant>
      <vt:variant>
        <vt:i4>0</vt:i4>
      </vt:variant>
      <vt:variant>
        <vt:i4>5</vt:i4>
      </vt:variant>
      <vt:variant>
        <vt:lpwstr>https://make.powerapps.com/</vt:lpwstr>
      </vt:variant>
      <vt:variant>
        <vt:lpwstr/>
      </vt:variant>
      <vt:variant>
        <vt:i4>983059</vt:i4>
      </vt:variant>
      <vt:variant>
        <vt:i4>489</vt:i4>
      </vt:variant>
      <vt:variant>
        <vt:i4>0</vt:i4>
      </vt:variant>
      <vt:variant>
        <vt:i4>5</vt:i4>
      </vt:variant>
      <vt:variant>
        <vt:lpwstr>https://github.com/microsoft/RTW-Rapid-Screening</vt:lpwstr>
      </vt:variant>
      <vt:variant>
        <vt:lpwstr/>
      </vt:variant>
      <vt:variant>
        <vt:i4>7471200</vt:i4>
      </vt:variant>
      <vt:variant>
        <vt:i4>486</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483</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480</vt:i4>
      </vt:variant>
      <vt:variant>
        <vt:i4>0</vt:i4>
      </vt:variant>
      <vt:variant>
        <vt:i4>5</vt:i4>
      </vt:variant>
      <vt:variant>
        <vt:lpwstr>https://docs.microsoft.com/en-us/power-platform/admin/about-powerapps-perapp</vt:lpwstr>
      </vt:variant>
      <vt:variant>
        <vt:lpwstr/>
      </vt:variant>
      <vt:variant>
        <vt:i4>7536697</vt:i4>
      </vt:variant>
      <vt:variant>
        <vt:i4>477</vt:i4>
      </vt:variant>
      <vt:variant>
        <vt:i4>0</vt:i4>
      </vt:variant>
      <vt:variant>
        <vt:i4>5</vt:i4>
      </vt:variant>
      <vt:variant>
        <vt:lpwstr>https://admin.powerplatform.microsoft.com/</vt:lpwstr>
      </vt:variant>
      <vt:variant>
        <vt:lpwstr/>
      </vt:variant>
      <vt:variant>
        <vt:i4>4063292</vt:i4>
      </vt:variant>
      <vt:variant>
        <vt:i4>474</vt:i4>
      </vt:variant>
      <vt:variant>
        <vt:i4>0</vt:i4>
      </vt:variant>
      <vt:variant>
        <vt:i4>5</vt:i4>
      </vt:variant>
      <vt:variant>
        <vt:lpwstr>https://docs.microsoft.com/en-us/power-platform/admin/environments-overview</vt:lpwstr>
      </vt:variant>
      <vt:variant>
        <vt:lpwstr/>
      </vt:variant>
      <vt:variant>
        <vt:i4>1638468</vt:i4>
      </vt:variant>
      <vt:variant>
        <vt:i4>471</vt:i4>
      </vt:variant>
      <vt:variant>
        <vt:i4>0</vt:i4>
      </vt:variant>
      <vt:variant>
        <vt:i4>5</vt:i4>
      </vt:variant>
      <vt:variant>
        <vt:lpwstr>https://portal.azure.com/</vt:lpwstr>
      </vt:variant>
      <vt:variant>
        <vt:lpwstr/>
      </vt:variant>
      <vt:variant>
        <vt:i4>7864379</vt:i4>
      </vt:variant>
      <vt:variant>
        <vt:i4>468</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465</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462</vt:i4>
      </vt:variant>
      <vt:variant>
        <vt:i4>0</vt:i4>
      </vt:variant>
      <vt:variant>
        <vt:i4>5</vt:i4>
      </vt:variant>
      <vt:variant>
        <vt:lpwstr>https://docs.microsoft.com/en-us/power-platform/admin/control-user-access</vt:lpwstr>
      </vt:variant>
      <vt:variant>
        <vt:lpwstr/>
      </vt:variant>
      <vt:variant>
        <vt:i4>327689</vt:i4>
      </vt:variant>
      <vt:variant>
        <vt:i4>459</vt:i4>
      </vt:variant>
      <vt:variant>
        <vt:i4>0</vt:i4>
      </vt:variant>
      <vt:variant>
        <vt:i4>5</vt:i4>
      </vt:variant>
      <vt:variant>
        <vt:lpwstr>https://docs.microsoft.com/en-us/power-platform/admin/wp-data-loss-prevention</vt:lpwstr>
      </vt:variant>
      <vt:variant>
        <vt:lpwstr/>
      </vt:variant>
      <vt:variant>
        <vt:i4>5439498</vt:i4>
      </vt:variant>
      <vt:variant>
        <vt:i4>456</vt:i4>
      </vt:variant>
      <vt:variant>
        <vt:i4>0</vt:i4>
      </vt:variant>
      <vt:variant>
        <vt:i4>5</vt:i4>
      </vt:variant>
      <vt:variant>
        <vt:lpwstr>https://docs.microsoft.com/en-us/power-bi/fundamentals/power-bi-browsers</vt:lpwstr>
      </vt:variant>
      <vt:variant>
        <vt:lpwstr/>
      </vt:variant>
      <vt:variant>
        <vt:i4>6225921</vt:i4>
      </vt:variant>
      <vt:variant>
        <vt:i4>453</vt:i4>
      </vt:variant>
      <vt:variant>
        <vt:i4>0</vt:i4>
      </vt:variant>
      <vt:variant>
        <vt:i4>5</vt:i4>
      </vt:variant>
      <vt:variant>
        <vt:lpwstr>https://docs.microsoft.com/en-us/power-bi/admin/power-bi-allow-list-urls</vt:lpwstr>
      </vt:variant>
      <vt:variant>
        <vt:lpwstr/>
      </vt:variant>
      <vt:variant>
        <vt:i4>3276917</vt:i4>
      </vt:variant>
      <vt:variant>
        <vt:i4>450</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447</vt:i4>
      </vt:variant>
      <vt:variant>
        <vt:i4>0</vt:i4>
      </vt:variant>
      <vt:variant>
        <vt:i4>5</vt:i4>
      </vt:variant>
      <vt:variant>
        <vt:lpwstr>https://docs.microsoft.com/en-us/power-platform/admin/capacity-storage</vt:lpwstr>
      </vt:variant>
      <vt:variant>
        <vt:lpwstr>capacity-page-details</vt:lpwstr>
      </vt:variant>
      <vt:variant>
        <vt:i4>8126520</vt:i4>
      </vt:variant>
      <vt:variant>
        <vt:i4>444</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441</vt:i4>
      </vt:variant>
      <vt:variant>
        <vt:i4>0</vt:i4>
      </vt:variant>
      <vt:variant>
        <vt:i4>5</vt:i4>
      </vt:variant>
      <vt:variant>
        <vt:lpwstr>https://docs.microsoft.com/en-us/powerapps/maker/canvas-apps/limits-and-config</vt:lpwstr>
      </vt:variant>
      <vt:variant>
        <vt:lpwstr>ip-addresses</vt:lpwstr>
      </vt:variant>
      <vt:variant>
        <vt:i4>2031704</vt:i4>
      </vt:variant>
      <vt:variant>
        <vt:i4>438</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435</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131163</vt:i4>
      </vt:variant>
      <vt:variant>
        <vt:i4>432</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131163</vt:i4>
      </vt:variant>
      <vt:variant>
        <vt:i4>429</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7864359</vt:i4>
      </vt:variant>
      <vt:variant>
        <vt:i4>426</vt:i4>
      </vt:variant>
      <vt:variant>
        <vt:i4>0</vt:i4>
      </vt:variant>
      <vt:variant>
        <vt:i4>5</vt:i4>
      </vt:variant>
      <vt:variant>
        <vt:lpwstr>https://azure.microsoft.com/en-us/pricing/details/active-directory/</vt:lpwstr>
      </vt:variant>
      <vt:variant>
        <vt:lpwstr/>
      </vt:variant>
      <vt:variant>
        <vt:i4>1769526</vt:i4>
      </vt:variant>
      <vt:variant>
        <vt:i4>416</vt:i4>
      </vt:variant>
      <vt:variant>
        <vt:i4>0</vt:i4>
      </vt:variant>
      <vt:variant>
        <vt:i4>5</vt:i4>
      </vt:variant>
      <vt:variant>
        <vt:lpwstr/>
      </vt:variant>
      <vt:variant>
        <vt:lpwstr>_Toc70088397</vt:lpwstr>
      </vt:variant>
      <vt:variant>
        <vt:i4>1703990</vt:i4>
      </vt:variant>
      <vt:variant>
        <vt:i4>410</vt:i4>
      </vt:variant>
      <vt:variant>
        <vt:i4>0</vt:i4>
      </vt:variant>
      <vt:variant>
        <vt:i4>5</vt:i4>
      </vt:variant>
      <vt:variant>
        <vt:lpwstr/>
      </vt:variant>
      <vt:variant>
        <vt:lpwstr>_Toc70088396</vt:lpwstr>
      </vt:variant>
      <vt:variant>
        <vt:i4>1638454</vt:i4>
      </vt:variant>
      <vt:variant>
        <vt:i4>404</vt:i4>
      </vt:variant>
      <vt:variant>
        <vt:i4>0</vt:i4>
      </vt:variant>
      <vt:variant>
        <vt:i4>5</vt:i4>
      </vt:variant>
      <vt:variant>
        <vt:lpwstr/>
      </vt:variant>
      <vt:variant>
        <vt:lpwstr>_Toc70088395</vt:lpwstr>
      </vt:variant>
      <vt:variant>
        <vt:i4>1572918</vt:i4>
      </vt:variant>
      <vt:variant>
        <vt:i4>398</vt:i4>
      </vt:variant>
      <vt:variant>
        <vt:i4>0</vt:i4>
      </vt:variant>
      <vt:variant>
        <vt:i4>5</vt:i4>
      </vt:variant>
      <vt:variant>
        <vt:lpwstr/>
      </vt:variant>
      <vt:variant>
        <vt:lpwstr>_Toc70088394</vt:lpwstr>
      </vt:variant>
      <vt:variant>
        <vt:i4>2031670</vt:i4>
      </vt:variant>
      <vt:variant>
        <vt:i4>392</vt:i4>
      </vt:variant>
      <vt:variant>
        <vt:i4>0</vt:i4>
      </vt:variant>
      <vt:variant>
        <vt:i4>5</vt:i4>
      </vt:variant>
      <vt:variant>
        <vt:lpwstr/>
      </vt:variant>
      <vt:variant>
        <vt:lpwstr>_Toc70088393</vt:lpwstr>
      </vt:variant>
      <vt:variant>
        <vt:i4>1966134</vt:i4>
      </vt:variant>
      <vt:variant>
        <vt:i4>386</vt:i4>
      </vt:variant>
      <vt:variant>
        <vt:i4>0</vt:i4>
      </vt:variant>
      <vt:variant>
        <vt:i4>5</vt:i4>
      </vt:variant>
      <vt:variant>
        <vt:lpwstr/>
      </vt:variant>
      <vt:variant>
        <vt:lpwstr>_Toc70088392</vt:lpwstr>
      </vt:variant>
      <vt:variant>
        <vt:i4>1900598</vt:i4>
      </vt:variant>
      <vt:variant>
        <vt:i4>380</vt:i4>
      </vt:variant>
      <vt:variant>
        <vt:i4>0</vt:i4>
      </vt:variant>
      <vt:variant>
        <vt:i4>5</vt:i4>
      </vt:variant>
      <vt:variant>
        <vt:lpwstr/>
      </vt:variant>
      <vt:variant>
        <vt:lpwstr>_Toc70088391</vt:lpwstr>
      </vt:variant>
      <vt:variant>
        <vt:i4>1835062</vt:i4>
      </vt:variant>
      <vt:variant>
        <vt:i4>374</vt:i4>
      </vt:variant>
      <vt:variant>
        <vt:i4>0</vt:i4>
      </vt:variant>
      <vt:variant>
        <vt:i4>5</vt:i4>
      </vt:variant>
      <vt:variant>
        <vt:lpwstr/>
      </vt:variant>
      <vt:variant>
        <vt:lpwstr>_Toc70088390</vt:lpwstr>
      </vt:variant>
      <vt:variant>
        <vt:i4>1376311</vt:i4>
      </vt:variant>
      <vt:variant>
        <vt:i4>368</vt:i4>
      </vt:variant>
      <vt:variant>
        <vt:i4>0</vt:i4>
      </vt:variant>
      <vt:variant>
        <vt:i4>5</vt:i4>
      </vt:variant>
      <vt:variant>
        <vt:lpwstr/>
      </vt:variant>
      <vt:variant>
        <vt:lpwstr>_Toc70088389</vt:lpwstr>
      </vt:variant>
      <vt:variant>
        <vt:i4>1310775</vt:i4>
      </vt:variant>
      <vt:variant>
        <vt:i4>362</vt:i4>
      </vt:variant>
      <vt:variant>
        <vt:i4>0</vt:i4>
      </vt:variant>
      <vt:variant>
        <vt:i4>5</vt:i4>
      </vt:variant>
      <vt:variant>
        <vt:lpwstr/>
      </vt:variant>
      <vt:variant>
        <vt:lpwstr>_Toc70088388</vt:lpwstr>
      </vt:variant>
      <vt:variant>
        <vt:i4>1769527</vt:i4>
      </vt:variant>
      <vt:variant>
        <vt:i4>356</vt:i4>
      </vt:variant>
      <vt:variant>
        <vt:i4>0</vt:i4>
      </vt:variant>
      <vt:variant>
        <vt:i4>5</vt:i4>
      </vt:variant>
      <vt:variant>
        <vt:lpwstr/>
      </vt:variant>
      <vt:variant>
        <vt:lpwstr>_Toc70088387</vt:lpwstr>
      </vt:variant>
      <vt:variant>
        <vt:i4>1703991</vt:i4>
      </vt:variant>
      <vt:variant>
        <vt:i4>350</vt:i4>
      </vt:variant>
      <vt:variant>
        <vt:i4>0</vt:i4>
      </vt:variant>
      <vt:variant>
        <vt:i4>5</vt:i4>
      </vt:variant>
      <vt:variant>
        <vt:lpwstr/>
      </vt:variant>
      <vt:variant>
        <vt:lpwstr>_Toc70088386</vt:lpwstr>
      </vt:variant>
      <vt:variant>
        <vt:i4>1638455</vt:i4>
      </vt:variant>
      <vt:variant>
        <vt:i4>344</vt:i4>
      </vt:variant>
      <vt:variant>
        <vt:i4>0</vt:i4>
      </vt:variant>
      <vt:variant>
        <vt:i4>5</vt:i4>
      </vt:variant>
      <vt:variant>
        <vt:lpwstr/>
      </vt:variant>
      <vt:variant>
        <vt:lpwstr>_Toc70088385</vt:lpwstr>
      </vt:variant>
      <vt:variant>
        <vt:i4>1572919</vt:i4>
      </vt:variant>
      <vt:variant>
        <vt:i4>338</vt:i4>
      </vt:variant>
      <vt:variant>
        <vt:i4>0</vt:i4>
      </vt:variant>
      <vt:variant>
        <vt:i4>5</vt:i4>
      </vt:variant>
      <vt:variant>
        <vt:lpwstr/>
      </vt:variant>
      <vt:variant>
        <vt:lpwstr>_Toc70088384</vt:lpwstr>
      </vt:variant>
      <vt:variant>
        <vt:i4>2031671</vt:i4>
      </vt:variant>
      <vt:variant>
        <vt:i4>332</vt:i4>
      </vt:variant>
      <vt:variant>
        <vt:i4>0</vt:i4>
      </vt:variant>
      <vt:variant>
        <vt:i4>5</vt:i4>
      </vt:variant>
      <vt:variant>
        <vt:lpwstr/>
      </vt:variant>
      <vt:variant>
        <vt:lpwstr>_Toc70088383</vt:lpwstr>
      </vt:variant>
      <vt:variant>
        <vt:i4>1966135</vt:i4>
      </vt:variant>
      <vt:variant>
        <vt:i4>326</vt:i4>
      </vt:variant>
      <vt:variant>
        <vt:i4>0</vt:i4>
      </vt:variant>
      <vt:variant>
        <vt:i4>5</vt:i4>
      </vt:variant>
      <vt:variant>
        <vt:lpwstr/>
      </vt:variant>
      <vt:variant>
        <vt:lpwstr>_Toc70088382</vt:lpwstr>
      </vt:variant>
      <vt:variant>
        <vt:i4>1900599</vt:i4>
      </vt:variant>
      <vt:variant>
        <vt:i4>320</vt:i4>
      </vt:variant>
      <vt:variant>
        <vt:i4>0</vt:i4>
      </vt:variant>
      <vt:variant>
        <vt:i4>5</vt:i4>
      </vt:variant>
      <vt:variant>
        <vt:lpwstr/>
      </vt:variant>
      <vt:variant>
        <vt:lpwstr>_Toc70088381</vt:lpwstr>
      </vt:variant>
      <vt:variant>
        <vt:i4>1835063</vt:i4>
      </vt:variant>
      <vt:variant>
        <vt:i4>314</vt:i4>
      </vt:variant>
      <vt:variant>
        <vt:i4>0</vt:i4>
      </vt:variant>
      <vt:variant>
        <vt:i4>5</vt:i4>
      </vt:variant>
      <vt:variant>
        <vt:lpwstr/>
      </vt:variant>
      <vt:variant>
        <vt:lpwstr>_Toc70088380</vt:lpwstr>
      </vt:variant>
      <vt:variant>
        <vt:i4>1376312</vt:i4>
      </vt:variant>
      <vt:variant>
        <vt:i4>308</vt:i4>
      </vt:variant>
      <vt:variant>
        <vt:i4>0</vt:i4>
      </vt:variant>
      <vt:variant>
        <vt:i4>5</vt:i4>
      </vt:variant>
      <vt:variant>
        <vt:lpwstr/>
      </vt:variant>
      <vt:variant>
        <vt:lpwstr>_Toc70088379</vt:lpwstr>
      </vt:variant>
      <vt:variant>
        <vt:i4>1310776</vt:i4>
      </vt:variant>
      <vt:variant>
        <vt:i4>302</vt:i4>
      </vt:variant>
      <vt:variant>
        <vt:i4>0</vt:i4>
      </vt:variant>
      <vt:variant>
        <vt:i4>5</vt:i4>
      </vt:variant>
      <vt:variant>
        <vt:lpwstr/>
      </vt:variant>
      <vt:variant>
        <vt:lpwstr>_Toc70088378</vt:lpwstr>
      </vt:variant>
      <vt:variant>
        <vt:i4>1769528</vt:i4>
      </vt:variant>
      <vt:variant>
        <vt:i4>296</vt:i4>
      </vt:variant>
      <vt:variant>
        <vt:i4>0</vt:i4>
      </vt:variant>
      <vt:variant>
        <vt:i4>5</vt:i4>
      </vt:variant>
      <vt:variant>
        <vt:lpwstr/>
      </vt:variant>
      <vt:variant>
        <vt:lpwstr>_Toc70088377</vt:lpwstr>
      </vt:variant>
      <vt:variant>
        <vt:i4>1703992</vt:i4>
      </vt:variant>
      <vt:variant>
        <vt:i4>290</vt:i4>
      </vt:variant>
      <vt:variant>
        <vt:i4>0</vt:i4>
      </vt:variant>
      <vt:variant>
        <vt:i4>5</vt:i4>
      </vt:variant>
      <vt:variant>
        <vt:lpwstr/>
      </vt:variant>
      <vt:variant>
        <vt:lpwstr>_Toc70088376</vt:lpwstr>
      </vt:variant>
      <vt:variant>
        <vt:i4>1638456</vt:i4>
      </vt:variant>
      <vt:variant>
        <vt:i4>284</vt:i4>
      </vt:variant>
      <vt:variant>
        <vt:i4>0</vt:i4>
      </vt:variant>
      <vt:variant>
        <vt:i4>5</vt:i4>
      </vt:variant>
      <vt:variant>
        <vt:lpwstr/>
      </vt:variant>
      <vt:variant>
        <vt:lpwstr>_Toc70088375</vt:lpwstr>
      </vt:variant>
      <vt:variant>
        <vt:i4>1572920</vt:i4>
      </vt:variant>
      <vt:variant>
        <vt:i4>278</vt:i4>
      </vt:variant>
      <vt:variant>
        <vt:i4>0</vt:i4>
      </vt:variant>
      <vt:variant>
        <vt:i4>5</vt:i4>
      </vt:variant>
      <vt:variant>
        <vt:lpwstr/>
      </vt:variant>
      <vt:variant>
        <vt:lpwstr>_Toc70088374</vt:lpwstr>
      </vt:variant>
      <vt:variant>
        <vt:i4>2031672</vt:i4>
      </vt:variant>
      <vt:variant>
        <vt:i4>272</vt:i4>
      </vt:variant>
      <vt:variant>
        <vt:i4>0</vt:i4>
      </vt:variant>
      <vt:variant>
        <vt:i4>5</vt:i4>
      </vt:variant>
      <vt:variant>
        <vt:lpwstr/>
      </vt:variant>
      <vt:variant>
        <vt:lpwstr>_Toc70088373</vt:lpwstr>
      </vt:variant>
      <vt:variant>
        <vt:i4>1966136</vt:i4>
      </vt:variant>
      <vt:variant>
        <vt:i4>266</vt:i4>
      </vt:variant>
      <vt:variant>
        <vt:i4>0</vt:i4>
      </vt:variant>
      <vt:variant>
        <vt:i4>5</vt:i4>
      </vt:variant>
      <vt:variant>
        <vt:lpwstr/>
      </vt:variant>
      <vt:variant>
        <vt:lpwstr>_Toc70088372</vt:lpwstr>
      </vt:variant>
      <vt:variant>
        <vt:i4>1900600</vt:i4>
      </vt:variant>
      <vt:variant>
        <vt:i4>260</vt:i4>
      </vt:variant>
      <vt:variant>
        <vt:i4>0</vt:i4>
      </vt:variant>
      <vt:variant>
        <vt:i4>5</vt:i4>
      </vt:variant>
      <vt:variant>
        <vt:lpwstr/>
      </vt:variant>
      <vt:variant>
        <vt:lpwstr>_Toc70088371</vt:lpwstr>
      </vt:variant>
      <vt:variant>
        <vt:i4>1835064</vt:i4>
      </vt:variant>
      <vt:variant>
        <vt:i4>254</vt:i4>
      </vt:variant>
      <vt:variant>
        <vt:i4>0</vt:i4>
      </vt:variant>
      <vt:variant>
        <vt:i4>5</vt:i4>
      </vt:variant>
      <vt:variant>
        <vt:lpwstr/>
      </vt:variant>
      <vt:variant>
        <vt:lpwstr>_Toc70088370</vt:lpwstr>
      </vt:variant>
      <vt:variant>
        <vt:i4>1376313</vt:i4>
      </vt:variant>
      <vt:variant>
        <vt:i4>248</vt:i4>
      </vt:variant>
      <vt:variant>
        <vt:i4>0</vt:i4>
      </vt:variant>
      <vt:variant>
        <vt:i4>5</vt:i4>
      </vt:variant>
      <vt:variant>
        <vt:lpwstr/>
      </vt:variant>
      <vt:variant>
        <vt:lpwstr>_Toc70088369</vt:lpwstr>
      </vt:variant>
      <vt:variant>
        <vt:i4>1310777</vt:i4>
      </vt:variant>
      <vt:variant>
        <vt:i4>242</vt:i4>
      </vt:variant>
      <vt:variant>
        <vt:i4>0</vt:i4>
      </vt:variant>
      <vt:variant>
        <vt:i4>5</vt:i4>
      </vt:variant>
      <vt:variant>
        <vt:lpwstr/>
      </vt:variant>
      <vt:variant>
        <vt:lpwstr>_Toc70088368</vt:lpwstr>
      </vt:variant>
      <vt:variant>
        <vt:i4>1769529</vt:i4>
      </vt:variant>
      <vt:variant>
        <vt:i4>236</vt:i4>
      </vt:variant>
      <vt:variant>
        <vt:i4>0</vt:i4>
      </vt:variant>
      <vt:variant>
        <vt:i4>5</vt:i4>
      </vt:variant>
      <vt:variant>
        <vt:lpwstr/>
      </vt:variant>
      <vt:variant>
        <vt:lpwstr>_Toc70088367</vt:lpwstr>
      </vt:variant>
      <vt:variant>
        <vt:i4>1703993</vt:i4>
      </vt:variant>
      <vt:variant>
        <vt:i4>230</vt:i4>
      </vt:variant>
      <vt:variant>
        <vt:i4>0</vt:i4>
      </vt:variant>
      <vt:variant>
        <vt:i4>5</vt:i4>
      </vt:variant>
      <vt:variant>
        <vt:lpwstr/>
      </vt:variant>
      <vt:variant>
        <vt:lpwstr>_Toc70088366</vt:lpwstr>
      </vt:variant>
      <vt:variant>
        <vt:i4>1638457</vt:i4>
      </vt:variant>
      <vt:variant>
        <vt:i4>224</vt:i4>
      </vt:variant>
      <vt:variant>
        <vt:i4>0</vt:i4>
      </vt:variant>
      <vt:variant>
        <vt:i4>5</vt:i4>
      </vt:variant>
      <vt:variant>
        <vt:lpwstr/>
      </vt:variant>
      <vt:variant>
        <vt:lpwstr>_Toc70088365</vt:lpwstr>
      </vt:variant>
      <vt:variant>
        <vt:i4>1572921</vt:i4>
      </vt:variant>
      <vt:variant>
        <vt:i4>218</vt:i4>
      </vt:variant>
      <vt:variant>
        <vt:i4>0</vt:i4>
      </vt:variant>
      <vt:variant>
        <vt:i4>5</vt:i4>
      </vt:variant>
      <vt:variant>
        <vt:lpwstr/>
      </vt:variant>
      <vt:variant>
        <vt:lpwstr>_Toc70088364</vt:lpwstr>
      </vt:variant>
      <vt:variant>
        <vt:i4>2031673</vt:i4>
      </vt:variant>
      <vt:variant>
        <vt:i4>212</vt:i4>
      </vt:variant>
      <vt:variant>
        <vt:i4>0</vt:i4>
      </vt:variant>
      <vt:variant>
        <vt:i4>5</vt:i4>
      </vt:variant>
      <vt:variant>
        <vt:lpwstr/>
      </vt:variant>
      <vt:variant>
        <vt:lpwstr>_Toc70088363</vt:lpwstr>
      </vt:variant>
      <vt:variant>
        <vt:i4>1966137</vt:i4>
      </vt:variant>
      <vt:variant>
        <vt:i4>206</vt:i4>
      </vt:variant>
      <vt:variant>
        <vt:i4>0</vt:i4>
      </vt:variant>
      <vt:variant>
        <vt:i4>5</vt:i4>
      </vt:variant>
      <vt:variant>
        <vt:lpwstr/>
      </vt:variant>
      <vt:variant>
        <vt:lpwstr>_Toc70088362</vt:lpwstr>
      </vt:variant>
      <vt:variant>
        <vt:i4>1900601</vt:i4>
      </vt:variant>
      <vt:variant>
        <vt:i4>200</vt:i4>
      </vt:variant>
      <vt:variant>
        <vt:i4>0</vt:i4>
      </vt:variant>
      <vt:variant>
        <vt:i4>5</vt:i4>
      </vt:variant>
      <vt:variant>
        <vt:lpwstr/>
      </vt:variant>
      <vt:variant>
        <vt:lpwstr>_Toc70088361</vt:lpwstr>
      </vt:variant>
      <vt:variant>
        <vt:i4>1835065</vt:i4>
      </vt:variant>
      <vt:variant>
        <vt:i4>194</vt:i4>
      </vt:variant>
      <vt:variant>
        <vt:i4>0</vt:i4>
      </vt:variant>
      <vt:variant>
        <vt:i4>5</vt:i4>
      </vt:variant>
      <vt:variant>
        <vt:lpwstr/>
      </vt:variant>
      <vt:variant>
        <vt:lpwstr>_Toc70088360</vt:lpwstr>
      </vt:variant>
      <vt:variant>
        <vt:i4>1376314</vt:i4>
      </vt:variant>
      <vt:variant>
        <vt:i4>188</vt:i4>
      </vt:variant>
      <vt:variant>
        <vt:i4>0</vt:i4>
      </vt:variant>
      <vt:variant>
        <vt:i4>5</vt:i4>
      </vt:variant>
      <vt:variant>
        <vt:lpwstr/>
      </vt:variant>
      <vt:variant>
        <vt:lpwstr>_Toc70088359</vt:lpwstr>
      </vt:variant>
      <vt:variant>
        <vt:i4>1310778</vt:i4>
      </vt:variant>
      <vt:variant>
        <vt:i4>182</vt:i4>
      </vt:variant>
      <vt:variant>
        <vt:i4>0</vt:i4>
      </vt:variant>
      <vt:variant>
        <vt:i4>5</vt:i4>
      </vt:variant>
      <vt:variant>
        <vt:lpwstr/>
      </vt:variant>
      <vt:variant>
        <vt:lpwstr>_Toc70088358</vt:lpwstr>
      </vt:variant>
      <vt:variant>
        <vt:i4>1769530</vt:i4>
      </vt:variant>
      <vt:variant>
        <vt:i4>176</vt:i4>
      </vt:variant>
      <vt:variant>
        <vt:i4>0</vt:i4>
      </vt:variant>
      <vt:variant>
        <vt:i4>5</vt:i4>
      </vt:variant>
      <vt:variant>
        <vt:lpwstr/>
      </vt:variant>
      <vt:variant>
        <vt:lpwstr>_Toc70088357</vt:lpwstr>
      </vt:variant>
      <vt:variant>
        <vt:i4>1703994</vt:i4>
      </vt:variant>
      <vt:variant>
        <vt:i4>170</vt:i4>
      </vt:variant>
      <vt:variant>
        <vt:i4>0</vt:i4>
      </vt:variant>
      <vt:variant>
        <vt:i4>5</vt:i4>
      </vt:variant>
      <vt:variant>
        <vt:lpwstr/>
      </vt:variant>
      <vt:variant>
        <vt:lpwstr>_Toc70088356</vt:lpwstr>
      </vt:variant>
      <vt:variant>
        <vt:i4>1638458</vt:i4>
      </vt:variant>
      <vt:variant>
        <vt:i4>164</vt:i4>
      </vt:variant>
      <vt:variant>
        <vt:i4>0</vt:i4>
      </vt:variant>
      <vt:variant>
        <vt:i4>5</vt:i4>
      </vt:variant>
      <vt:variant>
        <vt:lpwstr/>
      </vt:variant>
      <vt:variant>
        <vt:lpwstr>_Toc70088355</vt:lpwstr>
      </vt:variant>
      <vt:variant>
        <vt:i4>1572922</vt:i4>
      </vt:variant>
      <vt:variant>
        <vt:i4>158</vt:i4>
      </vt:variant>
      <vt:variant>
        <vt:i4>0</vt:i4>
      </vt:variant>
      <vt:variant>
        <vt:i4>5</vt:i4>
      </vt:variant>
      <vt:variant>
        <vt:lpwstr/>
      </vt:variant>
      <vt:variant>
        <vt:lpwstr>_Toc70088354</vt:lpwstr>
      </vt:variant>
      <vt:variant>
        <vt:i4>2031674</vt:i4>
      </vt:variant>
      <vt:variant>
        <vt:i4>152</vt:i4>
      </vt:variant>
      <vt:variant>
        <vt:i4>0</vt:i4>
      </vt:variant>
      <vt:variant>
        <vt:i4>5</vt:i4>
      </vt:variant>
      <vt:variant>
        <vt:lpwstr/>
      </vt:variant>
      <vt:variant>
        <vt:lpwstr>_Toc70088353</vt:lpwstr>
      </vt:variant>
      <vt:variant>
        <vt:i4>1966138</vt:i4>
      </vt:variant>
      <vt:variant>
        <vt:i4>146</vt:i4>
      </vt:variant>
      <vt:variant>
        <vt:i4>0</vt:i4>
      </vt:variant>
      <vt:variant>
        <vt:i4>5</vt:i4>
      </vt:variant>
      <vt:variant>
        <vt:lpwstr/>
      </vt:variant>
      <vt:variant>
        <vt:lpwstr>_Toc70088352</vt:lpwstr>
      </vt:variant>
      <vt:variant>
        <vt:i4>1900602</vt:i4>
      </vt:variant>
      <vt:variant>
        <vt:i4>140</vt:i4>
      </vt:variant>
      <vt:variant>
        <vt:i4>0</vt:i4>
      </vt:variant>
      <vt:variant>
        <vt:i4>5</vt:i4>
      </vt:variant>
      <vt:variant>
        <vt:lpwstr/>
      </vt:variant>
      <vt:variant>
        <vt:lpwstr>_Toc70088351</vt:lpwstr>
      </vt:variant>
      <vt:variant>
        <vt:i4>1835066</vt:i4>
      </vt:variant>
      <vt:variant>
        <vt:i4>134</vt:i4>
      </vt:variant>
      <vt:variant>
        <vt:i4>0</vt:i4>
      </vt:variant>
      <vt:variant>
        <vt:i4>5</vt:i4>
      </vt:variant>
      <vt:variant>
        <vt:lpwstr/>
      </vt:variant>
      <vt:variant>
        <vt:lpwstr>_Toc70088350</vt:lpwstr>
      </vt:variant>
      <vt:variant>
        <vt:i4>1376315</vt:i4>
      </vt:variant>
      <vt:variant>
        <vt:i4>128</vt:i4>
      </vt:variant>
      <vt:variant>
        <vt:i4>0</vt:i4>
      </vt:variant>
      <vt:variant>
        <vt:i4>5</vt:i4>
      </vt:variant>
      <vt:variant>
        <vt:lpwstr/>
      </vt:variant>
      <vt:variant>
        <vt:lpwstr>_Toc70088349</vt:lpwstr>
      </vt:variant>
      <vt:variant>
        <vt:i4>1310779</vt:i4>
      </vt:variant>
      <vt:variant>
        <vt:i4>122</vt:i4>
      </vt:variant>
      <vt:variant>
        <vt:i4>0</vt:i4>
      </vt:variant>
      <vt:variant>
        <vt:i4>5</vt:i4>
      </vt:variant>
      <vt:variant>
        <vt:lpwstr/>
      </vt:variant>
      <vt:variant>
        <vt:lpwstr>_Toc70088348</vt:lpwstr>
      </vt:variant>
      <vt:variant>
        <vt:i4>1769531</vt:i4>
      </vt:variant>
      <vt:variant>
        <vt:i4>116</vt:i4>
      </vt:variant>
      <vt:variant>
        <vt:i4>0</vt:i4>
      </vt:variant>
      <vt:variant>
        <vt:i4>5</vt:i4>
      </vt:variant>
      <vt:variant>
        <vt:lpwstr/>
      </vt:variant>
      <vt:variant>
        <vt:lpwstr>_Toc70088347</vt:lpwstr>
      </vt:variant>
      <vt:variant>
        <vt:i4>1703995</vt:i4>
      </vt:variant>
      <vt:variant>
        <vt:i4>110</vt:i4>
      </vt:variant>
      <vt:variant>
        <vt:i4>0</vt:i4>
      </vt:variant>
      <vt:variant>
        <vt:i4>5</vt:i4>
      </vt:variant>
      <vt:variant>
        <vt:lpwstr/>
      </vt:variant>
      <vt:variant>
        <vt:lpwstr>_Toc70088346</vt:lpwstr>
      </vt:variant>
      <vt:variant>
        <vt:i4>1638459</vt:i4>
      </vt:variant>
      <vt:variant>
        <vt:i4>104</vt:i4>
      </vt:variant>
      <vt:variant>
        <vt:i4>0</vt:i4>
      </vt:variant>
      <vt:variant>
        <vt:i4>5</vt:i4>
      </vt:variant>
      <vt:variant>
        <vt:lpwstr/>
      </vt:variant>
      <vt:variant>
        <vt:lpwstr>_Toc70088345</vt:lpwstr>
      </vt:variant>
      <vt:variant>
        <vt:i4>1572923</vt:i4>
      </vt:variant>
      <vt:variant>
        <vt:i4>98</vt:i4>
      </vt:variant>
      <vt:variant>
        <vt:i4>0</vt:i4>
      </vt:variant>
      <vt:variant>
        <vt:i4>5</vt:i4>
      </vt:variant>
      <vt:variant>
        <vt:lpwstr/>
      </vt:variant>
      <vt:variant>
        <vt:lpwstr>_Toc70088344</vt:lpwstr>
      </vt:variant>
      <vt:variant>
        <vt:i4>2031675</vt:i4>
      </vt:variant>
      <vt:variant>
        <vt:i4>92</vt:i4>
      </vt:variant>
      <vt:variant>
        <vt:i4>0</vt:i4>
      </vt:variant>
      <vt:variant>
        <vt:i4>5</vt:i4>
      </vt:variant>
      <vt:variant>
        <vt:lpwstr/>
      </vt:variant>
      <vt:variant>
        <vt:lpwstr>_Toc70088343</vt:lpwstr>
      </vt:variant>
      <vt:variant>
        <vt:i4>1966139</vt:i4>
      </vt:variant>
      <vt:variant>
        <vt:i4>86</vt:i4>
      </vt:variant>
      <vt:variant>
        <vt:i4>0</vt:i4>
      </vt:variant>
      <vt:variant>
        <vt:i4>5</vt:i4>
      </vt:variant>
      <vt:variant>
        <vt:lpwstr/>
      </vt:variant>
      <vt:variant>
        <vt:lpwstr>_Toc70088342</vt:lpwstr>
      </vt:variant>
      <vt:variant>
        <vt:i4>1900603</vt:i4>
      </vt:variant>
      <vt:variant>
        <vt:i4>80</vt:i4>
      </vt:variant>
      <vt:variant>
        <vt:i4>0</vt:i4>
      </vt:variant>
      <vt:variant>
        <vt:i4>5</vt:i4>
      </vt:variant>
      <vt:variant>
        <vt:lpwstr/>
      </vt:variant>
      <vt:variant>
        <vt:lpwstr>_Toc70088341</vt:lpwstr>
      </vt:variant>
      <vt:variant>
        <vt:i4>1835067</vt:i4>
      </vt:variant>
      <vt:variant>
        <vt:i4>74</vt:i4>
      </vt:variant>
      <vt:variant>
        <vt:i4>0</vt:i4>
      </vt:variant>
      <vt:variant>
        <vt:i4>5</vt:i4>
      </vt:variant>
      <vt:variant>
        <vt:lpwstr/>
      </vt:variant>
      <vt:variant>
        <vt:lpwstr>_Toc70088340</vt:lpwstr>
      </vt:variant>
      <vt:variant>
        <vt:i4>1376316</vt:i4>
      </vt:variant>
      <vt:variant>
        <vt:i4>68</vt:i4>
      </vt:variant>
      <vt:variant>
        <vt:i4>0</vt:i4>
      </vt:variant>
      <vt:variant>
        <vt:i4>5</vt:i4>
      </vt:variant>
      <vt:variant>
        <vt:lpwstr/>
      </vt:variant>
      <vt:variant>
        <vt:lpwstr>_Toc70088339</vt:lpwstr>
      </vt:variant>
      <vt:variant>
        <vt:i4>1310780</vt:i4>
      </vt:variant>
      <vt:variant>
        <vt:i4>62</vt:i4>
      </vt:variant>
      <vt:variant>
        <vt:i4>0</vt:i4>
      </vt:variant>
      <vt:variant>
        <vt:i4>5</vt:i4>
      </vt:variant>
      <vt:variant>
        <vt:lpwstr/>
      </vt:variant>
      <vt:variant>
        <vt:lpwstr>_Toc70088338</vt:lpwstr>
      </vt:variant>
      <vt:variant>
        <vt:i4>1769532</vt:i4>
      </vt:variant>
      <vt:variant>
        <vt:i4>56</vt:i4>
      </vt:variant>
      <vt:variant>
        <vt:i4>0</vt:i4>
      </vt:variant>
      <vt:variant>
        <vt:i4>5</vt:i4>
      </vt:variant>
      <vt:variant>
        <vt:lpwstr/>
      </vt:variant>
      <vt:variant>
        <vt:lpwstr>_Toc70088337</vt:lpwstr>
      </vt:variant>
      <vt:variant>
        <vt:i4>1703996</vt:i4>
      </vt:variant>
      <vt:variant>
        <vt:i4>50</vt:i4>
      </vt:variant>
      <vt:variant>
        <vt:i4>0</vt:i4>
      </vt:variant>
      <vt:variant>
        <vt:i4>5</vt:i4>
      </vt:variant>
      <vt:variant>
        <vt:lpwstr/>
      </vt:variant>
      <vt:variant>
        <vt:lpwstr>_Toc70088336</vt:lpwstr>
      </vt:variant>
      <vt:variant>
        <vt:i4>1638460</vt:i4>
      </vt:variant>
      <vt:variant>
        <vt:i4>44</vt:i4>
      </vt:variant>
      <vt:variant>
        <vt:i4>0</vt:i4>
      </vt:variant>
      <vt:variant>
        <vt:i4>5</vt:i4>
      </vt:variant>
      <vt:variant>
        <vt:lpwstr/>
      </vt:variant>
      <vt:variant>
        <vt:lpwstr>_Toc70088335</vt:lpwstr>
      </vt:variant>
      <vt:variant>
        <vt:i4>1572924</vt:i4>
      </vt:variant>
      <vt:variant>
        <vt:i4>38</vt:i4>
      </vt:variant>
      <vt:variant>
        <vt:i4>0</vt:i4>
      </vt:variant>
      <vt:variant>
        <vt:i4>5</vt:i4>
      </vt:variant>
      <vt:variant>
        <vt:lpwstr/>
      </vt:variant>
      <vt:variant>
        <vt:lpwstr>_Toc70088334</vt:lpwstr>
      </vt:variant>
      <vt:variant>
        <vt:i4>2031676</vt:i4>
      </vt:variant>
      <vt:variant>
        <vt:i4>32</vt:i4>
      </vt:variant>
      <vt:variant>
        <vt:i4>0</vt:i4>
      </vt:variant>
      <vt:variant>
        <vt:i4>5</vt:i4>
      </vt:variant>
      <vt:variant>
        <vt:lpwstr/>
      </vt:variant>
      <vt:variant>
        <vt:lpwstr>_Toc70088333</vt:lpwstr>
      </vt:variant>
      <vt:variant>
        <vt:i4>1966140</vt:i4>
      </vt:variant>
      <vt:variant>
        <vt:i4>26</vt:i4>
      </vt:variant>
      <vt:variant>
        <vt:i4>0</vt:i4>
      </vt:variant>
      <vt:variant>
        <vt:i4>5</vt:i4>
      </vt:variant>
      <vt:variant>
        <vt:lpwstr/>
      </vt:variant>
      <vt:variant>
        <vt:lpwstr>_Toc70088332</vt:lpwstr>
      </vt:variant>
      <vt:variant>
        <vt:i4>1900604</vt:i4>
      </vt:variant>
      <vt:variant>
        <vt:i4>20</vt:i4>
      </vt:variant>
      <vt:variant>
        <vt:i4>0</vt:i4>
      </vt:variant>
      <vt:variant>
        <vt:i4>5</vt:i4>
      </vt:variant>
      <vt:variant>
        <vt:lpwstr/>
      </vt:variant>
      <vt:variant>
        <vt:lpwstr>_Toc70088331</vt:lpwstr>
      </vt:variant>
      <vt:variant>
        <vt:i4>1835068</vt:i4>
      </vt:variant>
      <vt:variant>
        <vt:i4>14</vt:i4>
      </vt:variant>
      <vt:variant>
        <vt:i4>0</vt:i4>
      </vt:variant>
      <vt:variant>
        <vt:i4>5</vt:i4>
      </vt:variant>
      <vt:variant>
        <vt:lpwstr/>
      </vt:variant>
      <vt:variant>
        <vt:lpwstr>_Toc70088330</vt:lpwstr>
      </vt:variant>
      <vt:variant>
        <vt:i4>1376317</vt:i4>
      </vt:variant>
      <vt:variant>
        <vt:i4>8</vt:i4>
      </vt:variant>
      <vt:variant>
        <vt:i4>0</vt:i4>
      </vt:variant>
      <vt:variant>
        <vt:i4>5</vt:i4>
      </vt:variant>
      <vt:variant>
        <vt:lpwstr/>
      </vt:variant>
      <vt:variant>
        <vt:lpwstr>_Toc70088329</vt:lpwstr>
      </vt:variant>
      <vt:variant>
        <vt:i4>1310781</vt:i4>
      </vt:variant>
      <vt:variant>
        <vt:i4>2</vt:i4>
      </vt:variant>
      <vt:variant>
        <vt:i4>0</vt:i4>
      </vt:variant>
      <vt:variant>
        <vt:i4>5</vt:i4>
      </vt:variant>
      <vt:variant>
        <vt:lpwstr/>
      </vt:variant>
      <vt:variant>
        <vt:lpwstr>_Toc70088328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Hugo Bernier</cp:lastModifiedBy>
  <cp:revision>2</cp:revision>
  <cp:lastPrinted>2021-04-01T03:32:00Z</cp:lastPrinted>
  <dcterms:created xsi:type="dcterms:W3CDTF">2021-09-15T02:46:00Z</dcterms:created>
  <dcterms:modified xsi:type="dcterms:W3CDTF">2021-09-15T02:46:00Z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0x01010017A579490B8DAD45A7EE20BC749412F6</vt:lpwstr>
  </property>
</Properties>
</file>